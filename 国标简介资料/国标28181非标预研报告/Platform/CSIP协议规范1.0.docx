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02" w:rsidRPr="00D55512" w:rsidRDefault="00820B02">
      <w:pPr>
        <w:pStyle w:val="Text"/>
        <w:jc w:val="center"/>
        <w:rPr>
          <w:sz w:val="40"/>
          <w:szCs w:val="40"/>
        </w:rPr>
      </w:pPr>
    </w:p>
    <w:p w:rsidR="00820B02" w:rsidRPr="00D55512" w:rsidRDefault="00820B02">
      <w:pPr>
        <w:pStyle w:val="Text"/>
        <w:jc w:val="center"/>
        <w:rPr>
          <w:sz w:val="44"/>
          <w:szCs w:val="40"/>
        </w:rPr>
      </w:pPr>
      <w:r w:rsidRPr="00D55512">
        <w:rPr>
          <w:rFonts w:hint="eastAsia"/>
          <w:sz w:val="44"/>
          <w:szCs w:val="40"/>
        </w:rPr>
        <w:t>广东威创</w:t>
      </w:r>
      <w:r w:rsidR="00D34CD5">
        <w:rPr>
          <w:rFonts w:hint="eastAsia"/>
          <w:sz w:val="44"/>
          <w:szCs w:val="40"/>
        </w:rPr>
        <w:t>视讯</w:t>
      </w:r>
      <w:r w:rsidR="009733A1">
        <w:rPr>
          <w:rFonts w:hint="eastAsia"/>
          <w:sz w:val="44"/>
          <w:szCs w:val="40"/>
        </w:rPr>
        <w:t>科技股份</w:t>
      </w:r>
      <w:r w:rsidRPr="00D55512">
        <w:rPr>
          <w:rFonts w:hint="eastAsia"/>
          <w:sz w:val="44"/>
          <w:szCs w:val="40"/>
        </w:rPr>
        <w:t>有限公司文件</w:t>
      </w:r>
    </w:p>
    <w:p w:rsidR="00820B02" w:rsidRPr="00D55512" w:rsidRDefault="00820B02">
      <w:pPr>
        <w:pStyle w:val="Text"/>
        <w:spacing w:before="0" w:after="0"/>
        <w:rPr>
          <w:b/>
          <w:bCs/>
          <w:sz w:val="21"/>
          <w:szCs w:val="40"/>
        </w:rPr>
      </w:pPr>
    </w:p>
    <w:p w:rsidR="00820B02" w:rsidRPr="00D55512" w:rsidRDefault="00A042A2" w:rsidP="00791426">
      <w:pPr>
        <w:pStyle w:val="Text"/>
        <w:ind w:leftChars="-2" w:left="-4" w:firstLine="2"/>
        <w:jc w:val="center"/>
        <w:rPr>
          <w:sz w:val="44"/>
          <w:szCs w:val="40"/>
        </w:rPr>
      </w:pPr>
      <w:r>
        <w:rPr>
          <w:sz w:val="44"/>
          <w:szCs w:val="40"/>
        </w:rPr>
        <w:t>C</w:t>
      </w:r>
      <w:r w:rsidR="009C01CF" w:rsidRPr="009C01CF">
        <w:rPr>
          <w:sz w:val="44"/>
          <w:szCs w:val="40"/>
        </w:rPr>
        <w:t>SIP</w:t>
      </w:r>
      <w:r w:rsidR="002D4FBB">
        <w:rPr>
          <w:rFonts w:hint="eastAsia"/>
          <w:sz w:val="44"/>
          <w:szCs w:val="40"/>
        </w:rPr>
        <w:t>协议规范</w:t>
      </w:r>
      <w:r w:rsidR="00515BD4">
        <w:rPr>
          <w:rFonts w:hint="eastAsia"/>
          <w:sz w:val="44"/>
          <w:szCs w:val="40"/>
        </w:rPr>
        <w:t>1</w:t>
      </w:r>
      <w:r w:rsidR="000A18A7">
        <w:rPr>
          <w:rFonts w:hint="eastAsia"/>
          <w:sz w:val="44"/>
          <w:szCs w:val="40"/>
        </w:rPr>
        <w:t>.</w:t>
      </w:r>
      <w:r w:rsidR="00BB65E2">
        <w:rPr>
          <w:rFonts w:hint="eastAsia"/>
          <w:sz w:val="44"/>
          <w:szCs w:val="40"/>
        </w:rPr>
        <w:t>0</w:t>
      </w:r>
    </w:p>
    <w:p w:rsidR="00820B02" w:rsidRPr="00D55512" w:rsidRDefault="00820B02">
      <w:pPr>
        <w:pStyle w:val="Text"/>
        <w:spacing w:before="0" w:after="0"/>
        <w:ind w:firstLineChars="45" w:firstLine="180"/>
        <w:rPr>
          <w:sz w:val="21"/>
          <w:szCs w:val="40"/>
        </w:rPr>
      </w:pPr>
      <w:r w:rsidRPr="00D55512">
        <w:rPr>
          <w:rFonts w:hint="eastAsia"/>
          <w:sz w:val="40"/>
          <w:szCs w:val="40"/>
        </w:rPr>
        <w:t xml:space="preserve"> </w:t>
      </w:r>
      <w:r w:rsidRPr="00D55512">
        <w:rPr>
          <w:rFonts w:hint="eastAsia"/>
          <w:sz w:val="21"/>
          <w:szCs w:val="40"/>
        </w:rPr>
        <w:t xml:space="preserve">                                                                                                                                   </w:t>
      </w:r>
    </w:p>
    <w:p w:rsidR="00820B02" w:rsidRPr="00D55512" w:rsidRDefault="00820B02">
      <w:pPr>
        <w:pStyle w:val="ReleaseInformation"/>
        <w:spacing w:before="0" w:after="0" w:line="360" w:lineRule="auto"/>
        <w:ind w:left="1440" w:hanging="1440"/>
        <w:rPr>
          <w:sz w:val="22"/>
          <w:szCs w:val="22"/>
        </w:rPr>
        <w:sectPr w:rsidR="00820B02" w:rsidRPr="00D55512">
          <w:headerReference w:type="default" r:id="rId8"/>
          <w:footerReference w:type="even" r:id="rId9"/>
          <w:footerReference w:type="default" r:id="rId10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20B02" w:rsidRPr="00D55512" w:rsidRDefault="00820B02">
      <w:pPr>
        <w:pStyle w:val="ReleaseInformation"/>
        <w:spacing w:before="0" w:after="0" w:line="360" w:lineRule="auto"/>
        <w:ind w:left="1440" w:hanging="1080"/>
        <w:rPr>
          <w:rFonts w:ascii="Times New Roman"/>
          <w:sz w:val="22"/>
          <w:szCs w:val="22"/>
        </w:rPr>
      </w:pPr>
      <w:r w:rsidRPr="00D55512">
        <w:rPr>
          <w:rFonts w:hint="eastAsia"/>
          <w:sz w:val="22"/>
          <w:szCs w:val="22"/>
        </w:rPr>
        <w:lastRenderedPageBreak/>
        <w:t>文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件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编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号</w:t>
      </w:r>
      <w:r w:rsidRPr="00D55512">
        <w:rPr>
          <w:sz w:val="22"/>
          <w:szCs w:val="22"/>
        </w:rPr>
        <w:tab/>
        <w:t>:</w:t>
      </w:r>
      <w:r w:rsidR="00D56DEE" w:rsidRPr="00D55512">
        <w:rPr>
          <w:rFonts w:hint="eastAsia"/>
          <w:sz w:val="22"/>
          <w:szCs w:val="22"/>
        </w:rPr>
        <w:t xml:space="preserve">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080"/>
        <w:rPr>
          <w:rFonts w:ascii="Times New Roman"/>
          <w:sz w:val="22"/>
          <w:szCs w:val="22"/>
        </w:rPr>
      </w:pPr>
      <w:r w:rsidRPr="00D55512">
        <w:rPr>
          <w:rFonts w:ascii="Times New Roman" w:hint="eastAsia"/>
          <w:sz w:val="22"/>
          <w:szCs w:val="22"/>
        </w:rPr>
        <w:t>秘</w:t>
      </w:r>
      <w:r w:rsidRPr="00D55512">
        <w:rPr>
          <w:rFonts w:ascii="Times New Roman" w:hint="eastAsia"/>
          <w:sz w:val="22"/>
          <w:szCs w:val="22"/>
        </w:rPr>
        <w:t xml:space="preserve"> </w:t>
      </w:r>
      <w:r w:rsidRPr="00D55512">
        <w:rPr>
          <w:rFonts w:ascii="Times New Roman" w:hint="eastAsia"/>
          <w:sz w:val="22"/>
          <w:szCs w:val="22"/>
        </w:rPr>
        <w:t>密</w:t>
      </w:r>
      <w:r w:rsidRPr="00D55512">
        <w:rPr>
          <w:rFonts w:ascii="Times New Roman" w:hint="eastAsia"/>
          <w:sz w:val="22"/>
          <w:szCs w:val="22"/>
        </w:rPr>
        <w:t xml:space="preserve"> </w:t>
      </w:r>
      <w:r w:rsidRPr="00D55512">
        <w:rPr>
          <w:rFonts w:ascii="Times New Roman" w:hint="eastAsia"/>
          <w:sz w:val="22"/>
          <w:szCs w:val="22"/>
        </w:rPr>
        <w:t>等</w:t>
      </w:r>
      <w:r w:rsidRPr="00D55512">
        <w:rPr>
          <w:rFonts w:ascii="Times New Roman" w:hint="eastAsia"/>
          <w:sz w:val="22"/>
          <w:szCs w:val="22"/>
        </w:rPr>
        <w:t xml:space="preserve"> </w:t>
      </w:r>
      <w:r w:rsidRPr="00D55512">
        <w:rPr>
          <w:rFonts w:ascii="Times New Roman" w:hint="eastAsia"/>
          <w:sz w:val="22"/>
          <w:szCs w:val="22"/>
        </w:rPr>
        <w:t>级</w:t>
      </w:r>
      <w:r w:rsidRPr="00D55512">
        <w:rPr>
          <w:rFonts w:ascii="Times New Roman" w:hint="eastAsia"/>
          <w:sz w:val="22"/>
          <w:szCs w:val="22"/>
        </w:rPr>
        <w:t xml:space="preserve"> </w:t>
      </w:r>
      <w:r w:rsidRPr="00D55512">
        <w:rPr>
          <w:rFonts w:ascii="Times New Roman" w:hint="eastAsia"/>
          <w:sz w:val="22"/>
          <w:szCs w:val="22"/>
        </w:rPr>
        <w:t>：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080"/>
        <w:rPr>
          <w:sz w:val="22"/>
          <w:szCs w:val="22"/>
        </w:rPr>
      </w:pPr>
      <w:r w:rsidRPr="00D55512">
        <w:rPr>
          <w:rFonts w:hint="eastAsia"/>
          <w:sz w:val="22"/>
          <w:szCs w:val="22"/>
        </w:rPr>
        <w:t>发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出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部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门</w:t>
      </w:r>
      <w:r w:rsidRPr="00D55512">
        <w:rPr>
          <w:sz w:val="22"/>
          <w:szCs w:val="22"/>
        </w:rPr>
        <w:tab/>
        <w:t xml:space="preserve">: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080"/>
        <w:rPr>
          <w:rFonts w:ascii="Times New Roman"/>
          <w:sz w:val="22"/>
          <w:szCs w:val="22"/>
        </w:rPr>
      </w:pPr>
      <w:r w:rsidRPr="00D55512">
        <w:rPr>
          <w:rFonts w:hint="eastAsia"/>
          <w:sz w:val="22"/>
          <w:szCs w:val="22"/>
        </w:rPr>
        <w:t>颁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发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日</w:t>
      </w:r>
      <w:r w:rsidRPr="00D55512">
        <w:rPr>
          <w:sz w:val="22"/>
          <w:szCs w:val="22"/>
        </w:rPr>
        <w:t xml:space="preserve"> </w:t>
      </w:r>
      <w:r w:rsidRPr="00D55512">
        <w:rPr>
          <w:rFonts w:hint="eastAsia"/>
          <w:sz w:val="22"/>
          <w:szCs w:val="22"/>
        </w:rPr>
        <w:t>期</w:t>
      </w:r>
      <w:r w:rsidRPr="00D55512">
        <w:rPr>
          <w:sz w:val="22"/>
          <w:szCs w:val="22"/>
        </w:rPr>
        <w:tab/>
        <w:t xml:space="preserve">: </w:t>
      </w:r>
    </w:p>
    <w:p w:rsidR="00FD5558" w:rsidRPr="00D55512" w:rsidRDefault="00FD5558" w:rsidP="00FD5558">
      <w:pPr>
        <w:pStyle w:val="ReleaseInformation"/>
        <w:spacing w:before="20" w:after="20" w:line="360" w:lineRule="auto"/>
        <w:ind w:left="1440" w:hanging="1080"/>
        <w:rPr>
          <w:rFonts w:ascii="Times New Roman"/>
          <w:sz w:val="22"/>
          <w:szCs w:val="22"/>
        </w:rPr>
      </w:pPr>
      <w:r w:rsidRPr="00D55512">
        <w:rPr>
          <w:rFonts w:hint="eastAsia"/>
          <w:sz w:val="22"/>
          <w:szCs w:val="22"/>
        </w:rPr>
        <w:t>版</w:t>
      </w:r>
      <w:r w:rsidRPr="00D55512">
        <w:rPr>
          <w:sz w:val="22"/>
          <w:szCs w:val="22"/>
        </w:rPr>
        <w:t xml:space="preserve">   </w:t>
      </w:r>
      <w:r w:rsidRPr="00D55512">
        <w:rPr>
          <w:rFonts w:hint="eastAsia"/>
          <w:sz w:val="22"/>
          <w:szCs w:val="22"/>
        </w:rPr>
        <w:t>本  号</w:t>
      </w:r>
      <w:r w:rsidRPr="00D55512">
        <w:rPr>
          <w:sz w:val="22"/>
          <w:szCs w:val="22"/>
        </w:rPr>
        <w:t xml:space="preserve"> :</w:t>
      </w:r>
      <w:r w:rsidR="00E46101" w:rsidRPr="00D55512">
        <w:rPr>
          <w:rFonts w:hint="eastAsia"/>
          <w:sz w:val="22"/>
          <w:szCs w:val="22"/>
        </w:rPr>
        <w:t xml:space="preserve">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260"/>
        <w:rPr>
          <w:rFonts w:ascii="Times New Roman"/>
          <w:sz w:val="22"/>
          <w:szCs w:val="22"/>
        </w:rPr>
      </w:pPr>
      <w:r w:rsidRPr="00D55512">
        <w:rPr>
          <w:rFonts w:ascii="Times New Roman" w:hint="eastAsia"/>
          <w:sz w:val="22"/>
          <w:szCs w:val="22"/>
        </w:rPr>
        <w:lastRenderedPageBreak/>
        <w:t>发</w:t>
      </w:r>
      <w:r w:rsidRPr="00D55512">
        <w:rPr>
          <w:rFonts w:ascii="Times New Roman" w:hint="eastAsia"/>
          <w:sz w:val="22"/>
          <w:szCs w:val="22"/>
        </w:rPr>
        <w:t xml:space="preserve">   </w:t>
      </w:r>
      <w:r w:rsidRPr="00D55512">
        <w:rPr>
          <w:rFonts w:ascii="Times New Roman" w:hint="eastAsia"/>
          <w:sz w:val="22"/>
          <w:szCs w:val="22"/>
        </w:rPr>
        <w:t>送</w:t>
      </w:r>
      <w:r w:rsidRPr="00D55512">
        <w:rPr>
          <w:rFonts w:ascii="Times New Roman" w:hint="eastAsia"/>
          <w:sz w:val="22"/>
          <w:szCs w:val="22"/>
        </w:rPr>
        <w:t xml:space="preserve">  </w:t>
      </w:r>
      <w:r w:rsidRPr="00D55512">
        <w:rPr>
          <w:rFonts w:ascii="Times New Roman" w:hint="eastAsia"/>
          <w:sz w:val="22"/>
          <w:szCs w:val="22"/>
        </w:rPr>
        <w:t>至</w:t>
      </w:r>
      <w:r w:rsidRPr="00D55512">
        <w:rPr>
          <w:rFonts w:ascii="Times New Roman" w:hint="eastAsia"/>
          <w:sz w:val="22"/>
          <w:szCs w:val="22"/>
        </w:rPr>
        <w:t xml:space="preserve">  </w:t>
      </w:r>
      <w:r w:rsidRPr="00D55512">
        <w:rPr>
          <w:rFonts w:ascii="Times New Roman" w:hint="eastAsia"/>
          <w:sz w:val="22"/>
          <w:szCs w:val="22"/>
        </w:rPr>
        <w:t>：</w:t>
      </w:r>
      <w:r w:rsidR="00E556B8" w:rsidRPr="00D55512">
        <w:rPr>
          <w:rFonts w:ascii="Times New Roman" w:hint="eastAsia"/>
          <w:sz w:val="22"/>
          <w:szCs w:val="22"/>
        </w:rPr>
        <w:t xml:space="preserve">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260"/>
        <w:rPr>
          <w:rFonts w:ascii="Times New Roman"/>
          <w:sz w:val="22"/>
          <w:szCs w:val="22"/>
        </w:rPr>
      </w:pPr>
      <w:r w:rsidRPr="00D55512">
        <w:rPr>
          <w:rFonts w:ascii="Times New Roman" w:hint="eastAsia"/>
          <w:sz w:val="22"/>
          <w:szCs w:val="22"/>
        </w:rPr>
        <w:t>抄</w:t>
      </w:r>
      <w:r w:rsidRPr="00D55512">
        <w:rPr>
          <w:rFonts w:ascii="Times New Roman" w:hint="eastAsia"/>
          <w:sz w:val="22"/>
          <w:szCs w:val="22"/>
        </w:rPr>
        <w:t xml:space="preserve">       </w:t>
      </w:r>
      <w:r w:rsidRPr="00D55512">
        <w:rPr>
          <w:rFonts w:ascii="Times New Roman" w:hint="eastAsia"/>
          <w:sz w:val="22"/>
          <w:szCs w:val="22"/>
        </w:rPr>
        <w:t>送</w:t>
      </w:r>
      <w:r w:rsidRPr="00D55512">
        <w:rPr>
          <w:rFonts w:ascii="Times New Roman" w:hint="eastAsia"/>
          <w:sz w:val="22"/>
          <w:szCs w:val="22"/>
        </w:rPr>
        <w:t xml:space="preserve">  </w:t>
      </w:r>
      <w:r w:rsidRPr="00D55512">
        <w:rPr>
          <w:rFonts w:ascii="Times New Roman" w:hint="eastAsia"/>
          <w:sz w:val="22"/>
          <w:szCs w:val="22"/>
        </w:rPr>
        <w:t>：</w:t>
      </w:r>
      <w:r w:rsidRPr="00D55512">
        <w:rPr>
          <w:rFonts w:ascii="Times New Roman" w:hint="eastAsia"/>
          <w:sz w:val="22"/>
          <w:szCs w:val="22"/>
        </w:rPr>
        <w:t xml:space="preserve">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260"/>
        <w:rPr>
          <w:sz w:val="22"/>
          <w:szCs w:val="22"/>
        </w:rPr>
      </w:pPr>
      <w:r w:rsidRPr="00D55512">
        <w:rPr>
          <w:rFonts w:hint="eastAsia"/>
          <w:sz w:val="22"/>
          <w:szCs w:val="22"/>
        </w:rPr>
        <w:t xml:space="preserve">总   页  数  ： </w:t>
      </w:r>
    </w:p>
    <w:p w:rsidR="00820B02" w:rsidRPr="00D55512" w:rsidRDefault="00820B02">
      <w:pPr>
        <w:pStyle w:val="ReleaseInformation"/>
        <w:spacing w:line="240" w:lineRule="atLeast"/>
        <w:ind w:left="1440" w:hanging="1260"/>
        <w:rPr>
          <w:sz w:val="22"/>
          <w:szCs w:val="22"/>
        </w:rPr>
      </w:pPr>
      <w:r w:rsidRPr="00D55512">
        <w:rPr>
          <w:rFonts w:hint="eastAsia"/>
          <w:sz w:val="22"/>
          <w:szCs w:val="22"/>
        </w:rPr>
        <w:t xml:space="preserve">附       件  ： </w:t>
      </w:r>
    </w:p>
    <w:p w:rsidR="00820B02" w:rsidRPr="00D55512" w:rsidRDefault="00820B02">
      <w:pPr>
        <w:pStyle w:val="ReleaseInformation"/>
        <w:spacing w:before="20" w:after="20" w:line="360" w:lineRule="auto"/>
        <w:ind w:left="1440" w:hanging="1260"/>
        <w:rPr>
          <w:sz w:val="22"/>
          <w:szCs w:val="22"/>
        </w:rPr>
        <w:sectPr w:rsidR="00820B02" w:rsidRPr="00D55512">
          <w:type w:val="continuous"/>
          <w:pgSz w:w="11907" w:h="16840" w:code="9"/>
          <w:pgMar w:top="1893" w:right="1467" w:bottom="1091" w:left="1440" w:header="1402" w:footer="1220" w:gutter="0"/>
          <w:cols w:num="2" w:space="425"/>
          <w:docGrid w:type="lines" w:linePitch="312"/>
        </w:sectPr>
      </w:pPr>
      <w:r w:rsidRPr="00D55512">
        <w:rPr>
          <w:rFonts w:hint="eastAsia"/>
          <w:sz w:val="22"/>
          <w:szCs w:val="22"/>
        </w:rPr>
        <w:t>主   题  词  ：</w:t>
      </w:r>
      <w:r w:rsidR="00E556B8" w:rsidRPr="00D55512">
        <w:rPr>
          <w:sz w:val="22"/>
          <w:szCs w:val="22"/>
        </w:rPr>
        <w:t xml:space="preserve"> </w:t>
      </w:r>
      <w:r w:rsidR="00050D88">
        <w:rPr>
          <w:rFonts w:hint="eastAsia"/>
          <w:sz w:val="22"/>
          <w:szCs w:val="22"/>
        </w:rPr>
        <w:t>CSIP</w:t>
      </w:r>
    </w:p>
    <w:p w:rsidR="00820B02" w:rsidRPr="00D55512" w:rsidRDefault="00C44477">
      <w:pPr>
        <w:pStyle w:val="ReleaseInformation"/>
        <w:spacing w:before="20" w:after="20" w:line="360" w:lineRule="auto"/>
        <w:ind w:left="1440" w:hanging="1260"/>
        <w:rPr>
          <w:sz w:val="22"/>
          <w:szCs w:val="22"/>
        </w:rPr>
      </w:pPr>
      <w:r w:rsidRPr="00D55512">
        <w:rPr>
          <w:rFonts w:hint="eastAsia"/>
          <w:sz w:val="22"/>
          <w:szCs w:val="22"/>
        </w:rPr>
        <w:lastRenderedPageBreak/>
        <w:t xml:space="preserve">  上 级 流 程 ：</w:t>
      </w:r>
    </w:p>
    <w:p w:rsidR="00820B02" w:rsidRPr="00D55512" w:rsidRDefault="00A97A34" w:rsidP="00791426">
      <w:pPr>
        <w:pStyle w:val="ReleaseInformation"/>
        <w:spacing w:before="0" w:after="0" w:line="480" w:lineRule="auto"/>
        <w:ind w:left="1440" w:hanging="1080"/>
        <w:rPr>
          <w:sz w:val="22"/>
          <w:szCs w:val="22"/>
        </w:rPr>
        <w:sectPr w:rsidR="00820B02" w:rsidRPr="00D55512">
          <w:type w:val="continuous"/>
          <w:pgSz w:w="11907" w:h="16840" w:code="9"/>
          <w:pgMar w:top="1893" w:right="1467" w:bottom="1091" w:left="1440" w:header="1402" w:footer="1220" w:gutter="0"/>
          <w:cols w:space="720"/>
          <w:docGrid w:type="lines" w:linePitch="312"/>
        </w:sectPr>
      </w:pPr>
      <w:r w:rsidRPr="00A97A34">
        <w:rPr>
          <w:noProof/>
          <w:sz w:val="20"/>
          <w:szCs w:val="22"/>
        </w:rPr>
        <w:pict>
          <v:line id="Line 3" o:spid="_x0000_s1026" style="position:absolute;left:0;text-align:left;z-index:251656704;visibility:visible" from="108pt,27.8pt" to="24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xR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"/>
        </w:pict>
      </w:r>
      <w:r w:rsidR="00D22E60">
        <w:rPr>
          <w:rFonts w:hint="eastAsia"/>
          <w:sz w:val="22"/>
          <w:szCs w:val="22"/>
        </w:rPr>
        <w:t xml:space="preserve">撰  </w:t>
      </w:r>
      <w:r w:rsidR="00820B02" w:rsidRPr="00D55512">
        <w:rPr>
          <w:sz w:val="22"/>
          <w:szCs w:val="22"/>
        </w:rPr>
        <w:t xml:space="preserve">        </w:t>
      </w:r>
      <w:r w:rsidR="00D22E60">
        <w:rPr>
          <w:rFonts w:hint="eastAsia"/>
          <w:sz w:val="22"/>
          <w:szCs w:val="22"/>
        </w:rPr>
        <w:t xml:space="preserve"> 写</w:t>
      </w:r>
      <w:r w:rsidR="00D93DA8" w:rsidRPr="00D55512">
        <w:rPr>
          <w:sz w:val="22"/>
          <w:szCs w:val="22"/>
        </w:rPr>
        <w:tab/>
        <w:t xml:space="preserve">: </w:t>
      </w:r>
      <w:r w:rsidR="0013653E">
        <w:rPr>
          <w:rFonts w:hint="eastAsia"/>
          <w:sz w:val="22"/>
          <w:szCs w:val="22"/>
        </w:rPr>
        <w:t>黄锡平</w:t>
      </w:r>
    </w:p>
    <w:p w:rsidR="00820B02" w:rsidRPr="00D55512" w:rsidRDefault="00A97A34">
      <w:pPr>
        <w:pStyle w:val="ReleaseInformation"/>
        <w:spacing w:before="0" w:after="0" w:line="480" w:lineRule="auto"/>
        <w:ind w:leftChars="171" w:left="991" w:hangingChars="316" w:hanging="632"/>
        <w:jc w:val="both"/>
        <w:rPr>
          <w:sz w:val="22"/>
          <w:szCs w:val="22"/>
        </w:rPr>
      </w:pPr>
      <w:r w:rsidRPr="00A97A34">
        <w:rPr>
          <w:noProof/>
          <w:sz w:val="20"/>
          <w:szCs w:val="22"/>
        </w:rPr>
        <w:lastRenderedPageBreak/>
        <w:pict>
          <v:line id="Line 4" o:spid="_x0000_s1050" style="position:absolute;left:0;text-align:left;z-index:251657728;visibility:visible" from="108pt,27.8pt" to="24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XY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"/>
        </w:pict>
      </w:r>
      <w:r w:rsidR="00820B02" w:rsidRPr="00D55512">
        <w:rPr>
          <w:rFonts w:hint="eastAsia"/>
          <w:sz w:val="22"/>
          <w:szCs w:val="22"/>
        </w:rPr>
        <w:t>审</w:t>
      </w:r>
      <w:r w:rsidR="00820B02" w:rsidRPr="00D55512">
        <w:rPr>
          <w:sz w:val="22"/>
          <w:szCs w:val="22"/>
        </w:rPr>
        <w:t xml:space="preserve">           </w:t>
      </w:r>
      <w:r w:rsidR="00820B02" w:rsidRPr="00D55512">
        <w:rPr>
          <w:rFonts w:hint="eastAsia"/>
          <w:sz w:val="22"/>
          <w:szCs w:val="22"/>
        </w:rPr>
        <w:t>核</w:t>
      </w:r>
      <w:r w:rsidR="00820B02" w:rsidRPr="00D55512">
        <w:rPr>
          <w:sz w:val="22"/>
          <w:szCs w:val="22"/>
        </w:rPr>
        <w:tab/>
        <w:t>:</w:t>
      </w:r>
    </w:p>
    <w:p w:rsidR="00820B02" w:rsidRPr="00D55512" w:rsidRDefault="00A97A34">
      <w:pPr>
        <w:pStyle w:val="ReleaseInformation"/>
        <w:spacing w:before="0" w:after="0" w:line="480" w:lineRule="auto"/>
        <w:ind w:leftChars="171" w:left="991" w:hangingChars="316" w:hanging="632"/>
        <w:rPr>
          <w:sz w:val="20"/>
          <w:szCs w:val="20"/>
        </w:rPr>
      </w:pPr>
      <w:r w:rsidRPr="00A97A34">
        <w:rPr>
          <w:noProof/>
          <w:sz w:val="20"/>
          <w:szCs w:val="22"/>
        </w:rPr>
        <w:pict>
          <v:line id="Line 5" o:spid="_x0000_s1049" style="position:absolute;left:0;text-align:left;z-index:251658752;visibility:visible" from="108pt,27.8pt" to="24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K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"/>
        </w:pict>
      </w:r>
      <w:r w:rsidR="00820B02" w:rsidRPr="00D55512">
        <w:rPr>
          <w:rFonts w:hint="eastAsia"/>
          <w:sz w:val="22"/>
          <w:szCs w:val="22"/>
        </w:rPr>
        <w:t>批</w:t>
      </w:r>
      <w:r w:rsidR="00820B02" w:rsidRPr="00D55512">
        <w:rPr>
          <w:sz w:val="22"/>
          <w:szCs w:val="22"/>
        </w:rPr>
        <w:t xml:space="preserve">           </w:t>
      </w:r>
      <w:r w:rsidR="00820B02" w:rsidRPr="00D55512">
        <w:rPr>
          <w:rFonts w:hint="eastAsia"/>
          <w:sz w:val="22"/>
          <w:szCs w:val="22"/>
        </w:rPr>
        <w:t>准</w:t>
      </w:r>
      <w:r w:rsidR="00820B02" w:rsidRPr="00D55512">
        <w:rPr>
          <w:sz w:val="22"/>
          <w:szCs w:val="22"/>
        </w:rPr>
        <w:tab/>
        <w:t>:</w:t>
      </w:r>
    </w:p>
    <w:p w:rsidR="00820B02" w:rsidRPr="00D55512" w:rsidRDefault="00A97A34">
      <w:pPr>
        <w:pStyle w:val="ReleaseInformation"/>
        <w:spacing w:line="240" w:lineRule="atLeas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Line 2" o:spid="_x0000_s1048" style="position:absolute;left:0;text-align:left;z-index:251655680;visibility:visible" from="17.85pt,12.2pt" to="449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aI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" strokeweight="1.5pt"/>
        </w:pict>
      </w:r>
    </w:p>
    <w:p w:rsidR="00820B02" w:rsidRPr="00D55512" w:rsidRDefault="00820B02">
      <w:pPr>
        <w:pStyle w:val="ReleaseInformation"/>
        <w:spacing w:before="0" w:after="120" w:line="240" w:lineRule="atLeast"/>
        <w:ind w:left="1526" w:hanging="1166"/>
        <w:rPr>
          <w:sz w:val="20"/>
          <w:szCs w:val="20"/>
        </w:rPr>
      </w:pPr>
      <w:r w:rsidRPr="00D55512">
        <w:rPr>
          <w:rFonts w:hint="eastAsia"/>
          <w:sz w:val="20"/>
          <w:szCs w:val="20"/>
        </w:rPr>
        <w:t>文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件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分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发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清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单</w:t>
      </w:r>
    </w:p>
    <w:tbl>
      <w:tblPr>
        <w:tblW w:w="8820" w:type="dxa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1440"/>
        <w:gridCol w:w="720"/>
        <w:gridCol w:w="1200"/>
        <w:gridCol w:w="1080"/>
        <w:gridCol w:w="1440"/>
        <w:gridCol w:w="720"/>
        <w:gridCol w:w="1140"/>
        <w:gridCol w:w="1080"/>
      </w:tblGrid>
      <w:tr w:rsidR="00820B02" w:rsidRPr="00D55512"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分发部门/人</w:t>
            </w:r>
          </w:p>
        </w:tc>
        <w:tc>
          <w:tcPr>
            <w:tcW w:w="720" w:type="dxa"/>
          </w:tcPr>
          <w:p w:rsidR="00820B02" w:rsidRPr="00D55512" w:rsidRDefault="006D2900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数量</w:t>
            </w:r>
          </w:p>
        </w:tc>
        <w:tc>
          <w:tcPr>
            <w:tcW w:w="120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签收人</w:t>
            </w: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签收日期</w:t>
            </w:r>
          </w:p>
        </w:tc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分发部门/人</w:t>
            </w:r>
          </w:p>
        </w:tc>
        <w:tc>
          <w:tcPr>
            <w:tcW w:w="72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数量</w:t>
            </w:r>
          </w:p>
        </w:tc>
        <w:tc>
          <w:tcPr>
            <w:tcW w:w="11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签收人</w:t>
            </w: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签收日期</w:t>
            </w:r>
          </w:p>
        </w:tc>
      </w:tr>
      <w:tr w:rsidR="00820B02" w:rsidRPr="00D55512"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</w:tr>
      <w:tr w:rsidR="00820B02" w:rsidRPr="00D55512"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 w:rsidP="0055523D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 w:rsidP="0055523D">
            <w:pPr>
              <w:pStyle w:val="ReleaseInformation"/>
              <w:spacing w:line="240" w:lineRule="atLeast"/>
              <w:ind w:left="0" w:right="200" w:firstLine="0"/>
              <w:rPr>
                <w:sz w:val="20"/>
                <w:szCs w:val="20"/>
              </w:rPr>
            </w:pPr>
          </w:p>
        </w:tc>
        <w:tc>
          <w:tcPr>
            <w:tcW w:w="11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</w:tr>
      <w:tr w:rsidR="00820B02" w:rsidRPr="00D55512"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 w:rsidP="0055523D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20B02" w:rsidRPr="00D55512" w:rsidRDefault="00820B02" w:rsidP="0055523D">
            <w:pPr>
              <w:pStyle w:val="ReleaseInformation"/>
              <w:spacing w:line="240" w:lineRule="atLeast"/>
              <w:ind w:left="0" w:right="200" w:firstLine="0"/>
              <w:rPr>
                <w:sz w:val="20"/>
                <w:szCs w:val="20"/>
              </w:rPr>
            </w:pPr>
          </w:p>
        </w:tc>
        <w:tc>
          <w:tcPr>
            <w:tcW w:w="114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20B02" w:rsidRPr="00D55512" w:rsidRDefault="00820B02">
            <w:pPr>
              <w:pStyle w:val="ReleaseInformation"/>
              <w:spacing w:line="240" w:lineRule="atLeast"/>
              <w:ind w:left="0" w:firstLine="0"/>
              <w:rPr>
                <w:sz w:val="20"/>
                <w:szCs w:val="20"/>
              </w:rPr>
            </w:pPr>
          </w:p>
        </w:tc>
      </w:tr>
    </w:tbl>
    <w:p w:rsidR="00EB77F6" w:rsidRDefault="00EB77F6">
      <w:pPr>
        <w:pStyle w:val="ReleaseInformation"/>
        <w:spacing w:before="0" w:after="120" w:line="240" w:lineRule="atLeast"/>
        <w:ind w:left="1526" w:hanging="1166"/>
        <w:rPr>
          <w:sz w:val="20"/>
          <w:szCs w:val="20"/>
        </w:rPr>
      </w:pPr>
    </w:p>
    <w:p w:rsidR="00820B02" w:rsidRPr="00D55512" w:rsidRDefault="00820B02">
      <w:pPr>
        <w:pStyle w:val="ReleaseInformation"/>
        <w:spacing w:before="0" w:after="120" w:line="240" w:lineRule="atLeast"/>
        <w:ind w:left="1526" w:hanging="1166"/>
        <w:rPr>
          <w:sz w:val="20"/>
          <w:szCs w:val="20"/>
        </w:rPr>
      </w:pPr>
      <w:r w:rsidRPr="00D55512">
        <w:rPr>
          <w:rFonts w:hint="eastAsia"/>
          <w:sz w:val="20"/>
          <w:szCs w:val="20"/>
        </w:rPr>
        <w:t>文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件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更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改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历</w:t>
      </w:r>
      <w:r w:rsidRPr="00D55512">
        <w:rPr>
          <w:sz w:val="20"/>
          <w:szCs w:val="20"/>
        </w:rPr>
        <w:t xml:space="preserve"> </w:t>
      </w:r>
      <w:r w:rsidRPr="00D55512">
        <w:rPr>
          <w:rFonts w:hint="eastAsia"/>
          <w:sz w:val="20"/>
          <w:szCs w:val="20"/>
        </w:rPr>
        <w:t>史</w:t>
      </w:r>
    </w:p>
    <w:tbl>
      <w:tblPr>
        <w:tblW w:w="8880" w:type="dxa"/>
        <w:tblInd w:w="368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30"/>
        <w:gridCol w:w="1250"/>
        <w:gridCol w:w="4982"/>
        <w:gridCol w:w="1018"/>
      </w:tblGrid>
      <w:tr w:rsidR="003A2C77" w:rsidRPr="00D55512">
        <w:trPr>
          <w:trHeight w:hRule="exact" w:val="320"/>
        </w:trPr>
        <w:tc>
          <w:tcPr>
            <w:tcW w:w="1630" w:type="dxa"/>
          </w:tcPr>
          <w:p w:rsidR="003A2C77" w:rsidRPr="00D55512" w:rsidRDefault="003A2C77">
            <w:pPr>
              <w:pStyle w:val="ReleaseInformation"/>
              <w:spacing w:before="0" w:after="0"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更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改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日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期</w:t>
            </w:r>
          </w:p>
        </w:tc>
        <w:tc>
          <w:tcPr>
            <w:tcW w:w="1250" w:type="dxa"/>
          </w:tcPr>
          <w:p w:rsidR="003A2C77" w:rsidRPr="00D55512" w:rsidRDefault="003A2C77">
            <w:pPr>
              <w:pStyle w:val="ReleaseInformation"/>
              <w:spacing w:before="0" w:after="0"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版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本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4982" w:type="dxa"/>
          </w:tcPr>
          <w:p w:rsidR="003A2C77" w:rsidRPr="00D55512" w:rsidRDefault="003A2C77">
            <w:pPr>
              <w:pStyle w:val="ReleaseInformation"/>
              <w:spacing w:before="0" w:after="0" w:line="240" w:lineRule="atLeast"/>
              <w:ind w:left="0" w:firstLine="0"/>
              <w:jc w:val="center"/>
              <w:rPr>
                <w:sz w:val="20"/>
                <w:szCs w:val="20"/>
              </w:rPr>
            </w:pPr>
            <w:r w:rsidRPr="00D55512">
              <w:rPr>
                <w:rFonts w:hint="eastAsia"/>
                <w:sz w:val="20"/>
                <w:szCs w:val="20"/>
              </w:rPr>
              <w:t>更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改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原</w:t>
            </w:r>
            <w:r w:rsidRPr="00D55512">
              <w:rPr>
                <w:sz w:val="20"/>
                <w:szCs w:val="20"/>
              </w:rPr>
              <w:t xml:space="preserve"> </w:t>
            </w:r>
            <w:r w:rsidRPr="00D55512">
              <w:rPr>
                <w:rFonts w:hint="eastAsia"/>
                <w:sz w:val="20"/>
                <w:szCs w:val="20"/>
              </w:rPr>
              <w:t>因</w:t>
            </w:r>
          </w:p>
        </w:tc>
        <w:tc>
          <w:tcPr>
            <w:tcW w:w="1018" w:type="dxa"/>
          </w:tcPr>
          <w:p w:rsidR="003A2C77" w:rsidRPr="00D55512" w:rsidRDefault="003A2C77" w:rsidP="003A2C77">
            <w:pPr>
              <w:pStyle w:val="ReleaseInformation"/>
              <w:spacing w:before="0" w:after="0" w:line="240" w:lineRule="atLeast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修改人</w:t>
            </w:r>
          </w:p>
        </w:tc>
      </w:tr>
      <w:tr w:rsidR="003A2C77" w:rsidRPr="00D55512">
        <w:trPr>
          <w:trHeight w:hRule="exact" w:val="300"/>
        </w:trPr>
        <w:tc>
          <w:tcPr>
            <w:tcW w:w="1630" w:type="dxa"/>
          </w:tcPr>
          <w:p w:rsidR="003A2C77" w:rsidRPr="00D55512" w:rsidRDefault="003A2C77" w:rsidP="0013653E">
            <w:pPr>
              <w:jc w:val="center"/>
            </w:pPr>
            <w:r>
              <w:rPr>
                <w:rFonts w:hint="eastAsia"/>
              </w:rPr>
              <w:t>20</w:t>
            </w:r>
            <w:r w:rsidR="00BB65E2">
              <w:rPr>
                <w:rFonts w:hint="eastAsia"/>
              </w:rPr>
              <w:t>1</w:t>
            </w:r>
            <w:r w:rsidR="0013653E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13653E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13653E">
              <w:rPr>
                <w:rFonts w:hint="eastAsia"/>
              </w:rPr>
              <w:t>17</w:t>
            </w:r>
          </w:p>
        </w:tc>
        <w:tc>
          <w:tcPr>
            <w:tcW w:w="1250" w:type="dxa"/>
          </w:tcPr>
          <w:p w:rsidR="003A2C77" w:rsidRPr="00D55512" w:rsidRDefault="00BB65E2" w:rsidP="002C1DB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4982" w:type="dxa"/>
          </w:tcPr>
          <w:p w:rsidR="003A2C77" w:rsidRPr="00D55512" w:rsidRDefault="003A2C77" w:rsidP="00BB65E2">
            <w:r>
              <w:rPr>
                <w:rFonts w:hint="eastAsia"/>
              </w:rPr>
              <w:t>初稿</w:t>
            </w:r>
          </w:p>
        </w:tc>
        <w:tc>
          <w:tcPr>
            <w:tcW w:w="1018" w:type="dxa"/>
          </w:tcPr>
          <w:p w:rsidR="003A2C77" w:rsidRPr="00D55512" w:rsidRDefault="003A2C77" w:rsidP="003A2C77"/>
        </w:tc>
      </w:tr>
      <w:tr w:rsidR="003A2C77" w:rsidRPr="00D55512">
        <w:trPr>
          <w:trHeight w:hRule="exact" w:val="410"/>
        </w:trPr>
        <w:tc>
          <w:tcPr>
            <w:tcW w:w="1630" w:type="dxa"/>
          </w:tcPr>
          <w:p w:rsidR="003A2C77" w:rsidRPr="00D55512" w:rsidRDefault="003A2C77" w:rsidP="00BB65E2"/>
        </w:tc>
        <w:tc>
          <w:tcPr>
            <w:tcW w:w="1250" w:type="dxa"/>
          </w:tcPr>
          <w:p w:rsidR="003A2C77" w:rsidRPr="00D55512" w:rsidRDefault="003A2C77" w:rsidP="00BB65E2"/>
        </w:tc>
        <w:tc>
          <w:tcPr>
            <w:tcW w:w="4982" w:type="dxa"/>
          </w:tcPr>
          <w:p w:rsidR="003A2C77" w:rsidRPr="006C4C60" w:rsidRDefault="003A2C77" w:rsidP="00EB77F6"/>
        </w:tc>
        <w:tc>
          <w:tcPr>
            <w:tcW w:w="1018" w:type="dxa"/>
          </w:tcPr>
          <w:p w:rsidR="003A2C77" w:rsidRPr="006C4C60" w:rsidRDefault="003A2C77" w:rsidP="003A2C77"/>
        </w:tc>
      </w:tr>
      <w:tr w:rsidR="003A2C77" w:rsidRPr="00D55512">
        <w:trPr>
          <w:trHeight w:hRule="exact" w:val="300"/>
        </w:trPr>
        <w:tc>
          <w:tcPr>
            <w:tcW w:w="1630" w:type="dxa"/>
          </w:tcPr>
          <w:p w:rsidR="003A2C77" w:rsidRPr="00D55512" w:rsidRDefault="003A2C77" w:rsidP="00BB65E2"/>
        </w:tc>
        <w:tc>
          <w:tcPr>
            <w:tcW w:w="1250" w:type="dxa"/>
          </w:tcPr>
          <w:p w:rsidR="003A2C77" w:rsidRPr="00D55512" w:rsidRDefault="003A2C77" w:rsidP="00BB65E2"/>
        </w:tc>
        <w:tc>
          <w:tcPr>
            <w:tcW w:w="4982" w:type="dxa"/>
          </w:tcPr>
          <w:p w:rsidR="003A2C77" w:rsidRPr="00D55512" w:rsidRDefault="003A2C77"/>
        </w:tc>
        <w:tc>
          <w:tcPr>
            <w:tcW w:w="1018" w:type="dxa"/>
          </w:tcPr>
          <w:p w:rsidR="003A2C77" w:rsidRPr="00D55512" w:rsidRDefault="003A2C77" w:rsidP="003A2C77"/>
        </w:tc>
      </w:tr>
      <w:tr w:rsidR="003A2C77" w:rsidRPr="00D55512">
        <w:trPr>
          <w:trHeight w:hRule="exact" w:val="300"/>
        </w:trPr>
        <w:tc>
          <w:tcPr>
            <w:tcW w:w="1630" w:type="dxa"/>
          </w:tcPr>
          <w:p w:rsidR="003A2C77" w:rsidRPr="00D55512" w:rsidRDefault="003A2C77" w:rsidP="00BB65E2"/>
        </w:tc>
        <w:tc>
          <w:tcPr>
            <w:tcW w:w="1250" w:type="dxa"/>
          </w:tcPr>
          <w:p w:rsidR="003A2C77" w:rsidRPr="00D55512" w:rsidRDefault="003A2C77" w:rsidP="00BB65E2"/>
        </w:tc>
        <w:tc>
          <w:tcPr>
            <w:tcW w:w="4982" w:type="dxa"/>
          </w:tcPr>
          <w:p w:rsidR="003A2C77" w:rsidRPr="00D04430" w:rsidRDefault="003A2C77">
            <w:pPr>
              <w:pStyle w:val="Text"/>
              <w:spacing w:before="0" w:after="0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018" w:type="dxa"/>
          </w:tcPr>
          <w:p w:rsidR="003A2C77" w:rsidRPr="00D04430" w:rsidRDefault="003A2C77" w:rsidP="003A2C77">
            <w:pPr>
              <w:pStyle w:val="Text"/>
              <w:spacing w:before="0" w:after="0"/>
              <w:rPr>
                <w:rFonts w:ascii="Times New Roman"/>
                <w:sz w:val="21"/>
                <w:szCs w:val="21"/>
              </w:rPr>
            </w:pPr>
          </w:p>
        </w:tc>
      </w:tr>
      <w:tr w:rsidR="003A2C77" w:rsidRPr="00D55512">
        <w:trPr>
          <w:trHeight w:hRule="exact" w:val="300"/>
        </w:trPr>
        <w:tc>
          <w:tcPr>
            <w:tcW w:w="1630" w:type="dxa"/>
          </w:tcPr>
          <w:p w:rsidR="003A2C77" w:rsidRPr="00D55512" w:rsidRDefault="003A2C77" w:rsidP="00BB65E2"/>
        </w:tc>
        <w:tc>
          <w:tcPr>
            <w:tcW w:w="1250" w:type="dxa"/>
          </w:tcPr>
          <w:p w:rsidR="003A2C77" w:rsidRPr="00D55512" w:rsidRDefault="003A2C77" w:rsidP="00BB65E2"/>
        </w:tc>
        <w:tc>
          <w:tcPr>
            <w:tcW w:w="4982" w:type="dxa"/>
          </w:tcPr>
          <w:p w:rsidR="003A2C77" w:rsidRPr="00D55512" w:rsidRDefault="003A2C77">
            <w:pPr>
              <w:pStyle w:val="Text"/>
              <w:spacing w:before="0" w:after="0"/>
            </w:pPr>
          </w:p>
        </w:tc>
        <w:tc>
          <w:tcPr>
            <w:tcW w:w="1018" w:type="dxa"/>
          </w:tcPr>
          <w:p w:rsidR="003A2C77" w:rsidRPr="00D55512" w:rsidRDefault="003A2C77" w:rsidP="003A2C77">
            <w:pPr>
              <w:pStyle w:val="Text"/>
              <w:spacing w:before="0" w:after="0"/>
            </w:pPr>
          </w:p>
        </w:tc>
      </w:tr>
      <w:tr w:rsidR="003A2C77" w:rsidRPr="00D55512">
        <w:trPr>
          <w:trHeight w:hRule="exact" w:val="300"/>
        </w:trPr>
        <w:tc>
          <w:tcPr>
            <w:tcW w:w="1630" w:type="dxa"/>
          </w:tcPr>
          <w:p w:rsidR="003A2C77" w:rsidRPr="00D55512" w:rsidRDefault="003A2C77" w:rsidP="00BB65E2"/>
        </w:tc>
        <w:tc>
          <w:tcPr>
            <w:tcW w:w="1250" w:type="dxa"/>
          </w:tcPr>
          <w:p w:rsidR="003A2C77" w:rsidRPr="00D55512" w:rsidRDefault="003A2C77" w:rsidP="00BB65E2"/>
        </w:tc>
        <w:tc>
          <w:tcPr>
            <w:tcW w:w="4982" w:type="dxa"/>
          </w:tcPr>
          <w:p w:rsidR="003A2C77" w:rsidRPr="00D55512" w:rsidRDefault="003A2C77">
            <w:pPr>
              <w:pStyle w:val="Text"/>
              <w:spacing w:before="0" w:after="0"/>
            </w:pPr>
          </w:p>
        </w:tc>
        <w:tc>
          <w:tcPr>
            <w:tcW w:w="1018" w:type="dxa"/>
          </w:tcPr>
          <w:p w:rsidR="003A2C77" w:rsidRPr="00D55512" w:rsidRDefault="003A2C77" w:rsidP="003A2C77">
            <w:pPr>
              <w:pStyle w:val="Text"/>
              <w:spacing w:before="0" w:after="0"/>
            </w:pPr>
          </w:p>
        </w:tc>
      </w:tr>
      <w:tr w:rsidR="001C21E6" w:rsidRPr="00D55512">
        <w:trPr>
          <w:trHeight w:hRule="exact" w:val="300"/>
        </w:trPr>
        <w:tc>
          <w:tcPr>
            <w:tcW w:w="1630" w:type="dxa"/>
          </w:tcPr>
          <w:p w:rsidR="001C21E6" w:rsidRDefault="001C21E6" w:rsidP="00BB65E2"/>
        </w:tc>
        <w:tc>
          <w:tcPr>
            <w:tcW w:w="1250" w:type="dxa"/>
          </w:tcPr>
          <w:p w:rsidR="001C21E6" w:rsidRDefault="001C21E6" w:rsidP="00BB65E2"/>
        </w:tc>
        <w:tc>
          <w:tcPr>
            <w:tcW w:w="4982" w:type="dxa"/>
          </w:tcPr>
          <w:p w:rsidR="001C21E6" w:rsidRPr="00D04430" w:rsidRDefault="001C21E6">
            <w:pPr>
              <w:pStyle w:val="Text"/>
              <w:spacing w:before="0" w:after="0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018" w:type="dxa"/>
          </w:tcPr>
          <w:p w:rsidR="001C21E6" w:rsidRDefault="001C21E6" w:rsidP="003A2C77">
            <w:pPr>
              <w:pStyle w:val="Text"/>
              <w:spacing w:before="0" w:after="0"/>
            </w:pPr>
          </w:p>
        </w:tc>
      </w:tr>
      <w:tr w:rsidR="00602BA5" w:rsidRPr="00D55512">
        <w:trPr>
          <w:trHeight w:hRule="exact" w:val="300"/>
        </w:trPr>
        <w:tc>
          <w:tcPr>
            <w:tcW w:w="1630" w:type="dxa"/>
          </w:tcPr>
          <w:p w:rsidR="00602BA5" w:rsidRDefault="00602BA5" w:rsidP="00BB65E2"/>
        </w:tc>
        <w:tc>
          <w:tcPr>
            <w:tcW w:w="1250" w:type="dxa"/>
          </w:tcPr>
          <w:p w:rsidR="00602BA5" w:rsidRDefault="00602BA5" w:rsidP="00BB65E2"/>
        </w:tc>
        <w:tc>
          <w:tcPr>
            <w:tcW w:w="4982" w:type="dxa"/>
          </w:tcPr>
          <w:p w:rsidR="00602BA5" w:rsidRPr="00D04430" w:rsidRDefault="00602BA5">
            <w:pPr>
              <w:pStyle w:val="Text"/>
              <w:spacing w:before="0" w:after="0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018" w:type="dxa"/>
          </w:tcPr>
          <w:p w:rsidR="00602BA5" w:rsidRDefault="00602BA5" w:rsidP="003A2C77">
            <w:pPr>
              <w:pStyle w:val="Text"/>
              <w:spacing w:before="0" w:after="0"/>
            </w:pPr>
          </w:p>
        </w:tc>
      </w:tr>
    </w:tbl>
    <w:p w:rsidR="00820B02" w:rsidRPr="00D55512" w:rsidRDefault="00820B02">
      <w:pPr>
        <w:spacing w:line="360" w:lineRule="auto"/>
        <w:rPr>
          <w:sz w:val="20"/>
        </w:rPr>
        <w:sectPr w:rsidR="00820B02" w:rsidRPr="00D55512">
          <w:type w:val="continuous"/>
          <w:pgSz w:w="11907" w:h="16840" w:code="9"/>
          <w:pgMar w:top="1893" w:right="1107" w:bottom="1091" w:left="1440" w:header="1402" w:footer="1220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7881410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921BD" w:rsidRDefault="001921BD" w:rsidP="001921B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F7A15" w:rsidRDefault="00A97A34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A97A34">
            <w:fldChar w:fldCharType="begin"/>
          </w:r>
          <w:r w:rsidR="001921BD">
            <w:instrText xml:space="preserve"> TOC \o "1-3" \h \z \u </w:instrText>
          </w:r>
          <w:r w:rsidRPr="00A97A34">
            <w:fldChar w:fldCharType="separate"/>
          </w:r>
          <w:hyperlink w:anchor="_Toc401605910" w:history="1">
            <w:r w:rsidR="008F7A15" w:rsidRPr="00F25620">
              <w:rPr>
                <w:rStyle w:val="aa"/>
                <w:noProof/>
              </w:rPr>
              <w:t>1</w:t>
            </w:r>
            <w:r w:rsidR="008F7A1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概</w:t>
            </w:r>
            <w:r w:rsidR="008F7A15" w:rsidRPr="00F25620">
              <w:rPr>
                <w:rStyle w:val="aa"/>
                <w:noProof/>
              </w:rPr>
              <w:t xml:space="preserve">    </w:t>
            </w:r>
            <w:r w:rsidR="008F7A15" w:rsidRPr="00F25620">
              <w:rPr>
                <w:rStyle w:val="aa"/>
                <w:rFonts w:hint="eastAsia"/>
                <w:noProof/>
              </w:rPr>
              <w:t>述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1" w:history="1">
            <w:r w:rsidR="008F7A15" w:rsidRPr="00F25620">
              <w:rPr>
                <w:rStyle w:val="aa"/>
                <w:noProof/>
              </w:rPr>
              <w:t>1.1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目</w:t>
            </w:r>
            <w:r w:rsidR="008F7A15" w:rsidRPr="00F25620">
              <w:rPr>
                <w:rStyle w:val="aa"/>
                <w:noProof/>
              </w:rPr>
              <w:t xml:space="preserve">  </w:t>
            </w:r>
            <w:r w:rsidR="008F7A15" w:rsidRPr="00F25620">
              <w:rPr>
                <w:rStyle w:val="aa"/>
                <w:rFonts w:hint="eastAsia"/>
                <w:noProof/>
              </w:rPr>
              <w:t>的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2" w:history="1">
            <w:r w:rsidR="008F7A15" w:rsidRPr="00F25620">
              <w:rPr>
                <w:rStyle w:val="aa"/>
                <w:noProof/>
              </w:rPr>
              <w:t>1.2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范</w:t>
            </w:r>
            <w:r w:rsidR="008F7A15" w:rsidRPr="00F25620">
              <w:rPr>
                <w:rStyle w:val="aa"/>
                <w:noProof/>
              </w:rPr>
              <w:t xml:space="preserve">  </w:t>
            </w:r>
            <w:r w:rsidR="008F7A15" w:rsidRPr="00F25620">
              <w:rPr>
                <w:rStyle w:val="aa"/>
                <w:rFonts w:hint="eastAsia"/>
                <w:noProof/>
              </w:rPr>
              <w:t>围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3" w:history="1">
            <w:r w:rsidR="008F7A15" w:rsidRPr="00F25620">
              <w:rPr>
                <w:rStyle w:val="aa"/>
                <w:noProof/>
              </w:rPr>
              <w:t>1.3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重要说明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4" w:history="1">
            <w:r w:rsidR="008F7A15" w:rsidRPr="00F25620">
              <w:rPr>
                <w:rStyle w:val="aa"/>
                <w:noProof/>
              </w:rPr>
              <w:t>1.4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术语定义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01605915" w:history="1">
            <w:r w:rsidR="008F7A15" w:rsidRPr="00F25620">
              <w:rPr>
                <w:rStyle w:val="aa"/>
                <w:noProof/>
              </w:rPr>
              <w:t>2</w:t>
            </w:r>
            <w:r w:rsidR="008F7A1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交互方式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01605916" w:history="1">
            <w:r w:rsidR="008F7A15" w:rsidRPr="00F25620">
              <w:rPr>
                <w:rStyle w:val="aa"/>
                <w:noProof/>
              </w:rPr>
              <w:t>3</w:t>
            </w:r>
            <w:r w:rsidR="008F7A1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数据包类型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01605917" w:history="1">
            <w:r w:rsidR="008F7A15" w:rsidRPr="00F25620">
              <w:rPr>
                <w:rStyle w:val="aa"/>
                <w:noProof/>
              </w:rPr>
              <w:t>4</w:t>
            </w:r>
            <w:r w:rsidR="008F7A1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  <w:kern w:val="0"/>
              </w:rPr>
              <w:t>重要数据结构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8" w:history="1">
            <w:r w:rsidR="008F7A15" w:rsidRPr="00F25620">
              <w:rPr>
                <w:rStyle w:val="aa"/>
                <w:noProof/>
              </w:rPr>
              <w:t>4.1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常量定义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19" w:history="1">
            <w:r w:rsidR="008F7A15" w:rsidRPr="00F25620">
              <w:rPr>
                <w:rStyle w:val="aa"/>
                <w:noProof/>
              </w:rPr>
              <w:t>4.2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命令定义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20" w:history="1">
            <w:r w:rsidR="008F7A15" w:rsidRPr="00F25620">
              <w:rPr>
                <w:rStyle w:val="aa"/>
                <w:noProof/>
              </w:rPr>
              <w:t>4.3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子命令定义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21" w:history="1">
            <w:r w:rsidR="008F7A15" w:rsidRPr="00F25620">
              <w:rPr>
                <w:rStyle w:val="aa"/>
                <w:noProof/>
              </w:rPr>
              <w:t>4.4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数据结构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01605922" w:history="1">
            <w:r w:rsidR="008F7A15" w:rsidRPr="00F25620">
              <w:rPr>
                <w:rStyle w:val="aa"/>
                <w:noProof/>
                <w:kern w:val="0"/>
              </w:rPr>
              <w:t>5</w:t>
            </w:r>
            <w:r w:rsidR="008F7A15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  <w:kern w:val="0"/>
              </w:rPr>
              <w:t>通讯控制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1605923" w:history="1">
            <w:r w:rsidR="008F7A15" w:rsidRPr="00F25620">
              <w:rPr>
                <w:rStyle w:val="aa"/>
                <w:noProof/>
              </w:rPr>
              <w:t>5.1</w:t>
            </w:r>
            <w:r w:rsidR="008F7A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  <w:noProof/>
              </w:rPr>
              <w:t>命令</w:t>
            </w:r>
            <w:r w:rsidR="008F7A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A15">
              <w:rPr>
                <w:noProof/>
                <w:webHidden/>
              </w:rPr>
              <w:instrText xml:space="preserve"> PAGEREF _Toc401605923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A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A15" w:rsidRDefault="00A97A34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4" w:history="1">
            <w:r w:rsidR="008F7A15" w:rsidRPr="00F25620">
              <w:rPr>
                <w:rStyle w:val="aa"/>
              </w:rPr>
              <w:t>5.1.1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登录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F7A15" w:rsidRDefault="00A97A34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5" w:history="1">
            <w:r w:rsidR="008F7A15" w:rsidRPr="00F25620">
              <w:rPr>
                <w:rStyle w:val="aa"/>
              </w:rPr>
              <w:t>5.1.2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退出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F7A15" w:rsidRDefault="00A97A34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6" w:history="1">
            <w:r w:rsidR="008F7A15" w:rsidRPr="00F25620">
              <w:rPr>
                <w:rStyle w:val="aa"/>
              </w:rPr>
              <w:t>5.1.3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设备目录查询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7A15" w:rsidRDefault="00A97A34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7" w:history="1">
            <w:r w:rsidR="008F7A15" w:rsidRPr="00F25620">
              <w:rPr>
                <w:rStyle w:val="aa"/>
              </w:rPr>
              <w:t>5.1.4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实时点播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7A15" w:rsidRDefault="00A97A34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8" w:history="1">
            <w:r w:rsidR="008F7A15" w:rsidRPr="00F25620">
              <w:rPr>
                <w:rStyle w:val="aa"/>
              </w:rPr>
              <w:t>5.1.5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取消点播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7A15" w:rsidRDefault="00A97A34">
          <w:pPr>
            <w:pStyle w:val="30"/>
            <w:rPr>
              <w:rFonts w:asciiTheme="minorHAnsi" w:eastAsiaTheme="minorEastAsia" w:hAnsiTheme="minorHAnsi" w:cstheme="minorBidi"/>
              <w:szCs w:val="22"/>
            </w:rPr>
          </w:pPr>
          <w:hyperlink w:anchor="_Toc401605929" w:history="1">
            <w:r w:rsidR="008F7A15" w:rsidRPr="00F25620">
              <w:rPr>
                <w:rStyle w:val="aa"/>
              </w:rPr>
              <w:t>5.1.6</w:t>
            </w:r>
            <w:r w:rsidR="008F7A1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F7A15" w:rsidRPr="00F25620">
              <w:rPr>
                <w:rStyle w:val="aa"/>
                <w:rFonts w:hint="eastAsia"/>
              </w:rPr>
              <w:t>取消所有点播</w:t>
            </w:r>
            <w:r w:rsidR="008F7A1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F7A15">
              <w:rPr>
                <w:webHidden/>
              </w:rPr>
              <w:instrText xml:space="preserve"> PAGEREF _Toc401605929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F7A1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921BD" w:rsidRDefault="00A97A34">
          <w:r>
            <w:fldChar w:fldCharType="end"/>
          </w:r>
        </w:p>
      </w:sdtContent>
    </w:sdt>
    <w:p w:rsidR="001921BD" w:rsidRDefault="001921BD">
      <w:pPr>
        <w:widowControl/>
        <w:jc w:val="left"/>
      </w:pPr>
      <w:r>
        <w:br w:type="page"/>
      </w:r>
    </w:p>
    <w:p w:rsidR="00A1425E" w:rsidRPr="00DD4E8C" w:rsidRDefault="00A1425E" w:rsidP="00A1425E">
      <w:pPr>
        <w:pStyle w:val="1"/>
      </w:pPr>
      <w:bookmarkStart w:id="0" w:name="_Toc175572473"/>
      <w:bookmarkStart w:id="1" w:name="_Toc365210249"/>
      <w:bookmarkStart w:id="2" w:name="_Toc401605910"/>
      <w:r w:rsidRPr="002D4FBB">
        <w:rPr>
          <w:rFonts w:hint="eastAsia"/>
        </w:rPr>
        <w:lastRenderedPageBreak/>
        <w:t>概</w:t>
      </w:r>
      <w:r>
        <w:rPr>
          <w:rFonts w:hint="eastAsia"/>
        </w:rPr>
        <w:t xml:space="preserve">    </w:t>
      </w:r>
      <w:r w:rsidRPr="002D4FBB">
        <w:rPr>
          <w:rFonts w:hint="eastAsia"/>
        </w:rPr>
        <w:t>述</w:t>
      </w:r>
      <w:bookmarkEnd w:id="0"/>
      <w:bookmarkEnd w:id="1"/>
      <w:bookmarkEnd w:id="2"/>
    </w:p>
    <w:p w:rsidR="00A1425E" w:rsidRPr="00A1425E" w:rsidRDefault="00A1425E" w:rsidP="00A1425E"/>
    <w:p w:rsidR="00846134" w:rsidRPr="002D4FBB" w:rsidRDefault="007475F0" w:rsidP="00846134">
      <w:pPr>
        <w:pStyle w:val="2"/>
      </w:pPr>
      <w:bookmarkStart w:id="3" w:name="_Toc175572474"/>
      <w:bookmarkStart w:id="4" w:name="_Toc365210250"/>
      <w:bookmarkStart w:id="5" w:name="_Toc401605911"/>
      <w:r>
        <w:rPr>
          <w:rFonts w:hint="eastAsia"/>
        </w:rPr>
        <w:t>目</w:t>
      </w:r>
      <w:r w:rsidR="001162E8">
        <w:rPr>
          <w:rFonts w:hint="eastAsia"/>
        </w:rPr>
        <w:t xml:space="preserve">  </w:t>
      </w:r>
      <w:r>
        <w:rPr>
          <w:rFonts w:hint="eastAsia"/>
        </w:rPr>
        <w:t>的</w:t>
      </w:r>
      <w:bookmarkEnd w:id="3"/>
      <w:bookmarkEnd w:id="4"/>
      <w:bookmarkEnd w:id="5"/>
    </w:p>
    <w:p w:rsidR="0013653E" w:rsidRDefault="00576E29" w:rsidP="00923F39">
      <w:pPr>
        <w:spacing w:line="360" w:lineRule="auto"/>
        <w:ind w:firstLine="420"/>
      </w:pPr>
      <w:r>
        <w:rPr>
          <w:rFonts w:hint="eastAsia"/>
        </w:rPr>
        <w:t>本文描述了</w:t>
      </w:r>
      <w:r w:rsidR="0013653E">
        <w:rPr>
          <w:rFonts w:hint="eastAsia"/>
        </w:rPr>
        <w:t xml:space="preserve">vtron SIP </w:t>
      </w:r>
      <w:r w:rsidR="0013653E">
        <w:rPr>
          <w:rFonts w:hint="eastAsia"/>
        </w:rPr>
        <w:t>平台与</w:t>
      </w:r>
      <w:r w:rsidR="0013653E">
        <w:rPr>
          <w:rFonts w:hint="eastAsia"/>
        </w:rPr>
        <w:t xml:space="preserve"> SIP</w:t>
      </w:r>
      <w:r w:rsidR="0013653E">
        <w:rPr>
          <w:rFonts w:hint="eastAsia"/>
        </w:rPr>
        <w:t>客户端之间的通讯控制内部协议，并非</w:t>
      </w:r>
      <w:r w:rsidR="0013653E">
        <w:rPr>
          <w:rFonts w:hint="eastAsia"/>
        </w:rPr>
        <w:t>GB28181</w:t>
      </w:r>
      <w:r w:rsidR="0013653E">
        <w:rPr>
          <w:rFonts w:hint="eastAsia"/>
        </w:rPr>
        <w:t>的</w:t>
      </w:r>
      <w:r w:rsidR="0013653E">
        <w:rPr>
          <w:rFonts w:hint="eastAsia"/>
        </w:rPr>
        <w:t>SIP</w:t>
      </w:r>
      <w:r w:rsidR="0013653E">
        <w:rPr>
          <w:rFonts w:hint="eastAsia"/>
        </w:rPr>
        <w:t>协议。</w:t>
      </w:r>
    </w:p>
    <w:p w:rsidR="007475F0" w:rsidRDefault="007475F0" w:rsidP="007475F0">
      <w:pPr>
        <w:pStyle w:val="2"/>
      </w:pPr>
      <w:bookmarkStart w:id="6" w:name="_Toc175572475"/>
      <w:bookmarkStart w:id="7" w:name="_Toc365210251"/>
      <w:bookmarkStart w:id="8" w:name="_Toc401605912"/>
      <w:r>
        <w:rPr>
          <w:rFonts w:hint="eastAsia"/>
        </w:rPr>
        <w:t>范</w:t>
      </w:r>
      <w:r w:rsidR="001162E8">
        <w:rPr>
          <w:rFonts w:hint="eastAsia"/>
        </w:rPr>
        <w:t xml:space="preserve">  </w:t>
      </w:r>
      <w:r>
        <w:rPr>
          <w:rFonts w:hint="eastAsia"/>
        </w:rPr>
        <w:t>围</w:t>
      </w:r>
      <w:bookmarkEnd w:id="6"/>
      <w:bookmarkEnd w:id="7"/>
      <w:bookmarkEnd w:id="8"/>
    </w:p>
    <w:p w:rsidR="0013653E" w:rsidRDefault="00AA194B" w:rsidP="0013653E">
      <w:pPr>
        <w:spacing w:line="360" w:lineRule="auto"/>
        <w:ind w:firstLine="420"/>
      </w:pPr>
      <w:r>
        <w:t>C</w:t>
      </w:r>
      <w:r w:rsidR="009C01CF" w:rsidRPr="009C01CF">
        <w:t>SIP</w:t>
      </w:r>
      <w:r w:rsidR="00B60335">
        <w:rPr>
          <w:rFonts w:hint="eastAsia"/>
        </w:rPr>
        <w:t>协议</w:t>
      </w:r>
      <w:r w:rsidR="0013653E">
        <w:rPr>
          <w:rFonts w:hint="eastAsia"/>
        </w:rPr>
        <w:t>是在</w:t>
      </w:r>
      <w:r w:rsidR="00050D88">
        <w:rPr>
          <w:rFonts w:hint="eastAsia"/>
        </w:rPr>
        <w:t>DNCP</w:t>
      </w:r>
      <w:r w:rsidR="0013653E">
        <w:rPr>
          <w:rFonts w:hint="eastAsia"/>
        </w:rPr>
        <w:t>协议中修改后得来的，可参考</w:t>
      </w:r>
      <w:r w:rsidR="0013653E">
        <w:rPr>
          <w:rFonts w:hint="eastAsia"/>
        </w:rPr>
        <w:t>X1000</w:t>
      </w:r>
      <w:r w:rsidR="0013653E">
        <w:rPr>
          <w:rFonts w:hint="eastAsia"/>
        </w:rPr>
        <w:t>项目的通讯协议，包含了通信的命令接口、响应信息接口以及部分系统约定。</w:t>
      </w:r>
    </w:p>
    <w:p w:rsidR="006C4C60" w:rsidRDefault="000B0F98" w:rsidP="006C4C60">
      <w:pPr>
        <w:pStyle w:val="2"/>
      </w:pPr>
      <w:bookmarkStart w:id="9" w:name="_Toc365210252"/>
      <w:bookmarkStart w:id="10" w:name="_Toc401605913"/>
      <w:r>
        <w:rPr>
          <w:rFonts w:hint="eastAsia"/>
        </w:rPr>
        <w:t>重要说明</w:t>
      </w:r>
      <w:bookmarkEnd w:id="9"/>
      <w:bookmarkEnd w:id="10"/>
    </w:p>
    <w:p w:rsidR="00E47A8E" w:rsidRDefault="00E47A8E" w:rsidP="001A0392">
      <w:pPr>
        <w:numPr>
          <w:ilvl w:val="0"/>
          <w:numId w:val="10"/>
        </w:numPr>
      </w:pPr>
      <w:r>
        <w:rPr>
          <w:rFonts w:hint="eastAsia"/>
        </w:rPr>
        <w:t>所有</w:t>
      </w:r>
      <w:r w:rsidR="009C01CF" w:rsidRPr="009C01CF">
        <w:t>CSSIP</w:t>
      </w:r>
      <w:r>
        <w:rPr>
          <w:rFonts w:hint="eastAsia"/>
        </w:rPr>
        <w:t>协议中字符串</w:t>
      </w:r>
      <w:r w:rsidR="0041282F">
        <w:rPr>
          <w:rFonts w:hint="eastAsia"/>
        </w:rPr>
        <w:t>统一</w:t>
      </w:r>
      <w:r w:rsidR="00022CC7">
        <w:rPr>
          <w:rFonts w:hint="eastAsia"/>
        </w:rPr>
        <w:t>使用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D96414" w:rsidRDefault="00D96414" w:rsidP="00D96414">
      <w:pPr>
        <w:ind w:left="360"/>
      </w:pPr>
    </w:p>
    <w:p w:rsidR="00D96414" w:rsidRDefault="00D96414" w:rsidP="00D96414">
      <w:pPr>
        <w:pStyle w:val="2"/>
      </w:pPr>
      <w:bookmarkStart w:id="11" w:name="_Toc365210253"/>
      <w:bookmarkStart w:id="12" w:name="_Toc401605914"/>
      <w:r>
        <w:rPr>
          <w:rFonts w:hint="eastAsia"/>
        </w:rPr>
        <w:t>术语定义</w:t>
      </w:r>
      <w:bookmarkEnd w:id="11"/>
      <w:bookmarkEnd w:id="12"/>
    </w:p>
    <w:p w:rsidR="002A4910" w:rsidRPr="00D96414" w:rsidRDefault="00DD6C21" w:rsidP="00D96414">
      <w:r>
        <w:t>C</w:t>
      </w:r>
      <w:r w:rsidR="009C01CF" w:rsidRPr="009C01CF">
        <w:t>SIP</w:t>
      </w:r>
      <w:r w:rsidR="005C6938">
        <w:rPr>
          <w:rFonts w:hint="eastAsia"/>
        </w:rPr>
        <w:t>：</w:t>
      </w:r>
      <w:r w:rsidR="009C01CF">
        <w:rPr>
          <w:rFonts w:hint="eastAsia"/>
        </w:rPr>
        <w:t>客户端服务器</w:t>
      </w:r>
      <w:r w:rsidR="009C01CF">
        <w:rPr>
          <w:rFonts w:hint="eastAsia"/>
        </w:rPr>
        <w:t>SIP</w:t>
      </w:r>
      <w:r w:rsidR="009C01CF">
        <w:rPr>
          <w:rFonts w:hint="eastAsia"/>
        </w:rPr>
        <w:t>平台协议，</w:t>
      </w:r>
      <w:r w:rsidR="007C5C04">
        <w:rPr>
          <w:rFonts w:hint="eastAsia"/>
        </w:rPr>
        <w:t xml:space="preserve">Client </w:t>
      </w:r>
      <w:r w:rsidR="009C01CF">
        <w:rPr>
          <w:rFonts w:hint="eastAsia"/>
        </w:rPr>
        <w:t>-SIP</w:t>
      </w:r>
      <w:r w:rsidR="009C01CF">
        <w:rPr>
          <w:rFonts w:hint="eastAsia"/>
        </w:rPr>
        <w:t>；</w:t>
      </w:r>
    </w:p>
    <w:p w:rsidR="00DD4E8C" w:rsidRPr="00DD4E8C" w:rsidRDefault="007475F0" w:rsidP="00DD4E8C">
      <w:pPr>
        <w:pStyle w:val="1"/>
      </w:pPr>
      <w:bookmarkStart w:id="13" w:name="_Toc175572476"/>
      <w:bookmarkStart w:id="14" w:name="_Toc365210254"/>
      <w:bookmarkStart w:id="15" w:name="_Toc401605915"/>
      <w:r>
        <w:rPr>
          <w:rFonts w:hint="eastAsia"/>
        </w:rPr>
        <w:t>交互</w:t>
      </w:r>
      <w:r w:rsidR="00B60335">
        <w:rPr>
          <w:rFonts w:hint="eastAsia"/>
        </w:rPr>
        <w:t>方式</w:t>
      </w:r>
      <w:bookmarkEnd w:id="13"/>
      <w:bookmarkEnd w:id="14"/>
      <w:bookmarkEnd w:id="15"/>
    </w:p>
    <w:p w:rsidR="00351B32" w:rsidRDefault="00A97A34" w:rsidP="00A1425E">
      <w:pPr>
        <w:rPr>
          <w:b/>
        </w:rPr>
      </w:pPr>
      <w:r>
        <w:rPr>
          <w:b/>
          <w:noProof/>
        </w:rPr>
        <w:pict>
          <v:group id="_x0000_s1066" style="position:absolute;left:0;text-align:left;margin-left:-5.1pt;margin-top:7.5pt;width:402.75pt;height:83.25pt;z-index:251677184" coordorigin="1695,9495" coordsize="8055,1665">
            <v:roundrect id="_x0000_s1052" style="position:absolute;left:2100;top:9495;width:2385;height:1665" arcsize="10923f">
              <v:textbox>
                <w:txbxContent>
                  <w:p w:rsidR="00EA3472" w:rsidRDefault="00EA3472">
                    <w:r>
                      <w:rPr>
                        <w:rFonts w:hint="eastAsia"/>
                      </w:rPr>
                      <w:t>VTRON SIP Client</w:t>
                    </w:r>
                  </w:p>
                </w:txbxContent>
              </v:textbox>
            </v:roundrect>
            <v:roundrect id="_x0000_s1053" style="position:absolute;left:6690;top:9495;width:2670;height:1665" arcsize="10923f">
              <v:textbox>
                <w:txbxContent>
                  <w:p w:rsidR="00EA3472" w:rsidRDefault="00EA3472">
                    <w:r>
                      <w:rPr>
                        <w:rFonts w:hint="eastAsia"/>
                      </w:rPr>
                      <w:t>VTRON SIP Server</w:t>
                    </w:r>
                  </w:p>
                </w:txbxContent>
              </v:textbox>
            </v:roundrect>
            <v:oval id="_x0000_s1055" style="position:absolute;left:4485;top:10095;width:390;height:390"/>
            <v:oval id="_x0000_s1056" style="position:absolute;left:6300;top:10095;width:390;height:39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4875;top:10290;width:1350;height:0" o:connectortype="straight">
              <v:stroke startarrow="block" endarrow="block"/>
            </v:shape>
            <v:oval id="_x0000_s1058" style="position:absolute;left:9360;top:10095;width:390;height:390"/>
            <v:oval id="_x0000_s1065" style="position:absolute;left:1695;top:10110;width:390;height:390"/>
            <v:rect id="_x0000_s1054" style="position:absolute;left:6765;top:10005;width:1590;height:480">
              <v:textbox>
                <w:txbxContent>
                  <w:p w:rsidR="00EA3472" w:rsidRDefault="00EA3472">
                    <w:r>
                      <w:rPr>
                        <w:rFonts w:hint="eastAsia"/>
                      </w:rPr>
                      <w:t>TCP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6070</w:t>
                    </w:r>
                  </w:p>
                </w:txbxContent>
              </v:textbox>
            </v:rect>
          </v:group>
        </w:pict>
      </w:r>
    </w:p>
    <w:p w:rsidR="0013653E" w:rsidRDefault="0013653E" w:rsidP="00A1425E">
      <w:pPr>
        <w:rPr>
          <w:b/>
        </w:rPr>
      </w:pPr>
    </w:p>
    <w:p w:rsidR="0013653E" w:rsidRDefault="0013653E" w:rsidP="00A1425E">
      <w:pPr>
        <w:rPr>
          <w:b/>
        </w:rPr>
      </w:pPr>
    </w:p>
    <w:p w:rsidR="0013653E" w:rsidRDefault="0013653E" w:rsidP="00A1425E">
      <w:pPr>
        <w:rPr>
          <w:b/>
        </w:rPr>
      </w:pPr>
    </w:p>
    <w:p w:rsidR="00351B32" w:rsidRDefault="00351B32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 w:rsidP="00A1425E">
      <w:pPr>
        <w:rPr>
          <w:b/>
        </w:rPr>
      </w:pPr>
    </w:p>
    <w:p w:rsidR="001921BD" w:rsidRDefault="001921BD">
      <w:pPr>
        <w:widowControl/>
        <w:jc w:val="left"/>
      </w:pPr>
      <w:r>
        <w:br w:type="page"/>
      </w:r>
    </w:p>
    <w:p w:rsidR="00A1425E" w:rsidRPr="00A1425E" w:rsidRDefault="004B2FBB" w:rsidP="00A1425E">
      <w:pPr>
        <w:pStyle w:val="1"/>
      </w:pPr>
      <w:bookmarkStart w:id="16" w:name="_Toc365210255"/>
      <w:bookmarkStart w:id="17" w:name="_Toc401605916"/>
      <w:r>
        <w:rPr>
          <w:rFonts w:hint="eastAsia"/>
        </w:rPr>
        <w:lastRenderedPageBreak/>
        <w:t>数据包类型</w:t>
      </w:r>
      <w:bookmarkEnd w:id="16"/>
      <w:bookmarkEnd w:id="17"/>
    </w:p>
    <w:p w:rsidR="00600D70" w:rsidRDefault="00600D70" w:rsidP="002424ED">
      <w:pPr>
        <w:ind w:firstLine="420"/>
      </w:pPr>
      <w:r>
        <w:rPr>
          <w:rFonts w:hint="eastAsia"/>
        </w:rPr>
        <w:t>在网络上</w:t>
      </w:r>
      <w:r w:rsidR="004B2FBB">
        <w:rPr>
          <w:rFonts w:hint="eastAsia"/>
        </w:rPr>
        <w:t>NDCP</w:t>
      </w:r>
      <w:r>
        <w:rPr>
          <w:rFonts w:hint="eastAsia"/>
        </w:rPr>
        <w:t>存在</w:t>
      </w:r>
      <w:r w:rsidR="00704252">
        <w:rPr>
          <w:rFonts w:hint="eastAsia"/>
        </w:rPr>
        <w:t>三种</w:t>
      </w:r>
      <w:r>
        <w:rPr>
          <w:rFonts w:hint="eastAsia"/>
        </w:rPr>
        <w:t>类数据</w:t>
      </w:r>
      <w:r w:rsidR="004F34FE">
        <w:rPr>
          <w:rFonts w:hint="eastAsia"/>
        </w:rPr>
        <w:t>包的</w:t>
      </w:r>
      <w:r>
        <w:rPr>
          <w:rFonts w:hint="eastAsia"/>
        </w:rPr>
        <w:t>传输</w:t>
      </w:r>
    </w:p>
    <w:p w:rsidR="00597BEF" w:rsidRDefault="00597BEF" w:rsidP="00597BEF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00D70">
        <w:rPr>
          <w:rFonts w:hint="eastAsia"/>
        </w:rPr>
        <w:t>命令</w:t>
      </w:r>
      <w:r w:rsidR="004F34FE">
        <w:rPr>
          <w:rFonts w:hint="eastAsia"/>
        </w:rPr>
        <w:tab/>
      </w:r>
      <w:r w:rsidR="008D7BF2">
        <w:rPr>
          <w:rFonts w:hint="eastAsia"/>
        </w:rPr>
        <w:tab/>
      </w:r>
      <w:r w:rsidR="004F34FE">
        <w:rPr>
          <w:rFonts w:hint="eastAsia"/>
        </w:rPr>
        <w:t>指</w:t>
      </w:r>
      <w:r w:rsidR="00832E1B">
        <w:rPr>
          <w:rFonts w:hint="eastAsia"/>
        </w:rPr>
        <w:t>SIP Client</w:t>
      </w:r>
      <w:r w:rsidR="008D7BF2">
        <w:rPr>
          <w:rFonts w:hint="eastAsia"/>
        </w:rPr>
        <w:t>主动</w:t>
      </w:r>
      <w:r w:rsidR="004D2000">
        <w:rPr>
          <w:rFonts w:hint="eastAsia"/>
        </w:rPr>
        <w:t>向</w:t>
      </w:r>
      <w:r w:rsidR="00832E1B">
        <w:rPr>
          <w:rFonts w:hint="eastAsia"/>
        </w:rPr>
        <w:t>SIP Server</w:t>
      </w:r>
      <w:r w:rsidR="008D7BF2">
        <w:rPr>
          <w:rFonts w:hint="eastAsia"/>
        </w:rPr>
        <w:t>发送的命令。</w:t>
      </w:r>
    </w:p>
    <w:p w:rsidR="00597BEF" w:rsidRDefault="00597BEF" w:rsidP="00597BEF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D7BF2">
        <w:rPr>
          <w:rFonts w:hint="eastAsia"/>
        </w:rPr>
        <w:t>命令响应</w:t>
      </w:r>
      <w:r w:rsidR="008D7BF2">
        <w:rPr>
          <w:rFonts w:hint="eastAsia"/>
        </w:rPr>
        <w:tab/>
      </w:r>
      <w:r w:rsidR="008D7BF2">
        <w:rPr>
          <w:rFonts w:hint="eastAsia"/>
        </w:rPr>
        <w:t>指</w:t>
      </w:r>
      <w:r w:rsidR="00832E1B">
        <w:rPr>
          <w:rFonts w:hint="eastAsia"/>
        </w:rPr>
        <w:t>SIP Server</w:t>
      </w:r>
      <w:r w:rsidR="008D7BF2">
        <w:rPr>
          <w:rFonts w:hint="eastAsia"/>
        </w:rPr>
        <w:t>返回的</w:t>
      </w:r>
      <w:r w:rsidR="00832E1B">
        <w:rPr>
          <w:rFonts w:hint="eastAsia"/>
        </w:rPr>
        <w:t>SIP Client</w:t>
      </w:r>
      <w:r w:rsidR="008D7BF2">
        <w:rPr>
          <w:rFonts w:hint="eastAsia"/>
        </w:rPr>
        <w:t>命令的执行结果</w:t>
      </w:r>
      <w:r w:rsidR="004B2FBB">
        <w:rPr>
          <w:rFonts w:hint="eastAsia"/>
        </w:rPr>
        <w:t>。</w:t>
      </w:r>
    </w:p>
    <w:p w:rsidR="00704252" w:rsidRDefault="00704252" w:rsidP="00597BEF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、消息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</w:t>
      </w:r>
      <w:r w:rsidR="00832E1B">
        <w:rPr>
          <w:rFonts w:hint="eastAsia"/>
        </w:rPr>
        <w:t>SIP Server</w:t>
      </w:r>
      <w:r>
        <w:rPr>
          <w:rFonts w:hint="eastAsia"/>
        </w:rPr>
        <w:t>主动向</w:t>
      </w:r>
      <w:r w:rsidR="00832E1B">
        <w:rPr>
          <w:rFonts w:hint="eastAsia"/>
        </w:rPr>
        <w:t>SIP Client</w:t>
      </w:r>
      <w:r>
        <w:rPr>
          <w:rFonts w:hint="eastAsia"/>
        </w:rPr>
        <w:t>上报的消息</w:t>
      </w:r>
    </w:p>
    <w:p w:rsidR="004B2FBB" w:rsidRPr="008D7BF2" w:rsidRDefault="004B2FBB" w:rsidP="004D2000"/>
    <w:p w:rsidR="00151C3E" w:rsidRDefault="004B2FBB" w:rsidP="00923F39">
      <w:pPr>
        <w:ind w:firstLine="420"/>
        <w:rPr>
          <w:b/>
        </w:rPr>
      </w:pPr>
      <w:r>
        <w:rPr>
          <w:rFonts w:hint="eastAsia"/>
          <w:b/>
        </w:rPr>
        <w:t>NDCP</w:t>
      </w:r>
      <w:r w:rsidR="0088206A" w:rsidRPr="002424ED">
        <w:rPr>
          <w:rFonts w:hint="eastAsia"/>
          <w:b/>
        </w:rPr>
        <w:t>数据</w:t>
      </w:r>
      <w:r w:rsidR="002424ED" w:rsidRPr="002424ED">
        <w:rPr>
          <w:rFonts w:hint="eastAsia"/>
          <w:b/>
        </w:rPr>
        <w:t>包</w:t>
      </w:r>
      <w:r w:rsidR="0088206A" w:rsidRPr="002424ED">
        <w:rPr>
          <w:rFonts w:hint="eastAsia"/>
          <w:b/>
        </w:rPr>
        <w:t>格式</w:t>
      </w:r>
      <w:r w:rsidR="00ED327F" w:rsidRPr="002424ED">
        <w:rPr>
          <w:rFonts w:hint="eastAsia"/>
          <w:b/>
        </w:rPr>
        <w:t>：</w:t>
      </w:r>
    </w:p>
    <w:p w:rsidR="002C4ADF" w:rsidRDefault="00A97A34" w:rsidP="00923F39">
      <w:pPr>
        <w:ind w:firstLine="420"/>
        <w:rPr>
          <w:b/>
        </w:rPr>
      </w:pPr>
      <w:r w:rsidRPr="00A97A34">
        <w:rPr>
          <w:noProof/>
          <w:sz w:val="32"/>
        </w:rPr>
        <w:pict>
          <v:group id="组合 288" o:spid="_x0000_s1040" style="position:absolute;left:0;text-align:left;margin-left:23.15pt;margin-top:9.8pt;width:387.15pt;height:22.4pt;z-index:251666944;mso-width-relative:margin;mso-height-relative:margin" coordsize="49170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">
            <v:rect id="矩形 289" o:spid="_x0000_s1041" style="position:absolute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KpcMA&#10;AADcAAAADwAAAGRycy9kb3ducmV2LnhtbESP0YrCMBRE3wX/IVzBN00VcbvVKCIsK74sq/sBl+ba&#10;VpubkkRb/XqzIPg4zMwZZrnuTC1u5HxlWcFknIAgzq2uuFDwd/wapSB8QNZYWyYFd/KwXvV7S8y0&#10;bfmXbodQiAhhn6GCMoQmk9LnJRn0Y9sQR+9kncEQpSukdthGuKnlNEnm0mDFcaHEhrYl5ZfD1Siw&#10;k5+wP7azK1PrvtPqnNePj1Sp4aDbLEAE6sI7/GrvtIJp+gn/Z+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NKpcMAAADcAAAADwAAAAAAAAAAAAAAAACYAgAAZHJzL2Rv&#10;d25yZXYueG1sUEsFBgAAAAAEAAQA9QAAAIgDAAAAAA==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MAGIC</w:t>
                    </w:r>
                  </w:p>
                </w:txbxContent>
              </v:textbox>
            </v:rect>
            <v:rect id="矩形 290" o:spid="_x0000_s1042" style="position:absolute;left:8195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15cEA&#10;AADcAAAADwAAAGRycy9kb3ducmV2LnhtbERP3WrCMBS+H/gO4Qy8W9PKcLUzFhFkYzcy6wMcmmPb&#10;rTkpSbR1T79cCF5+fP/rcjK9uJLznWUFWZKCIK6t7rhRcKr2LzkIH5A19pZJwY08lJvZ0xoLbUf+&#10;pusxNCKGsC9QQRvCUEjp65YM+sQOxJE7W2cwROgaqR2OMdz0cpGmS2mw49jQ4kC7lurf48UosNkh&#10;fFXj64VpdB9591P3f2+5UvPnafsOItAUHuK7+1MrWKzi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wdeXBAAAA3AAAAA8AAAAAAAAAAAAAAAAAmAIAAGRycy9kb3du&#10;cmV2LnhtbFBLBQYAAAAABAAEAPUAAACGAwAAAAA=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LEN</w:t>
                    </w:r>
                  </w:p>
                </w:txbxContent>
              </v:textbox>
            </v:rect>
            <v:rect id="矩形 291" o:spid="_x0000_s1043" style="position:absolute;left:16390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QfsMA&#10;AADcAAAADwAAAGRycy9kb3ducmV2LnhtbESP0WrCQBRE3wv+w3IF3+omIjZGVxGhVHyRqh9wyV6T&#10;aPZu2F1N7Nd3hUIfh5k5wyzXvWnEg5yvLStIxwkI4sLqmksF59PnewbCB2SNjWVS8CQP69XgbYm5&#10;th1/0+MYShEh7HNUUIXQ5lL6oiKDfmxb4uhdrDMYonSl1A67CDeNnCTJTBqsOS5U2NK2ouJ2vBsF&#10;Nj2E/amb3pk695XV16L5+ciUGg37zQJEoD78h//aO61gMk/hd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zQfsMAAADcAAAADwAAAAAAAAAAAAAAAACYAgAAZHJzL2Rv&#10;d25yZXYueG1sUEsFBgAAAAAEAAQA9QAAAIgDAAAAAA==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PACKET</w:t>
                    </w:r>
                  </w:p>
                </w:txbxContent>
              </v:textbox>
            </v:rect>
            <v:rect id="矩形 292" o:spid="_x0000_s1044" style="position:absolute;left:24585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5OCcQA&#10;AADcAAAADwAAAGRycy9kb3ducmV2LnhtbESP0WrCQBRE3wv+w3IF3+rGIG2MriKCWPpSGv2AS/aa&#10;pM3eDburSf16tyD4OMzMGWa1GUwrruR8Y1nBbJqAIC6tbrhScDruXzMQPiBrbC2Tgj/ysFmPXlaY&#10;a9vzN12LUIkIYZ+jgjqELpfSlzUZ9FPbEUfvbJ3BEKWrpHbYR7hpZZokb9Jgw3Ghxo52NZW/xcUo&#10;sLOv8Hns5xem3h2y5qdsb++ZUpPxsF2CCDSEZ/jR/tAK0kUK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uTgnEAAAA3AAAAA8AAAAAAAAAAAAAAAAAmAIAAGRycy9k&#10;b3ducmV2LnhtbFBLBQYAAAAABAAEAPUAAACJAwAAAAA=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MAGIC</w:t>
                    </w:r>
                  </w:p>
                </w:txbxContent>
              </v:textbox>
            </v:rect>
            <v:rect id="矩形 293" o:spid="_x0000_s1045" style="position:absolute;left:32780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rksUA&#10;AADcAAAADwAAAGRycy9kb3ducmV2LnhtbESP0WrCQBRE3wv9h+UKfdONttgY3YRSKBVfirEfcMle&#10;k2j2bthdTerXd4VCH4eZOcNsitF04krOt5YVzGcJCOLK6pZrBd+Hj2kKwgdkjZ1lUvBDHor88WGD&#10;mbYD7+lahlpECPsMFTQh9JmUvmrIoJ/Znjh6R+sMhihdLbXDIcJNJxdJspQGW44LDfb03lB1Li9G&#10;gZ1/hd1heLkwDe4zbU9Vd3tNlXqajG9rEIHG8B/+a2+1gsXqG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4uuSxQAAANwAAAAPAAAAAAAAAAAAAAAAAJgCAABkcnMv&#10;ZG93bnJldi54bWxQSwUGAAAAAAQABAD1AAAAigMAAAAA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LEN</w:t>
                    </w:r>
                  </w:p>
                </w:txbxContent>
              </v:textbox>
            </v:rect>
            <v:rect id="矩形 294" o:spid="_x0000_s1046" style="position:absolute;left:40975;width:8195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tz5sQA&#10;AADcAAAADwAAAGRycy9kb3ducmV2LnhtbESPUWvCMBSF3wf+h3CFvc1Uka1Wo8hgbOxlrPUHXJJr&#10;W21uShJtt1+/DAQfD+ec73A2u9F24ko+tI4VzGcZCGLtTMu1gkP19pSDCBHZYOeYFPxQgN128rDB&#10;wriBv+laxlokCIcCFTQx9oWUQTdkMcxcT5y8o/MWY5K+lsbjkOC2k4sse5YWW04LDfb02pA+lxer&#10;wM2/4mc1LC9Mg3/P25Pufl9ypR6n434NItIY7+Fb+8MoWKyW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Lc+bEAAAA3AAAAA8AAAAAAAAAAAAAAAAAmAIAAGRycy9k&#10;b3ducmV2LnhtbFBLBQYAAAAABAAEAPUAAACJAwAAAAA=&#10;" fillcolor="#4f81bd [3204]" strokecolor="#243f60 [1604]" strokeweight="2pt">
              <v:textbox>
                <w:txbxContent>
                  <w:p w:rsidR="00EA3472" w:rsidRDefault="00EA3472" w:rsidP="002C4ADF">
                    <w:pPr>
                      <w:jc w:val="center"/>
                    </w:pPr>
                    <w:r>
                      <w:rPr>
                        <w:rFonts w:hint="eastAsia"/>
                      </w:rPr>
                      <w:t>PACKET</w:t>
                    </w:r>
                  </w:p>
                </w:txbxContent>
              </v:textbox>
            </v:rect>
          </v:group>
        </w:pict>
      </w:r>
    </w:p>
    <w:p w:rsidR="002C4ADF" w:rsidRDefault="002C4ADF" w:rsidP="00923F39">
      <w:pPr>
        <w:ind w:firstLine="420"/>
        <w:rPr>
          <w:b/>
        </w:rPr>
      </w:pPr>
    </w:p>
    <w:p w:rsidR="002C4ADF" w:rsidRDefault="002C4ADF" w:rsidP="002C4ADF">
      <w:pPr>
        <w:rPr>
          <w:b/>
        </w:rPr>
      </w:pPr>
    </w:p>
    <w:p w:rsidR="002C4ADF" w:rsidRDefault="002C4ADF" w:rsidP="002C4ADF">
      <w:r>
        <w:rPr>
          <w:rFonts w:hint="eastAsia"/>
        </w:rPr>
        <w:t xml:space="preserve">MAGIC :0xEB 0x90 </w:t>
      </w:r>
      <w:r>
        <w:rPr>
          <w:rFonts w:hint="eastAsia"/>
        </w:rPr>
        <w:t>两字节</w:t>
      </w:r>
    </w:p>
    <w:p w:rsidR="002C4ADF" w:rsidRDefault="002C4ADF" w:rsidP="002C4ADF">
      <w:r>
        <w:rPr>
          <w:rFonts w:hint="eastAsia"/>
        </w:rPr>
        <w:t xml:space="preserve">LEN: </w:t>
      </w:r>
      <w:r>
        <w:rPr>
          <w:rFonts w:hint="eastAsia"/>
        </w:rPr>
        <w:t>标示后面</w:t>
      </w:r>
      <w:r>
        <w:rPr>
          <w:rFonts w:hint="eastAsia"/>
        </w:rPr>
        <w:t>PACKET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四字节</w:t>
      </w:r>
    </w:p>
    <w:p w:rsidR="002C4ADF" w:rsidRDefault="002C4ADF" w:rsidP="002C4ADF">
      <w:r>
        <w:rPr>
          <w:rFonts w:hint="eastAsia"/>
        </w:rPr>
        <w:t>PACKET</w:t>
      </w:r>
      <w:r>
        <w:rPr>
          <w:rFonts w:hint="eastAsia"/>
        </w:rPr>
        <w:t>：</w:t>
      </w:r>
    </w:p>
    <w:p w:rsidR="002C4ADF" w:rsidRDefault="00341B82" w:rsidP="002C4ADF">
      <w:pPr>
        <w:ind w:leftChars="200" w:left="420"/>
      </w:pPr>
      <w:r>
        <w:rPr>
          <w:rFonts w:hint="eastAsia"/>
        </w:rPr>
        <w:t>struct</w:t>
      </w:r>
      <w:r>
        <w:rPr>
          <w:rFonts w:hint="eastAsia"/>
        </w:rPr>
        <w:tab/>
      </w:r>
      <w:r w:rsidR="00050D88">
        <w:rPr>
          <w:rFonts w:hint="eastAsia"/>
        </w:rPr>
        <w:t>CSIP</w:t>
      </w:r>
      <w:r w:rsidR="002C4ADF">
        <w:rPr>
          <w:rFonts w:hint="eastAsia"/>
        </w:rPr>
        <w:t>_PACKET {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uint8</w:t>
      </w:r>
      <w:r>
        <w:rPr>
          <w:rFonts w:hint="eastAsia"/>
        </w:rPr>
        <w:tab/>
        <w:t>version;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协议版本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uint32</w:t>
      </w:r>
      <w:r>
        <w:rPr>
          <w:rFonts w:hint="eastAsia"/>
        </w:rPr>
        <w:tab/>
        <w:t>type;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命令类型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uint32</w:t>
      </w:r>
      <w:r>
        <w:rPr>
          <w:rFonts w:hint="eastAsia"/>
        </w:rPr>
        <w:tab/>
        <w:t>subtype;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命令子类型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uint32</w:t>
      </w:r>
      <w:r>
        <w:rPr>
          <w:rFonts w:hint="eastAsia"/>
        </w:rPr>
        <w:tab/>
        <w:t>datalen;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//data[0]</w:t>
      </w:r>
      <w:r w:rsidR="008D51B1">
        <w:rPr>
          <w:rFonts w:hint="eastAsia"/>
        </w:rPr>
        <w:t>的长度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uint8</w:t>
      </w:r>
      <w:r>
        <w:rPr>
          <w:rFonts w:hint="eastAsia"/>
        </w:rPr>
        <w:tab/>
        <w:t>cksum[16];</w:t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？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uint8</w:t>
      </w:r>
      <w:r>
        <w:rPr>
          <w:rFonts w:hint="eastAsia"/>
        </w:rPr>
        <w:tab/>
        <w:t>encrypt;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加密算法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uint32</w:t>
      </w:r>
      <w:r>
        <w:rPr>
          <w:rFonts w:hint="eastAsia"/>
        </w:rPr>
        <w:tab/>
        <w:t>sequence;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包编号</w:t>
      </w:r>
    </w:p>
    <w:p w:rsidR="002C4ADF" w:rsidRDefault="002C4ADF" w:rsidP="002C4ADF">
      <w:pPr>
        <w:ind w:leftChars="200" w:left="420"/>
      </w:pPr>
      <w:r>
        <w:rPr>
          <w:rFonts w:hint="eastAsia"/>
        </w:rPr>
        <w:tab/>
        <w:t>uint8</w:t>
      </w:r>
      <w:r>
        <w:rPr>
          <w:rFonts w:hint="eastAsia"/>
        </w:rPr>
        <w:tab/>
        <w:t>data[0];</w:t>
      </w:r>
      <w:r w:rsidR="008D51B1">
        <w:rPr>
          <w:rFonts w:hint="eastAsia"/>
        </w:rPr>
        <w:tab/>
      </w:r>
      <w:r w:rsidR="008D51B1">
        <w:rPr>
          <w:rFonts w:hint="eastAsia"/>
        </w:rPr>
        <w:tab/>
        <w:t>//</w:t>
      </w:r>
      <w:r w:rsidR="008D51B1">
        <w:rPr>
          <w:rFonts w:hint="eastAsia"/>
        </w:rPr>
        <w:t>数据</w:t>
      </w:r>
    </w:p>
    <w:p w:rsidR="002C4ADF" w:rsidRDefault="002C4ADF" w:rsidP="002C4ADF">
      <w:pPr>
        <w:ind w:leftChars="200" w:left="420"/>
      </w:pPr>
      <w:r>
        <w:rPr>
          <w:rFonts w:hint="eastAsia"/>
        </w:rPr>
        <w:t>};</w:t>
      </w:r>
    </w:p>
    <w:p w:rsidR="00AE7F6E" w:rsidRPr="002C4ADF" w:rsidRDefault="002C4ADF" w:rsidP="002C4ADF">
      <w:r>
        <w:br w:type="page"/>
      </w:r>
    </w:p>
    <w:p w:rsidR="00A1425E" w:rsidRPr="00A1425E" w:rsidRDefault="00A1425E" w:rsidP="00A1425E">
      <w:pPr>
        <w:pStyle w:val="1"/>
      </w:pPr>
      <w:bookmarkStart w:id="18" w:name="_Toc365210256"/>
      <w:bookmarkStart w:id="19" w:name="_Toc401605917"/>
      <w:r>
        <w:rPr>
          <w:rFonts w:hint="eastAsia"/>
          <w:kern w:val="0"/>
        </w:rPr>
        <w:lastRenderedPageBreak/>
        <w:t>重要数据结构</w:t>
      </w:r>
      <w:bookmarkEnd w:id="18"/>
      <w:bookmarkEnd w:id="19"/>
    </w:p>
    <w:p w:rsidR="001528B9" w:rsidRDefault="00240C88" w:rsidP="00052C0F">
      <w:pPr>
        <w:pStyle w:val="2"/>
      </w:pPr>
      <w:bookmarkStart w:id="20" w:name="_Toc365210257"/>
      <w:bookmarkStart w:id="21" w:name="_Toc401605918"/>
      <w:bookmarkStart w:id="22" w:name="_Toc175572479"/>
      <w:r>
        <w:rPr>
          <w:rFonts w:hint="eastAsia"/>
        </w:rPr>
        <w:t>常量定义</w:t>
      </w:r>
      <w:bookmarkEnd w:id="20"/>
      <w:bookmarkEnd w:id="21"/>
    </w:p>
    <w:p w:rsidR="001528B9" w:rsidRPr="00406336" w:rsidRDefault="001528B9" w:rsidP="001528B9">
      <w:pPr>
        <w:pStyle w:val="aff1"/>
      </w:pPr>
      <w:r w:rsidRPr="00406336">
        <w:t xml:space="preserve">#define     </w:t>
      </w:r>
      <w:r w:rsidR="00050D88" w:rsidRPr="00406336">
        <w:t>CSIP</w:t>
      </w:r>
      <w:r w:rsidRPr="00406336">
        <w:t xml:space="preserve">_NAME_LEN       </w:t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Pr="00406336">
        <w:t>32</w:t>
      </w:r>
    </w:p>
    <w:p w:rsidR="001528B9" w:rsidRPr="00406336" w:rsidRDefault="001528B9" w:rsidP="001528B9">
      <w:pPr>
        <w:pStyle w:val="aff1"/>
      </w:pPr>
      <w:r w:rsidRPr="00406336">
        <w:t xml:space="preserve">#define     </w:t>
      </w:r>
      <w:r w:rsidR="00050D88" w:rsidRPr="00406336">
        <w:t>CSIP</w:t>
      </w:r>
      <w:r w:rsidRPr="00406336">
        <w:t xml:space="preserve">_ADDR_LEN       </w:t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Pr="00406336">
        <w:t>32</w:t>
      </w:r>
    </w:p>
    <w:p w:rsidR="001528B9" w:rsidRPr="00406336" w:rsidRDefault="001528B9" w:rsidP="001528B9">
      <w:pPr>
        <w:pStyle w:val="aff1"/>
      </w:pPr>
      <w:r w:rsidRPr="00406336">
        <w:t xml:space="preserve">#define     </w:t>
      </w:r>
      <w:r w:rsidR="00050D88" w:rsidRPr="00406336">
        <w:t>CSIP</w:t>
      </w:r>
      <w:r w:rsidRPr="00406336">
        <w:t xml:space="preserve">_DESC_LEN       </w:t>
      </w:r>
      <w:r w:rsidRPr="00406336">
        <w:rPr>
          <w:rFonts w:hint="eastAsia"/>
        </w:rPr>
        <w:t xml:space="preserve"> </w:t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Pr="00406336">
        <w:t>64</w:t>
      </w:r>
    </w:p>
    <w:p w:rsidR="005C7267" w:rsidRPr="00406336" w:rsidRDefault="000D61F9" w:rsidP="001528B9">
      <w:pPr>
        <w:pStyle w:val="aff1"/>
      </w:pPr>
      <w:r w:rsidRPr="00406336">
        <w:t>#define</w:t>
      </w:r>
      <w:r w:rsidR="00B90D96" w:rsidRPr="00406336">
        <w:rPr>
          <w:rFonts w:hint="eastAsia"/>
        </w:rPr>
        <w:t xml:space="preserve"> </w:t>
      </w:r>
      <w:r w:rsidR="00B90D96" w:rsidRPr="00406336">
        <w:rPr>
          <w:rFonts w:hint="eastAsia"/>
        </w:rPr>
        <w:tab/>
        <w:t xml:space="preserve">   </w:t>
      </w:r>
      <w:r w:rsidR="00050D88" w:rsidRPr="00406336">
        <w:t>CSIP</w:t>
      </w:r>
      <w:r w:rsidRPr="00406336">
        <w:rPr>
          <w:rFonts w:hint="eastAsia"/>
        </w:rPr>
        <w:t>_PASSWORD_LEN</w:t>
      </w:r>
      <w:r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="00EF2169" w:rsidRPr="00406336">
        <w:rPr>
          <w:rFonts w:hint="eastAsia"/>
        </w:rPr>
        <w:tab/>
      </w:r>
      <w:r w:rsidR="00EC2807" w:rsidRPr="00406336">
        <w:rPr>
          <w:rFonts w:hint="eastAsia"/>
        </w:rPr>
        <w:tab/>
      </w:r>
      <w:r w:rsidRPr="00406336">
        <w:rPr>
          <w:rFonts w:hint="eastAsia"/>
        </w:rPr>
        <w:t>64</w:t>
      </w:r>
    </w:p>
    <w:p w:rsidR="00653AAA" w:rsidRPr="00406336" w:rsidRDefault="00653AAA" w:rsidP="00653AAA">
      <w:pPr>
        <w:pStyle w:val="aff1"/>
      </w:pPr>
      <w:r w:rsidRPr="00406336">
        <w:t>#define</w:t>
      </w:r>
      <w:r w:rsidRPr="00406336">
        <w:rPr>
          <w:rFonts w:hint="eastAsia"/>
        </w:rPr>
        <w:t xml:space="preserve"> </w:t>
      </w:r>
      <w:r w:rsidRPr="00406336">
        <w:rPr>
          <w:rFonts w:hint="eastAsia"/>
        </w:rPr>
        <w:tab/>
        <w:t xml:space="preserve">   </w:t>
      </w:r>
      <w:r w:rsidR="00050D88" w:rsidRPr="00406336">
        <w:t>CSIP</w:t>
      </w:r>
      <w:r w:rsidRPr="00406336">
        <w:rPr>
          <w:rFonts w:hint="eastAsia"/>
        </w:rPr>
        <w:t>_TEXT_LEN</w:t>
      </w:r>
      <w:r w:rsidRPr="00406336">
        <w:rPr>
          <w:rFonts w:hint="eastAsia"/>
        </w:rPr>
        <w:tab/>
      </w:r>
      <w:r w:rsidRPr="00406336">
        <w:rPr>
          <w:rFonts w:hint="eastAsia"/>
        </w:rPr>
        <w:tab/>
      </w:r>
      <w:r w:rsidRPr="00406336">
        <w:rPr>
          <w:rFonts w:hint="eastAsia"/>
        </w:rPr>
        <w:tab/>
      </w:r>
      <w:r w:rsidRPr="00406336">
        <w:rPr>
          <w:rFonts w:hint="eastAsia"/>
        </w:rPr>
        <w:tab/>
      </w:r>
      <w:r w:rsidRPr="00406336">
        <w:rPr>
          <w:rFonts w:hint="eastAsia"/>
        </w:rPr>
        <w:tab/>
        <w:t>64</w:t>
      </w:r>
    </w:p>
    <w:p w:rsidR="001528B9" w:rsidRDefault="001528B9" w:rsidP="001528B9">
      <w:pPr>
        <w:pStyle w:val="aff1"/>
      </w:pPr>
    </w:p>
    <w:p w:rsidR="0053494B" w:rsidRDefault="0053494B" w:rsidP="0053494B">
      <w:pPr>
        <w:pStyle w:val="2"/>
      </w:pPr>
      <w:bookmarkStart w:id="23" w:name="_Toc365210258"/>
      <w:bookmarkStart w:id="24" w:name="_Toc401605919"/>
      <w:r>
        <w:rPr>
          <w:rFonts w:hint="eastAsia"/>
        </w:rPr>
        <w:t>命令定义</w:t>
      </w:r>
      <w:bookmarkEnd w:id="23"/>
      <w:bookmarkEnd w:id="24"/>
    </w:p>
    <w:p w:rsidR="001528B9" w:rsidRDefault="001528B9" w:rsidP="001528B9">
      <w:pPr>
        <w:pStyle w:val="aff1"/>
      </w:pPr>
      <w:r>
        <w:t xml:space="preserve">#define     </w:t>
      </w:r>
      <w:r w:rsidR="00050D88">
        <w:t>CSIP</w:t>
      </w:r>
      <w:r>
        <w:t xml:space="preserve">_CMD            </w:t>
      </w:r>
      <w:r w:rsidR="00EF2169">
        <w:rPr>
          <w:rFonts w:hint="eastAsia"/>
        </w:rPr>
        <w:tab/>
      </w:r>
      <w:r w:rsidR="00EF2169">
        <w:rPr>
          <w:rFonts w:hint="eastAsia"/>
        </w:rPr>
        <w:tab/>
      </w:r>
      <w:r w:rsidR="00EF2169">
        <w:rPr>
          <w:rFonts w:hint="eastAsia"/>
        </w:rPr>
        <w:tab/>
      </w:r>
      <w:r w:rsidR="00CB358A">
        <w:rPr>
          <w:rFonts w:hint="eastAsia"/>
        </w:rPr>
        <w:tab/>
      </w:r>
      <w:r>
        <w:t>0</w:t>
      </w:r>
    </w:p>
    <w:p w:rsidR="001528B9" w:rsidRDefault="001528B9" w:rsidP="001528B9">
      <w:pPr>
        <w:pStyle w:val="aff1"/>
      </w:pPr>
      <w:r>
        <w:t xml:space="preserve">#define     </w:t>
      </w:r>
      <w:r w:rsidR="00050D88">
        <w:t>CSIP</w:t>
      </w:r>
      <w:r>
        <w:t xml:space="preserve">_RET            </w:t>
      </w:r>
      <w:r w:rsidR="00EF2169">
        <w:rPr>
          <w:rFonts w:hint="eastAsia"/>
        </w:rPr>
        <w:tab/>
      </w:r>
      <w:r w:rsidR="00EF2169">
        <w:rPr>
          <w:rFonts w:hint="eastAsia"/>
        </w:rPr>
        <w:tab/>
      </w:r>
      <w:r w:rsidR="00EF2169">
        <w:rPr>
          <w:rFonts w:hint="eastAsia"/>
        </w:rPr>
        <w:tab/>
      </w:r>
      <w:r w:rsidR="00CB358A">
        <w:rPr>
          <w:rFonts w:hint="eastAsia"/>
        </w:rPr>
        <w:tab/>
      </w:r>
      <w:r>
        <w:t>1</w:t>
      </w:r>
    </w:p>
    <w:p w:rsidR="00704252" w:rsidRDefault="00704252" w:rsidP="001528B9">
      <w:pPr>
        <w:pStyle w:val="aff1"/>
      </w:pPr>
      <w:r>
        <w:rPr>
          <w:rFonts w:hint="eastAsia"/>
        </w:rPr>
        <w:t>#define</w:t>
      </w:r>
      <w:r>
        <w:rPr>
          <w:rFonts w:hint="eastAsia"/>
        </w:rPr>
        <w:tab/>
        <w:t xml:space="preserve">   </w:t>
      </w:r>
      <w:r w:rsidR="00050D88">
        <w:rPr>
          <w:rFonts w:hint="eastAsia"/>
        </w:rPr>
        <w:t>CSIP</w:t>
      </w:r>
      <w:r>
        <w:rPr>
          <w:rFonts w:hint="eastAsia"/>
        </w:rPr>
        <w:t>_MSG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1528B9" w:rsidRDefault="001528B9" w:rsidP="001528B9">
      <w:pPr>
        <w:pStyle w:val="aff1"/>
      </w:pPr>
    </w:p>
    <w:p w:rsidR="0053494B" w:rsidRDefault="0053494B" w:rsidP="0053494B">
      <w:pPr>
        <w:pStyle w:val="2"/>
      </w:pPr>
      <w:bookmarkStart w:id="25" w:name="_Toc365210259"/>
      <w:bookmarkStart w:id="26" w:name="_Toc401605920"/>
      <w:r>
        <w:rPr>
          <w:rFonts w:hint="eastAsia"/>
        </w:rPr>
        <w:t>子命令定义</w:t>
      </w:r>
      <w:bookmarkEnd w:id="25"/>
      <w:bookmarkEnd w:id="26"/>
    </w:p>
    <w:p w:rsidR="001528B9" w:rsidRDefault="001528B9" w:rsidP="001528B9">
      <w:pPr>
        <w:pStyle w:val="aff1"/>
      </w:pPr>
      <w:r>
        <w:rPr>
          <w:rFonts w:hint="eastAsia"/>
        </w:rPr>
        <w:t xml:space="preserve">#define    </w:t>
      </w:r>
      <w:r w:rsidR="00EF2169">
        <w:rPr>
          <w:rFonts w:hint="eastAsia"/>
        </w:rPr>
        <w:t xml:space="preserve"> </w:t>
      </w:r>
      <w:r w:rsidR="00050D88">
        <w:rPr>
          <w:rFonts w:hint="eastAsia"/>
        </w:rPr>
        <w:t>CSIP</w:t>
      </w:r>
      <w:r w:rsidR="00EF2169">
        <w:rPr>
          <w:rFonts w:hint="eastAsia"/>
        </w:rPr>
        <w:t xml:space="preserve">_CMD_LOGIN               </w:t>
      </w:r>
      <w:r w:rsidR="00EF2169">
        <w:rPr>
          <w:rFonts w:hint="eastAsia"/>
        </w:rPr>
        <w:tab/>
      </w:r>
      <w:r w:rsidR="00EF2169">
        <w:rPr>
          <w:rFonts w:hint="eastAsia"/>
        </w:rPr>
        <w:tab/>
      </w:r>
      <w:r>
        <w:rPr>
          <w:rFonts w:hint="eastAsia"/>
        </w:rPr>
        <w:t>0    //</w:t>
      </w:r>
      <w:r>
        <w:rPr>
          <w:rFonts w:hint="eastAsia"/>
        </w:rPr>
        <w:t>登录</w:t>
      </w:r>
    </w:p>
    <w:p w:rsidR="001528B9" w:rsidRDefault="001528B9" w:rsidP="001528B9">
      <w:pPr>
        <w:pStyle w:val="aff1"/>
        <w:rPr>
          <w:rFonts w:hint="eastAsia"/>
        </w:rPr>
      </w:pPr>
      <w:r>
        <w:rPr>
          <w:rFonts w:hint="eastAsia"/>
        </w:rPr>
        <w:t xml:space="preserve">#define     </w:t>
      </w:r>
      <w:r w:rsidR="00050D88">
        <w:rPr>
          <w:rFonts w:hint="eastAsia"/>
        </w:rPr>
        <w:t>CSIP</w:t>
      </w:r>
      <w:r>
        <w:rPr>
          <w:rFonts w:hint="eastAsia"/>
        </w:rPr>
        <w:t xml:space="preserve">_CMD_LOGOUT                </w:t>
      </w:r>
      <w:r w:rsidR="00EF2169">
        <w:rPr>
          <w:rFonts w:hint="eastAsia"/>
        </w:rPr>
        <w:tab/>
      </w:r>
      <w:r>
        <w:rPr>
          <w:rFonts w:hint="eastAsia"/>
        </w:rPr>
        <w:t>1    //</w:t>
      </w:r>
      <w:r>
        <w:rPr>
          <w:rFonts w:hint="eastAsia"/>
        </w:rPr>
        <w:t>退出</w:t>
      </w:r>
    </w:p>
    <w:p w:rsidR="00EB4153" w:rsidRDefault="00EB4153" w:rsidP="00EB4153">
      <w:pPr>
        <w:pStyle w:val="aff1"/>
        <w:rPr>
          <w:rFonts w:hint="eastAsia"/>
        </w:rPr>
      </w:pPr>
      <w:r>
        <w:rPr>
          <w:rFonts w:hint="eastAsia"/>
        </w:rPr>
        <w:t xml:space="preserve">#define     CSIP_CMD_HEARTBEAT                </w:t>
      </w:r>
      <w:r>
        <w:rPr>
          <w:rFonts w:hint="eastAsia"/>
        </w:rPr>
        <w:tab/>
        <w:t>2    //</w:t>
      </w:r>
      <w:r>
        <w:rPr>
          <w:rFonts w:hint="eastAsia"/>
        </w:rPr>
        <w:t>发送心跳包</w:t>
      </w:r>
    </w:p>
    <w:p w:rsidR="004752D4" w:rsidRDefault="004752D4" w:rsidP="001528B9">
      <w:pPr>
        <w:pStyle w:val="aff1"/>
      </w:pPr>
    </w:p>
    <w:p w:rsidR="001528B9" w:rsidRDefault="001528B9" w:rsidP="001528B9">
      <w:pPr>
        <w:pStyle w:val="aff1"/>
      </w:pPr>
      <w:r>
        <w:rPr>
          <w:rFonts w:hint="eastAsia"/>
        </w:rPr>
        <w:t xml:space="preserve">#define     </w:t>
      </w:r>
      <w:r w:rsidR="00050D88">
        <w:rPr>
          <w:rFonts w:hint="eastAsia"/>
        </w:rPr>
        <w:t>CSIP</w:t>
      </w:r>
      <w:r>
        <w:rPr>
          <w:rFonts w:hint="eastAsia"/>
        </w:rPr>
        <w:t>_CMD_</w:t>
      </w:r>
      <w:r w:rsidR="00AC4FB8">
        <w:rPr>
          <w:rFonts w:hint="eastAsia"/>
        </w:rPr>
        <w:t>PLAY</w:t>
      </w:r>
      <w:r>
        <w:rPr>
          <w:rFonts w:hint="eastAsia"/>
        </w:rPr>
        <w:t xml:space="preserve">          </w:t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>
        <w:rPr>
          <w:rFonts w:hint="eastAsia"/>
        </w:rPr>
        <w:t xml:space="preserve">    </w:t>
      </w:r>
      <w:r w:rsidR="00EF2169">
        <w:rPr>
          <w:rFonts w:hint="eastAsia"/>
        </w:rPr>
        <w:tab/>
      </w:r>
      <w:r w:rsidR="00EB4153">
        <w:rPr>
          <w:rFonts w:hint="eastAsia"/>
        </w:rPr>
        <w:t>3</w:t>
      </w:r>
      <w:r>
        <w:rPr>
          <w:rFonts w:hint="eastAsia"/>
        </w:rPr>
        <w:t xml:space="preserve">    //</w:t>
      </w:r>
      <w:r w:rsidR="00AF61F2">
        <w:rPr>
          <w:rFonts w:hint="eastAsia"/>
        </w:rPr>
        <w:t>实时点播</w:t>
      </w:r>
    </w:p>
    <w:p w:rsidR="001528B9" w:rsidRDefault="001528B9" w:rsidP="001528B9">
      <w:pPr>
        <w:pStyle w:val="aff1"/>
      </w:pPr>
      <w:r>
        <w:rPr>
          <w:rFonts w:hint="eastAsia"/>
        </w:rPr>
        <w:t xml:space="preserve">#define     </w:t>
      </w:r>
      <w:r w:rsidR="00050D88">
        <w:rPr>
          <w:rFonts w:hint="eastAsia"/>
        </w:rPr>
        <w:t>CSIP</w:t>
      </w:r>
      <w:r w:rsidR="00AC4FB8">
        <w:rPr>
          <w:rFonts w:hint="eastAsia"/>
        </w:rPr>
        <w:t>_CMD_UNPLAY</w:t>
      </w:r>
      <w:r w:rsidR="00AC4FB8">
        <w:rPr>
          <w:rFonts w:hint="eastAsia"/>
        </w:rPr>
        <w:tab/>
      </w:r>
      <w:r>
        <w:rPr>
          <w:rFonts w:hint="eastAsia"/>
        </w:rPr>
        <w:t xml:space="preserve">             </w:t>
      </w:r>
      <w:r w:rsidR="00EF2169">
        <w:rPr>
          <w:rFonts w:hint="eastAsia"/>
        </w:rPr>
        <w:tab/>
      </w:r>
      <w:r w:rsidR="00EB4153">
        <w:rPr>
          <w:rFonts w:hint="eastAsia"/>
        </w:rPr>
        <w:t>4</w:t>
      </w:r>
      <w:r>
        <w:rPr>
          <w:rFonts w:hint="eastAsia"/>
        </w:rPr>
        <w:t xml:space="preserve">    //</w:t>
      </w:r>
      <w:r w:rsidR="00AF61F2">
        <w:rPr>
          <w:rFonts w:hint="eastAsia"/>
        </w:rPr>
        <w:t>取消实时点播</w:t>
      </w:r>
    </w:p>
    <w:p w:rsidR="001528B9" w:rsidRDefault="001528B9" w:rsidP="001528B9">
      <w:pPr>
        <w:pStyle w:val="aff1"/>
      </w:pPr>
      <w:r>
        <w:rPr>
          <w:rFonts w:hint="eastAsia"/>
        </w:rPr>
        <w:t xml:space="preserve">#define     </w:t>
      </w:r>
      <w:r w:rsidR="00050D88">
        <w:rPr>
          <w:rFonts w:hint="eastAsia"/>
        </w:rPr>
        <w:t>CSIP</w:t>
      </w:r>
      <w:r>
        <w:rPr>
          <w:rFonts w:hint="eastAsia"/>
        </w:rPr>
        <w:t>_CMD_</w:t>
      </w:r>
      <w:r w:rsidR="002C7319">
        <w:rPr>
          <w:rFonts w:hint="eastAsia"/>
        </w:rPr>
        <w:t>UNPLAY</w:t>
      </w:r>
      <w:r>
        <w:rPr>
          <w:rFonts w:hint="eastAsia"/>
        </w:rPr>
        <w:t xml:space="preserve">_ALL         </w:t>
      </w:r>
      <w:r w:rsidR="00EF2169">
        <w:rPr>
          <w:rFonts w:hint="eastAsia"/>
        </w:rPr>
        <w:tab/>
      </w:r>
      <w:r w:rsidR="002C7319">
        <w:rPr>
          <w:rFonts w:hint="eastAsia"/>
        </w:rPr>
        <w:tab/>
      </w:r>
      <w:r w:rsidR="00EB4153">
        <w:rPr>
          <w:rFonts w:hint="eastAsia"/>
        </w:rPr>
        <w:t>5</w:t>
      </w:r>
      <w:r>
        <w:rPr>
          <w:rFonts w:hint="eastAsia"/>
        </w:rPr>
        <w:t xml:space="preserve">   </w:t>
      </w:r>
      <w:r w:rsidR="008F4280">
        <w:rPr>
          <w:rFonts w:hint="eastAsia"/>
        </w:rPr>
        <w:t xml:space="preserve"> </w:t>
      </w:r>
      <w:r>
        <w:rPr>
          <w:rFonts w:hint="eastAsia"/>
        </w:rPr>
        <w:t>//</w:t>
      </w:r>
      <w:r w:rsidR="002C7319">
        <w:rPr>
          <w:rFonts w:hint="eastAsia"/>
        </w:rPr>
        <w:t>取消</w:t>
      </w:r>
      <w:r w:rsidR="00AF61F2">
        <w:rPr>
          <w:rFonts w:hint="eastAsia"/>
        </w:rPr>
        <w:t>所有</w:t>
      </w:r>
      <w:r w:rsidR="002C7319">
        <w:rPr>
          <w:rFonts w:hint="eastAsia"/>
        </w:rPr>
        <w:t>实时点播</w:t>
      </w:r>
    </w:p>
    <w:p w:rsidR="001C7C92" w:rsidRDefault="001C7C92" w:rsidP="001528B9">
      <w:pPr>
        <w:pStyle w:val="aff1"/>
      </w:pPr>
    </w:p>
    <w:p w:rsidR="001C7C92" w:rsidRDefault="001C7C92" w:rsidP="001C7C92">
      <w:pPr>
        <w:pStyle w:val="aff1"/>
      </w:pPr>
      <w:r>
        <w:rPr>
          <w:rFonts w:hint="eastAsia"/>
        </w:rPr>
        <w:t>#define</w:t>
      </w:r>
      <w:r>
        <w:rPr>
          <w:rFonts w:hint="eastAsia"/>
        </w:rPr>
        <w:tab/>
        <w:t xml:space="preserve">   CSIP_CMD_</w:t>
      </w:r>
      <w:r w:rsidR="00AC4FB8">
        <w:rPr>
          <w:rFonts w:hint="eastAsia"/>
        </w:rPr>
        <w:t>CATALOG_SEARCH</w:t>
      </w:r>
      <w:r>
        <w:rPr>
          <w:rFonts w:hint="eastAsia"/>
        </w:rPr>
        <w:t xml:space="preserve">    </w:t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EB4153">
        <w:rPr>
          <w:rFonts w:hint="eastAsia"/>
        </w:rPr>
        <w:t>6</w:t>
      </w:r>
      <w:r>
        <w:rPr>
          <w:rFonts w:hint="eastAsia"/>
        </w:rPr>
        <w:tab/>
        <w:t xml:space="preserve"> //</w:t>
      </w:r>
      <w:r w:rsidR="00AC4FB8">
        <w:rPr>
          <w:rFonts w:hint="eastAsia"/>
        </w:rPr>
        <w:t>目录查询</w:t>
      </w:r>
    </w:p>
    <w:p w:rsidR="00F33C61" w:rsidRDefault="00F33C61" w:rsidP="00052C0F">
      <w:pPr>
        <w:pStyle w:val="aff1"/>
      </w:pPr>
    </w:p>
    <w:p w:rsidR="00317735" w:rsidRDefault="00317735" w:rsidP="00052C0F">
      <w:pPr>
        <w:pStyle w:val="aff1"/>
      </w:pPr>
      <w:r>
        <w:t xml:space="preserve">#define     </w:t>
      </w:r>
      <w:r w:rsidR="00050D88">
        <w:t>CSIP</w:t>
      </w:r>
      <w:r>
        <w:t>_RET</w:t>
      </w:r>
      <w:r w:rsidR="00AC4FB8">
        <w:rPr>
          <w:rFonts w:hint="eastAsia"/>
        </w:rPr>
        <w:t>_PLAY</w:t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AC4FB8">
        <w:rPr>
          <w:rFonts w:hint="eastAsia"/>
        </w:rPr>
        <w:tab/>
        <w:t>0</w:t>
      </w:r>
      <w:r w:rsidR="00AC4FB8">
        <w:rPr>
          <w:rFonts w:hint="eastAsia"/>
        </w:rPr>
        <w:tab/>
      </w:r>
      <w:r>
        <w:rPr>
          <w:rFonts w:hint="eastAsia"/>
        </w:rPr>
        <w:t>//</w:t>
      </w:r>
      <w:r w:rsidR="002C7319">
        <w:rPr>
          <w:rFonts w:hint="eastAsia"/>
        </w:rPr>
        <w:t>实时</w:t>
      </w:r>
      <w:r w:rsidR="00050D88">
        <w:rPr>
          <w:rFonts w:hint="eastAsia"/>
        </w:rPr>
        <w:t>点播返回</w:t>
      </w:r>
    </w:p>
    <w:p w:rsidR="00AC4FB8" w:rsidRDefault="00AC4FB8" w:rsidP="00052C0F">
      <w:pPr>
        <w:pStyle w:val="aff1"/>
      </w:pPr>
      <w:r>
        <w:t>#define     CSIP_RET</w:t>
      </w:r>
      <w:r>
        <w:rPr>
          <w:rFonts w:hint="eastAsia"/>
        </w:rPr>
        <w:t>_UNPLAY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  <w:t>//</w:t>
      </w:r>
      <w:r>
        <w:rPr>
          <w:rFonts w:hint="eastAsia"/>
        </w:rPr>
        <w:t>取消</w:t>
      </w:r>
      <w:r w:rsidR="002C7319">
        <w:rPr>
          <w:rFonts w:hint="eastAsia"/>
        </w:rPr>
        <w:t>实时</w:t>
      </w:r>
      <w:r>
        <w:rPr>
          <w:rFonts w:hint="eastAsia"/>
        </w:rPr>
        <w:t>点播返回</w:t>
      </w:r>
    </w:p>
    <w:p w:rsidR="002C7319" w:rsidRDefault="002C7319" w:rsidP="00052C0F">
      <w:pPr>
        <w:pStyle w:val="aff1"/>
      </w:pPr>
      <w:r>
        <w:t>#define     CSIP_RET</w:t>
      </w:r>
      <w:r>
        <w:rPr>
          <w:rFonts w:hint="eastAsia"/>
        </w:rPr>
        <w:t>_UNPLAY</w:t>
      </w:r>
      <w:r w:rsidR="00871EAD">
        <w:rPr>
          <w:rFonts w:hint="eastAsia"/>
        </w:rPr>
        <w:t>_ALL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  <w:t>//</w:t>
      </w:r>
      <w:r>
        <w:rPr>
          <w:rFonts w:hint="eastAsia"/>
        </w:rPr>
        <w:t>取消所有实时点播返回</w:t>
      </w:r>
    </w:p>
    <w:p w:rsidR="00FF0DF0" w:rsidRDefault="00FF0DF0" w:rsidP="00052C0F">
      <w:pPr>
        <w:pStyle w:val="aff1"/>
      </w:pPr>
      <w:r>
        <w:t xml:space="preserve">#define     </w:t>
      </w:r>
      <w:r w:rsidR="00050D88">
        <w:t>CSIP</w:t>
      </w:r>
      <w:r>
        <w:t>_RET</w:t>
      </w:r>
      <w:r>
        <w:rPr>
          <w:rFonts w:hint="eastAsia"/>
        </w:rPr>
        <w:t>_</w:t>
      </w:r>
      <w:r w:rsidR="00AC4FB8">
        <w:rPr>
          <w:rFonts w:hint="eastAsia"/>
        </w:rPr>
        <w:t>CATALOG_SEARCH</w:t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AC4FB8">
        <w:rPr>
          <w:rFonts w:hint="eastAsia"/>
        </w:rPr>
        <w:tab/>
      </w:r>
      <w:r w:rsidR="002C7319">
        <w:rPr>
          <w:rFonts w:hint="eastAsia"/>
        </w:rPr>
        <w:t>3</w:t>
      </w:r>
      <w:r w:rsidR="00AC4FB8">
        <w:rPr>
          <w:rFonts w:hint="eastAsia"/>
        </w:rPr>
        <w:tab/>
        <w:t>/</w:t>
      </w:r>
      <w:r>
        <w:rPr>
          <w:rFonts w:hint="eastAsia"/>
        </w:rPr>
        <w:t>/</w:t>
      </w:r>
      <w:r w:rsidR="00AC4FB8">
        <w:rPr>
          <w:rFonts w:hint="eastAsia"/>
        </w:rPr>
        <w:t>目录查询返回</w:t>
      </w:r>
    </w:p>
    <w:p w:rsidR="00240C88" w:rsidRDefault="00240C88" w:rsidP="00052C0F">
      <w:pPr>
        <w:pStyle w:val="aff1"/>
      </w:pPr>
    </w:p>
    <w:p w:rsidR="00240C88" w:rsidRDefault="00240C88" w:rsidP="00240C88">
      <w:pPr>
        <w:pStyle w:val="2"/>
      </w:pPr>
      <w:bookmarkStart w:id="27" w:name="_Toc365210260"/>
      <w:bookmarkStart w:id="28" w:name="_Toc401605921"/>
      <w:r>
        <w:rPr>
          <w:rFonts w:hint="eastAsia"/>
        </w:rPr>
        <w:t>数据结构</w:t>
      </w:r>
      <w:bookmarkEnd w:id="27"/>
      <w:bookmarkEnd w:id="28"/>
    </w:p>
    <w:p w:rsidR="00BB1DE1" w:rsidRDefault="00616157" w:rsidP="00616157">
      <w:pPr>
        <w:pStyle w:val="aff1"/>
      </w:pPr>
      <w:r>
        <w:rPr>
          <w:rFonts w:hint="eastAsia"/>
        </w:rPr>
        <w:t>typedef struct</w:t>
      </w:r>
      <w:r w:rsidR="00FA2169">
        <w:rPr>
          <w:rFonts w:hint="eastAsia"/>
        </w:rPr>
        <w:t>{</w:t>
      </w:r>
    </w:p>
    <w:p w:rsidR="00FA2169" w:rsidRDefault="00FA2169" w:rsidP="00616157">
      <w:pPr>
        <w:pStyle w:val="aff1"/>
      </w:pPr>
      <w:r>
        <w:rPr>
          <w:rFonts w:hint="eastAsia"/>
        </w:rPr>
        <w:tab/>
        <w:t>int32</w:t>
      </w:r>
      <w:r>
        <w:rPr>
          <w:rFonts w:hint="eastAsia"/>
        </w:rPr>
        <w:tab/>
      </w:r>
      <w:r>
        <w:rPr>
          <w:rFonts w:hint="eastAsia"/>
        </w:rPr>
        <w:tab/>
      </w:r>
      <w:r w:rsidR="00A6260D">
        <w:rPr>
          <w:rFonts w:hint="eastAsia"/>
        </w:rPr>
        <w:tab/>
      </w:r>
      <w:r>
        <w:rPr>
          <w:rFonts w:hint="eastAsia"/>
        </w:rPr>
        <w:t>status;</w:t>
      </w:r>
      <w:r w:rsidR="00B832B8">
        <w:rPr>
          <w:rFonts w:hint="eastAsia"/>
        </w:rPr>
        <w:tab/>
      </w:r>
      <w:r w:rsidR="00B832B8">
        <w:rPr>
          <w:rFonts w:hint="eastAsia"/>
        </w:rPr>
        <w:tab/>
      </w:r>
      <w:r w:rsidR="00B832B8">
        <w:rPr>
          <w:rFonts w:hint="eastAsia"/>
        </w:rPr>
        <w:tab/>
        <w:t xml:space="preserve">  //</w:t>
      </w:r>
      <w:r w:rsidR="00B832B8">
        <w:rPr>
          <w:rFonts w:hint="eastAsia"/>
        </w:rPr>
        <w:t>返回状态值</w:t>
      </w:r>
    </w:p>
    <w:p w:rsidR="00FA2169" w:rsidRDefault="00FA2169" w:rsidP="00616157">
      <w:pPr>
        <w:pStyle w:val="aff1"/>
      </w:pPr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desc[</w:t>
      </w:r>
      <w:r w:rsidR="00050D88">
        <w:t>CSIP</w:t>
      </w:r>
      <w:r w:rsidR="00616157">
        <w:t>_</w:t>
      </w:r>
      <w:r w:rsidR="00616157">
        <w:rPr>
          <w:rFonts w:hint="eastAsia"/>
        </w:rPr>
        <w:t>DESC</w:t>
      </w:r>
      <w:r w:rsidR="00616157">
        <w:t xml:space="preserve"> _LEN</w:t>
      </w:r>
      <w:r>
        <w:rPr>
          <w:rFonts w:hint="eastAsia"/>
        </w:rPr>
        <w:t>];</w:t>
      </w:r>
      <w:r w:rsidR="00B832B8">
        <w:rPr>
          <w:rFonts w:hint="eastAsia"/>
        </w:rPr>
        <w:t>//</w:t>
      </w:r>
      <w:r w:rsidR="00B832B8">
        <w:rPr>
          <w:rFonts w:hint="eastAsia"/>
        </w:rPr>
        <w:t>返回状态附属信息，例如点播成功，返回的是</w:t>
      </w:r>
      <w:r w:rsidR="00B832B8">
        <w:rPr>
          <w:rFonts w:hint="eastAsia"/>
        </w:rPr>
        <w:t>call-id</w:t>
      </w:r>
      <w:r w:rsidR="00B832B8">
        <w:rPr>
          <w:rFonts w:hint="eastAsia"/>
        </w:rPr>
        <w:t>值；</w:t>
      </w:r>
    </w:p>
    <w:p w:rsidR="00FA2169" w:rsidRDefault="00FA2169" w:rsidP="00616157">
      <w:pPr>
        <w:pStyle w:val="aff1"/>
        <w:rPr>
          <w:kern w:val="0"/>
        </w:rPr>
      </w:pPr>
      <w:r w:rsidRPr="000D61F9">
        <w:rPr>
          <w:rFonts w:ascii="Times New Roman" w:hAnsi="Times New Roman"/>
        </w:rPr>
        <w:t>}</w:t>
      </w:r>
      <w:r w:rsidR="00616157" w:rsidRPr="000D61F9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bookmarkStart w:id="29" w:name="CSIP_STATUS_t"/>
      <w:r w:rsidR="00050D88" w:rsidRPr="007930E9">
        <w:rPr>
          <w:rStyle w:val="aa"/>
          <w:rFonts w:ascii="Times New Roman" w:hAnsi="Cambria"/>
          <w:b/>
          <w:sz w:val="21"/>
          <w:szCs w:val="21"/>
          <w:u w:val="none"/>
        </w:rPr>
        <w:t>CSIP</w:t>
      </w:r>
      <w:r w:rsidR="000F6CED" w:rsidRPr="007930E9">
        <w:rPr>
          <w:rStyle w:val="aa"/>
          <w:rFonts w:ascii="Times New Roman" w:hAnsi="Cambria" w:hint="eastAsia"/>
          <w:b/>
          <w:sz w:val="21"/>
          <w:szCs w:val="21"/>
          <w:u w:val="none"/>
        </w:rPr>
        <w:t>_</w:t>
      </w:r>
      <w:r w:rsidR="00616157" w:rsidRPr="007930E9">
        <w:rPr>
          <w:rStyle w:val="aa"/>
          <w:rFonts w:ascii="Times New Roman" w:hAnsi="Cambria"/>
          <w:b/>
          <w:sz w:val="21"/>
          <w:szCs w:val="21"/>
          <w:u w:val="none"/>
        </w:rPr>
        <w:t>STATUS_t</w:t>
      </w:r>
      <w:r w:rsidRPr="007930E9">
        <w:rPr>
          <w:rStyle w:val="aa"/>
          <w:rFonts w:ascii="Times New Roman" w:hAnsi="Cambria" w:hint="eastAsia"/>
          <w:b/>
          <w:sz w:val="21"/>
          <w:szCs w:val="21"/>
          <w:u w:val="none"/>
        </w:rPr>
        <w:t xml:space="preserve">; </w:t>
      </w:r>
      <w:bookmarkEnd w:id="29"/>
    </w:p>
    <w:p w:rsidR="000D61F9" w:rsidRDefault="000D61F9" w:rsidP="00576132"/>
    <w:p w:rsidR="00616157" w:rsidRDefault="000D61F9" w:rsidP="00616157">
      <w:pPr>
        <w:rPr>
          <w:sz w:val="20"/>
          <w:szCs w:val="20"/>
        </w:rPr>
      </w:pPr>
      <w:bookmarkStart w:id="30" w:name="_Toc175572485"/>
      <w:bookmarkEnd w:id="22"/>
      <w:r w:rsidRPr="005A6182">
        <w:rPr>
          <w:sz w:val="20"/>
          <w:szCs w:val="20"/>
        </w:rPr>
        <w:t>typedef  struct</w:t>
      </w:r>
      <w:r w:rsidR="00616157" w:rsidRPr="005A6182">
        <w:rPr>
          <w:sz w:val="20"/>
          <w:szCs w:val="20"/>
        </w:rPr>
        <w:t>{</w:t>
      </w:r>
    </w:p>
    <w:p w:rsidR="00616157" w:rsidRPr="005A6182" w:rsidRDefault="00374E9B" w:rsidP="00616157">
      <w:pPr>
        <w:rPr>
          <w:sz w:val="20"/>
          <w:szCs w:val="20"/>
        </w:rPr>
      </w:pPr>
      <w:r w:rsidRPr="005A6182">
        <w:rPr>
          <w:sz w:val="20"/>
          <w:szCs w:val="20"/>
        </w:rPr>
        <w:tab/>
        <w:t>char</w:t>
      </w:r>
      <w:r w:rsidRPr="005A6182">
        <w:rPr>
          <w:sz w:val="20"/>
          <w:szCs w:val="20"/>
        </w:rPr>
        <w:tab/>
      </w:r>
      <w:r w:rsidRPr="005A6182">
        <w:rPr>
          <w:sz w:val="20"/>
          <w:szCs w:val="20"/>
        </w:rPr>
        <w:tab/>
        <w:t>name[</w:t>
      </w:r>
      <w:r w:rsidR="00050D88">
        <w:rPr>
          <w:sz w:val="20"/>
          <w:szCs w:val="20"/>
        </w:rPr>
        <w:t>CSIP</w:t>
      </w:r>
      <w:r w:rsidR="00616157" w:rsidRPr="005A6182">
        <w:rPr>
          <w:sz w:val="20"/>
          <w:szCs w:val="20"/>
        </w:rPr>
        <w:t>_NAME_LEN];</w:t>
      </w:r>
    </w:p>
    <w:p w:rsidR="00616157" w:rsidRPr="005A6182" w:rsidRDefault="00616157" w:rsidP="00616157">
      <w:pPr>
        <w:rPr>
          <w:sz w:val="20"/>
          <w:szCs w:val="20"/>
        </w:rPr>
      </w:pPr>
      <w:r w:rsidRPr="005A6182">
        <w:rPr>
          <w:sz w:val="20"/>
          <w:szCs w:val="20"/>
        </w:rPr>
        <w:tab/>
        <w:t>char</w:t>
      </w:r>
      <w:r w:rsidRPr="005A6182">
        <w:rPr>
          <w:sz w:val="20"/>
          <w:szCs w:val="20"/>
        </w:rPr>
        <w:tab/>
      </w:r>
      <w:r w:rsidRPr="005A6182">
        <w:rPr>
          <w:sz w:val="20"/>
          <w:szCs w:val="20"/>
        </w:rPr>
        <w:tab/>
      </w:r>
      <w:r w:rsidR="00374E9B" w:rsidRPr="005A6182">
        <w:rPr>
          <w:sz w:val="20"/>
          <w:szCs w:val="20"/>
        </w:rPr>
        <w:t>password[</w:t>
      </w:r>
      <w:r w:rsidR="00050D88">
        <w:rPr>
          <w:sz w:val="20"/>
          <w:szCs w:val="20"/>
        </w:rPr>
        <w:t>CSIP</w:t>
      </w:r>
      <w:r w:rsidRPr="005A6182">
        <w:rPr>
          <w:sz w:val="20"/>
          <w:szCs w:val="20"/>
        </w:rPr>
        <w:t>_PASSWORD_LEN];</w:t>
      </w:r>
    </w:p>
    <w:p w:rsidR="00616157" w:rsidRDefault="00616157" w:rsidP="00616157">
      <w:r w:rsidRPr="005A6182">
        <w:rPr>
          <w:sz w:val="20"/>
          <w:szCs w:val="20"/>
        </w:rPr>
        <w:tab/>
        <w:t>uint32</w:t>
      </w:r>
      <w:r w:rsidRPr="005A6182">
        <w:rPr>
          <w:sz w:val="20"/>
          <w:szCs w:val="20"/>
        </w:rPr>
        <w:tab/>
        <w:t>mask;</w:t>
      </w:r>
      <w:r w:rsidRPr="005A6182">
        <w:rPr>
          <w:sz w:val="20"/>
          <w:szCs w:val="20"/>
        </w:rPr>
        <w:tab/>
      </w:r>
      <w:r w:rsidRPr="005A6182">
        <w:rPr>
          <w:rFonts w:asciiTheme="majorHAnsi" w:hAnsiTheme="majorHAnsi"/>
          <w:sz w:val="20"/>
          <w:szCs w:val="20"/>
        </w:rPr>
        <w:tab/>
      </w:r>
      <w:r w:rsidRPr="005A6182">
        <w:rPr>
          <w:rFonts w:asciiTheme="majorHAnsi" w:hAnsiTheme="majorHAnsi"/>
          <w:sz w:val="20"/>
          <w:szCs w:val="20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位</w:t>
      </w:r>
      <w:r>
        <w:rPr>
          <w:rFonts w:hint="eastAsia"/>
        </w:rPr>
        <w:t xml:space="preserve">0: </w:t>
      </w:r>
      <w:r>
        <w:rPr>
          <w:rFonts w:hint="eastAsia"/>
        </w:rPr>
        <w:t>客户端是否发送心跳包，</w:t>
      </w:r>
      <w:r>
        <w:rPr>
          <w:rFonts w:hint="eastAsia"/>
        </w:rPr>
        <w:t>0</w:t>
      </w:r>
      <w:r>
        <w:rPr>
          <w:rFonts w:hint="eastAsia"/>
        </w:rPr>
        <w:t>不发，</w:t>
      </w:r>
      <w:r>
        <w:rPr>
          <w:rFonts w:hint="eastAsia"/>
        </w:rPr>
        <w:t>1</w:t>
      </w:r>
      <w:r>
        <w:rPr>
          <w:rFonts w:hint="eastAsia"/>
        </w:rPr>
        <w:t>发送</w:t>
      </w:r>
    </w:p>
    <w:p w:rsidR="00616157" w:rsidRDefault="00616157" w:rsidP="000D61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位</w:t>
      </w:r>
      <w:r>
        <w:rPr>
          <w:rFonts w:hint="eastAsia"/>
        </w:rPr>
        <w:t>1</w:t>
      </w:r>
      <w:r>
        <w:rPr>
          <w:rFonts w:hint="eastAsia"/>
        </w:rPr>
        <w:t>：服务端是否发送心跳包，</w:t>
      </w:r>
      <w:r>
        <w:rPr>
          <w:rFonts w:hint="eastAsia"/>
        </w:rPr>
        <w:t>0</w:t>
      </w:r>
      <w:r>
        <w:rPr>
          <w:rFonts w:hint="eastAsia"/>
        </w:rPr>
        <w:t>不发，</w:t>
      </w:r>
      <w:r>
        <w:rPr>
          <w:rFonts w:hint="eastAsia"/>
        </w:rPr>
        <w:t>1</w:t>
      </w:r>
      <w:r>
        <w:rPr>
          <w:rFonts w:hint="eastAsia"/>
        </w:rPr>
        <w:t>发送</w:t>
      </w:r>
    </w:p>
    <w:p w:rsidR="00616157" w:rsidRDefault="00616157" w:rsidP="00616157">
      <w:pPr>
        <w:rPr>
          <w:rFonts w:hint="eastAsia"/>
          <w:sz w:val="20"/>
          <w:szCs w:val="20"/>
        </w:rPr>
      </w:pPr>
      <w:r>
        <w:rPr>
          <w:rFonts w:hint="eastAsia"/>
        </w:rPr>
        <w:t>}</w:t>
      </w:r>
      <w:bookmarkStart w:id="31" w:name="CSIP_LOGIN_t"/>
      <w:r w:rsidR="000D61F9" w:rsidRPr="002A3460">
        <w:rPr>
          <w:rFonts w:hint="eastAsia"/>
          <w:b/>
          <w:color w:val="0000CC"/>
          <w:szCs w:val="21"/>
        </w:rPr>
        <w:t xml:space="preserve"> </w:t>
      </w:r>
      <w:r w:rsidR="00050D88">
        <w:rPr>
          <w:rStyle w:val="aa"/>
          <w:rFonts w:hAnsi="Cambria" w:hint="eastAsia"/>
          <w:b/>
          <w:szCs w:val="21"/>
          <w:u w:val="none"/>
        </w:rPr>
        <w:t>CSIP</w:t>
      </w:r>
      <w:r w:rsidR="000D61F9" w:rsidRPr="002A3460">
        <w:rPr>
          <w:rStyle w:val="aa"/>
          <w:rFonts w:hAnsi="Cambria" w:hint="eastAsia"/>
          <w:b/>
          <w:szCs w:val="21"/>
          <w:u w:val="none"/>
        </w:rPr>
        <w:t>_LOGIN_t</w:t>
      </w:r>
      <w:r w:rsidRPr="00C15460">
        <w:rPr>
          <w:rFonts w:hint="eastAsia"/>
          <w:sz w:val="20"/>
          <w:szCs w:val="20"/>
        </w:rPr>
        <w:t>;</w:t>
      </w:r>
      <w:bookmarkEnd w:id="31"/>
    </w:p>
    <w:p w:rsidR="00EB4153" w:rsidRDefault="00EB4153" w:rsidP="00616157">
      <w:pPr>
        <w:rPr>
          <w:rFonts w:hint="eastAsia"/>
          <w:sz w:val="20"/>
          <w:szCs w:val="20"/>
        </w:rPr>
      </w:pPr>
    </w:p>
    <w:p w:rsidR="00EB4153" w:rsidRDefault="00EB4153" w:rsidP="00EB4153">
      <w:pPr>
        <w:rPr>
          <w:rFonts w:hint="eastAsia"/>
          <w:sz w:val="20"/>
          <w:szCs w:val="20"/>
        </w:rPr>
      </w:pPr>
      <w:r w:rsidRPr="005A6182">
        <w:rPr>
          <w:sz w:val="20"/>
          <w:szCs w:val="20"/>
        </w:rPr>
        <w:t>typedef  struct{</w:t>
      </w:r>
    </w:p>
    <w:p w:rsidR="00EB4153" w:rsidRPr="00EB4153" w:rsidRDefault="00EB4153" w:rsidP="00EB41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uint32</w:t>
      </w:r>
      <w:r>
        <w:rPr>
          <w:rFonts w:hint="eastAsia"/>
          <w:sz w:val="20"/>
          <w:szCs w:val="20"/>
        </w:rPr>
        <w:tab/>
        <w:t>alive_sec;</w:t>
      </w:r>
      <w:r w:rsidRPr="005A6182"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一个心跳包的有效保活时间，秒单位；</w:t>
      </w:r>
    </w:p>
    <w:p w:rsidR="00EB4153" w:rsidRPr="00C15460" w:rsidRDefault="00EB4153" w:rsidP="00EB4153">
      <w:r>
        <w:rPr>
          <w:rFonts w:hint="eastAsia"/>
        </w:rPr>
        <w:t>}</w:t>
      </w:r>
      <w:r w:rsidRPr="002A3460">
        <w:rPr>
          <w:rFonts w:hint="eastAsia"/>
          <w:b/>
          <w:color w:val="0000CC"/>
          <w:szCs w:val="21"/>
        </w:rPr>
        <w:t xml:space="preserve"> </w:t>
      </w:r>
      <w:bookmarkStart w:id="32" w:name="CSIP_ALIVE_t"/>
      <w:r>
        <w:rPr>
          <w:rStyle w:val="aa"/>
          <w:rFonts w:hAnsi="Cambria" w:hint="eastAsia"/>
          <w:b/>
          <w:szCs w:val="21"/>
          <w:u w:val="none"/>
        </w:rPr>
        <w:t>CSIP</w:t>
      </w:r>
      <w:r w:rsidRPr="002A3460">
        <w:rPr>
          <w:rStyle w:val="aa"/>
          <w:rFonts w:hAnsi="Cambria" w:hint="eastAsia"/>
          <w:b/>
          <w:szCs w:val="21"/>
          <w:u w:val="none"/>
        </w:rPr>
        <w:t>_</w:t>
      </w:r>
      <w:r>
        <w:rPr>
          <w:rStyle w:val="aa"/>
          <w:rFonts w:hAnsi="Cambria" w:hint="eastAsia"/>
          <w:b/>
          <w:szCs w:val="21"/>
          <w:u w:val="none"/>
        </w:rPr>
        <w:t>ALIVE</w:t>
      </w:r>
      <w:r w:rsidRPr="002A3460">
        <w:rPr>
          <w:rStyle w:val="aa"/>
          <w:rFonts w:hAnsi="Cambria" w:hint="eastAsia"/>
          <w:b/>
          <w:szCs w:val="21"/>
          <w:u w:val="none"/>
        </w:rPr>
        <w:t>_t</w:t>
      </w:r>
      <w:bookmarkEnd w:id="32"/>
      <w:r w:rsidRPr="00C15460">
        <w:rPr>
          <w:rFonts w:hint="eastAsia"/>
          <w:sz w:val="20"/>
          <w:szCs w:val="20"/>
        </w:rPr>
        <w:t>;</w:t>
      </w:r>
    </w:p>
    <w:p w:rsidR="00FC55AE" w:rsidRDefault="00FC55AE" w:rsidP="00192B9A">
      <w:pPr>
        <w:pStyle w:val="aff1"/>
      </w:pPr>
    </w:p>
    <w:p w:rsidR="009978E3" w:rsidRDefault="00FC55AE" w:rsidP="009978E3">
      <w:pPr>
        <w:pStyle w:val="aff1"/>
      </w:pPr>
      <w:r w:rsidRPr="005A6182">
        <w:rPr>
          <w:rFonts w:ascii="Times New Roman" w:hAnsi="Times New Roman"/>
        </w:rPr>
        <w:t>typedef struct{</w:t>
      </w:r>
      <w:r w:rsidR="00B864B0">
        <w:rPr>
          <w:rFonts w:ascii="Times New Roman" w:hAnsi="Times New Roman" w:hint="eastAsia"/>
        </w:rPr>
        <w:tab/>
      </w:r>
    </w:p>
    <w:p w:rsidR="009978E3" w:rsidRPr="009978E3" w:rsidRDefault="00850C24" w:rsidP="00192B9A">
      <w:pPr>
        <w:pStyle w:val="aff1"/>
      </w:pPr>
      <w:r>
        <w:rPr>
          <w:rFonts w:hint="eastAsia"/>
        </w:rPr>
        <w:tab/>
      </w:r>
      <w:r w:rsidR="009978E3">
        <w:rPr>
          <w:rFonts w:ascii="Times New Roman" w:hAnsi="Times New Roman" w:hint="eastAsia"/>
        </w:rPr>
        <w:t>char</w:t>
      </w:r>
      <w:r w:rsidR="009978E3">
        <w:rPr>
          <w:rFonts w:ascii="Times New Roman" w:hAnsi="Times New Roman" w:hint="eastAsia"/>
        </w:rPr>
        <w:tab/>
      </w:r>
      <w:r w:rsidR="009978E3">
        <w:rPr>
          <w:rFonts w:ascii="Times New Roman" w:hAnsi="Times New Roman" w:hint="eastAsia"/>
        </w:rPr>
        <w:tab/>
        <w:t>device_id[</w:t>
      </w:r>
      <w:r w:rsidR="009978E3">
        <w:t>CSIP</w:t>
      </w:r>
      <w:r w:rsidR="009978E3">
        <w:rPr>
          <w:rFonts w:hint="eastAsia"/>
        </w:rPr>
        <w:t>_TEXT_LEN];</w:t>
      </w:r>
      <w:r w:rsidR="009978E3">
        <w:rPr>
          <w:rFonts w:hint="eastAsia"/>
        </w:rPr>
        <w:tab/>
      </w:r>
      <w:r w:rsidR="009978E3">
        <w:rPr>
          <w:rFonts w:hint="eastAsia"/>
        </w:rPr>
        <w:tab/>
        <w:t>//</w:t>
      </w:r>
      <w:r w:rsidR="009978E3">
        <w:rPr>
          <w:rFonts w:hint="eastAsia"/>
        </w:rPr>
        <w:t>目标</w:t>
      </w:r>
      <w:r w:rsidR="009978E3">
        <w:rPr>
          <w:rFonts w:hint="eastAsia"/>
        </w:rPr>
        <w:t>ID</w:t>
      </w:r>
      <w:r w:rsidR="009978E3">
        <w:rPr>
          <w:rFonts w:hint="eastAsia"/>
        </w:rPr>
        <w:t>编码；</w:t>
      </w:r>
    </w:p>
    <w:p w:rsidR="00850C24" w:rsidRDefault="00850C24" w:rsidP="009978E3">
      <w:pPr>
        <w:pStyle w:val="aff1"/>
        <w:ind w:firstLine="420"/>
      </w:pP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  <w:t>media_recv_ip[</w:t>
      </w:r>
      <w:r>
        <w:t>CSIP</w:t>
      </w:r>
      <w:r>
        <w:rPr>
          <w:rFonts w:hint="eastAsia"/>
        </w:rPr>
        <w:t>_TEXT_LEN];</w:t>
      </w:r>
      <w:r>
        <w:rPr>
          <w:rFonts w:hint="eastAsia"/>
        </w:rPr>
        <w:tab/>
        <w:t>//</w:t>
      </w:r>
      <w:r>
        <w:rPr>
          <w:rFonts w:hint="eastAsia"/>
        </w:rPr>
        <w:t>点播时候，客户端接收数据的</w:t>
      </w:r>
      <w:r>
        <w:rPr>
          <w:rFonts w:hint="eastAsia"/>
        </w:rPr>
        <w:t>IP</w:t>
      </w:r>
      <w:r w:rsidR="00827869">
        <w:rPr>
          <w:rFonts w:hint="eastAsia"/>
        </w:rPr>
        <w:t>;</w:t>
      </w:r>
    </w:p>
    <w:p w:rsidR="00850C24" w:rsidRDefault="00850C24" w:rsidP="00192B9A">
      <w:pPr>
        <w:pStyle w:val="aff1"/>
      </w:pPr>
      <w:r>
        <w:rPr>
          <w:rFonts w:hint="eastAsia"/>
        </w:rPr>
        <w:tab/>
        <w:t>uint16</w:t>
      </w:r>
      <w:r>
        <w:rPr>
          <w:rFonts w:hint="eastAsia"/>
        </w:rPr>
        <w:tab/>
        <w:t>media_recv_port;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点播时候，客户端接收数据的端口</w:t>
      </w:r>
      <w:r w:rsidR="00990F4A">
        <w:rPr>
          <w:rFonts w:hint="eastAsia"/>
        </w:rPr>
        <w:t>(</w:t>
      </w:r>
      <w:r w:rsidR="00990F4A">
        <w:rPr>
          <w:rFonts w:hint="eastAsia"/>
        </w:rPr>
        <w:t>偶数开始</w:t>
      </w:r>
      <w:r w:rsidR="00990F4A">
        <w:rPr>
          <w:rFonts w:hint="eastAsia"/>
        </w:rPr>
        <w:t>)</w:t>
      </w:r>
      <w:r>
        <w:rPr>
          <w:rFonts w:hint="eastAsia"/>
        </w:rPr>
        <w:tab/>
      </w:r>
    </w:p>
    <w:p w:rsidR="009978E3" w:rsidRDefault="009978E3" w:rsidP="009978E3">
      <w:pPr>
        <w:pStyle w:val="aff1"/>
        <w:ind w:firstLine="420"/>
      </w:pP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  <w:t>lower_platform_ip[</w:t>
      </w:r>
      <w:r>
        <w:t>CSIP</w:t>
      </w:r>
      <w:r>
        <w:rPr>
          <w:rFonts w:hint="eastAsia"/>
        </w:rPr>
        <w:t>_TEXT_LEN];//</w:t>
      </w:r>
      <w:r>
        <w:rPr>
          <w:rFonts w:hint="eastAsia"/>
        </w:rPr>
        <w:t>注册上来的下级平台</w:t>
      </w:r>
      <w:r>
        <w:rPr>
          <w:rFonts w:hint="eastAsia"/>
        </w:rPr>
        <w:t>IP</w:t>
      </w:r>
      <w:r>
        <w:rPr>
          <w:rFonts w:hint="eastAsia"/>
        </w:rPr>
        <w:t>（目标</w:t>
      </w:r>
      <w:r>
        <w:rPr>
          <w:rFonts w:hint="eastAsia"/>
        </w:rPr>
        <w:t>ID</w:t>
      </w:r>
      <w:r>
        <w:rPr>
          <w:rFonts w:hint="eastAsia"/>
        </w:rPr>
        <w:t>所在的平台）；</w:t>
      </w:r>
    </w:p>
    <w:p w:rsidR="009978E3" w:rsidRDefault="009978E3" w:rsidP="00192B9A">
      <w:pPr>
        <w:pStyle w:val="aff1"/>
        <w:rPr>
          <w:rFonts w:ascii="Times New Roman" w:hAnsi="Times New Roman"/>
        </w:rPr>
      </w:pPr>
      <w:r>
        <w:rPr>
          <w:rFonts w:hint="eastAsia"/>
        </w:rPr>
        <w:tab/>
        <w:t>uint16</w:t>
      </w:r>
      <w:r>
        <w:rPr>
          <w:rFonts w:hint="eastAsia"/>
        </w:rPr>
        <w:tab/>
        <w:t>lower_platform_port;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注册上来的下级平台端口（目标</w:t>
      </w:r>
      <w:r>
        <w:rPr>
          <w:rFonts w:hint="eastAsia"/>
        </w:rPr>
        <w:t>ID</w:t>
      </w:r>
      <w:r>
        <w:rPr>
          <w:rFonts w:hint="eastAsia"/>
        </w:rPr>
        <w:t>所在的平台）；</w:t>
      </w:r>
    </w:p>
    <w:p w:rsidR="00A52F02" w:rsidRDefault="005A6182" w:rsidP="005A6182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}</w:t>
      </w:r>
      <w:bookmarkStart w:id="33" w:name="CSIP_PLAY_INPUT_t"/>
      <w:r w:rsidR="00050D88">
        <w:rPr>
          <w:rStyle w:val="aa"/>
          <w:rFonts w:ascii="Times New Roman" w:hAnsi="Times New Roman"/>
          <w:b/>
          <w:sz w:val="21"/>
          <w:szCs w:val="21"/>
          <w:u w:val="none"/>
        </w:rPr>
        <w:t>CSIP</w:t>
      </w:r>
      <w:r w:rsidR="00143981">
        <w:rPr>
          <w:rStyle w:val="aa"/>
          <w:rFonts w:ascii="Times New Roman" w:hAnsi="Times New Roman"/>
          <w:b/>
          <w:sz w:val="21"/>
          <w:szCs w:val="21"/>
          <w:u w:val="none"/>
        </w:rPr>
        <w:t>_</w:t>
      </w:r>
      <w:r w:rsidR="00990F4A">
        <w:rPr>
          <w:rStyle w:val="aa"/>
          <w:rFonts w:ascii="Times New Roman" w:hAnsi="Times New Roman" w:hint="eastAsia"/>
          <w:b/>
          <w:sz w:val="21"/>
          <w:szCs w:val="21"/>
          <w:u w:val="none"/>
        </w:rPr>
        <w:t>PLAY_</w:t>
      </w:r>
      <w:r w:rsidR="00143981">
        <w:rPr>
          <w:rStyle w:val="aa"/>
          <w:rFonts w:ascii="Times New Roman" w:hAnsi="Times New Roman" w:hint="eastAsia"/>
          <w:b/>
          <w:sz w:val="21"/>
          <w:szCs w:val="21"/>
          <w:u w:val="none"/>
        </w:rPr>
        <w:t>INPUT</w:t>
      </w:r>
      <w:r w:rsidRPr="00F91643">
        <w:rPr>
          <w:rStyle w:val="aa"/>
          <w:rFonts w:ascii="Times New Roman" w:hAnsi="Times New Roman"/>
          <w:b/>
          <w:sz w:val="21"/>
          <w:szCs w:val="21"/>
          <w:u w:val="none"/>
        </w:rPr>
        <w:t>_t</w:t>
      </w:r>
      <w:bookmarkEnd w:id="33"/>
      <w:r>
        <w:rPr>
          <w:rFonts w:ascii="Times New Roman" w:hAnsi="Times New Roman" w:hint="eastAsia"/>
        </w:rPr>
        <w:t>;</w:t>
      </w:r>
    </w:p>
    <w:p w:rsidR="00274A7A" w:rsidRDefault="00274A7A" w:rsidP="005A6182">
      <w:pPr>
        <w:pStyle w:val="aff1"/>
        <w:rPr>
          <w:rFonts w:ascii="Times New Roman" w:hAnsi="Times New Roman"/>
        </w:rPr>
      </w:pPr>
    </w:p>
    <w:p w:rsidR="00274A7A" w:rsidRDefault="00274A7A" w:rsidP="00274A7A">
      <w:pPr>
        <w:pStyle w:val="aff1"/>
      </w:pPr>
      <w:r w:rsidRPr="005A6182">
        <w:rPr>
          <w:rFonts w:ascii="Times New Roman" w:hAnsi="Times New Roman"/>
        </w:rPr>
        <w:t>typedef struct{</w:t>
      </w:r>
      <w:r>
        <w:rPr>
          <w:rFonts w:ascii="Times New Roman" w:hAnsi="Times New Roman" w:hint="eastAsia"/>
        </w:rPr>
        <w:tab/>
      </w:r>
    </w:p>
    <w:p w:rsidR="00274A7A" w:rsidRPr="009978E3" w:rsidRDefault="00274A7A" w:rsidP="00274A7A">
      <w:pPr>
        <w:pStyle w:val="aff1"/>
      </w:pPr>
      <w:r>
        <w:rPr>
          <w:rFonts w:hint="eastAsia"/>
        </w:rPr>
        <w:tab/>
      </w:r>
      <w:r>
        <w:rPr>
          <w:rFonts w:ascii="Times New Roman" w:hAnsi="Times New Roman" w:hint="eastAsia"/>
        </w:rPr>
        <w:t>char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B832B8">
        <w:rPr>
          <w:rFonts w:ascii="Times New Roman" w:hAnsi="Times New Roman" w:hint="eastAsia"/>
        </w:rPr>
        <w:t>call</w:t>
      </w:r>
      <w:r>
        <w:rPr>
          <w:rFonts w:ascii="Times New Roman" w:hAnsi="Times New Roman" w:hint="eastAsia"/>
        </w:rPr>
        <w:t>_id[</w:t>
      </w:r>
      <w:r>
        <w:t>CSIP</w:t>
      </w:r>
      <w:r>
        <w:rPr>
          <w:rFonts w:hint="eastAsia"/>
        </w:rPr>
        <w:t>_TEXT_LEN];</w:t>
      </w:r>
      <w:r>
        <w:rPr>
          <w:rFonts w:hint="eastAsia"/>
        </w:rPr>
        <w:tab/>
      </w:r>
      <w:r>
        <w:rPr>
          <w:rFonts w:hint="eastAsia"/>
        </w:rPr>
        <w:tab/>
      </w:r>
      <w:r w:rsidR="00B832B8">
        <w:rPr>
          <w:rFonts w:hint="eastAsia"/>
        </w:rPr>
        <w:tab/>
      </w:r>
      <w:r>
        <w:rPr>
          <w:rFonts w:hint="eastAsia"/>
        </w:rPr>
        <w:t>//</w:t>
      </w:r>
      <w:r w:rsidR="00B832B8">
        <w:rPr>
          <w:rFonts w:hint="eastAsia"/>
        </w:rPr>
        <w:t>点播时候返回的</w:t>
      </w:r>
      <w:r w:rsidR="00B832B8">
        <w:rPr>
          <w:rFonts w:hint="eastAsia"/>
        </w:rPr>
        <w:t>Call-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274A7A" w:rsidRDefault="00274A7A" w:rsidP="00274A7A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}</w:t>
      </w:r>
      <w:bookmarkStart w:id="34" w:name="CSIP_UNPLAY_INPUT_t"/>
      <w:r>
        <w:rPr>
          <w:rStyle w:val="aa"/>
          <w:rFonts w:ascii="Times New Roman" w:hAnsi="Times New Roman"/>
          <w:b/>
          <w:sz w:val="21"/>
          <w:szCs w:val="21"/>
          <w:u w:val="none"/>
        </w:rPr>
        <w:t>CSIP_</w:t>
      </w:r>
      <w:r>
        <w:rPr>
          <w:rStyle w:val="aa"/>
          <w:rFonts w:ascii="Times New Roman" w:hAnsi="Times New Roman" w:hint="eastAsia"/>
          <w:b/>
          <w:sz w:val="21"/>
          <w:szCs w:val="21"/>
          <w:u w:val="none"/>
        </w:rPr>
        <w:t>UNPLAY_INPUT</w:t>
      </w:r>
      <w:r w:rsidRPr="00F91643">
        <w:rPr>
          <w:rStyle w:val="aa"/>
          <w:rFonts w:ascii="Times New Roman" w:hAnsi="Times New Roman"/>
          <w:b/>
          <w:sz w:val="21"/>
          <w:szCs w:val="21"/>
          <w:u w:val="none"/>
        </w:rPr>
        <w:t>_t</w:t>
      </w:r>
      <w:bookmarkEnd w:id="34"/>
      <w:r>
        <w:rPr>
          <w:rFonts w:ascii="Times New Roman" w:hAnsi="Times New Roman" w:hint="eastAsia"/>
        </w:rPr>
        <w:t>;</w:t>
      </w:r>
    </w:p>
    <w:p w:rsidR="00990F4A" w:rsidRPr="00274A7A" w:rsidRDefault="00990F4A" w:rsidP="005A6182">
      <w:pPr>
        <w:pStyle w:val="aff1"/>
        <w:rPr>
          <w:rFonts w:ascii="Times New Roman" w:hAnsi="Times New Roman"/>
          <w:sz w:val="21"/>
          <w:szCs w:val="21"/>
        </w:rPr>
      </w:pPr>
    </w:p>
    <w:p w:rsidR="00274A7A" w:rsidRPr="0087405E" w:rsidRDefault="00274A7A" w:rsidP="005A6182">
      <w:pPr>
        <w:pStyle w:val="aff1"/>
        <w:rPr>
          <w:rFonts w:ascii="Times New Roman" w:hAnsi="Times New Roman"/>
          <w:sz w:val="21"/>
          <w:szCs w:val="21"/>
        </w:rPr>
      </w:pPr>
    </w:p>
    <w:p w:rsidR="00B90D96" w:rsidRDefault="00193127" w:rsidP="005A6182">
      <w:pPr>
        <w:pStyle w:val="aff1"/>
        <w:rPr>
          <w:rFonts w:ascii="Times New Roman" w:hAnsi="Times New Roman"/>
        </w:rPr>
      </w:pPr>
      <w:r w:rsidRPr="005A6182">
        <w:rPr>
          <w:rFonts w:ascii="Times New Roman" w:hAnsi="Times New Roman"/>
        </w:rPr>
        <w:t>typedef struct{</w:t>
      </w:r>
      <w:r w:rsidR="00B90D96">
        <w:rPr>
          <w:rFonts w:ascii="Times New Roman" w:hAnsi="Times New Roman" w:hint="eastAsia"/>
        </w:rPr>
        <w:tab/>
      </w:r>
    </w:p>
    <w:p w:rsidR="00456C5C" w:rsidRDefault="00456C5C" w:rsidP="00456C5C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uint16</w:t>
      </w:r>
      <w:r>
        <w:rPr>
          <w:rFonts w:ascii="Times New Roman" w:hAnsi="Times New Roman" w:hint="eastAsia"/>
        </w:rPr>
        <w:tab/>
        <w:t>total_body_index;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//</w:t>
      </w:r>
      <w:r>
        <w:rPr>
          <w:rFonts w:ascii="Times New Roman" w:hAnsi="Times New Roman" w:hint="eastAsia"/>
        </w:rPr>
        <w:t>目录列表分块的块总数</w:t>
      </w:r>
    </w:p>
    <w:p w:rsidR="00456C5C" w:rsidRDefault="00456C5C" w:rsidP="00456C5C">
      <w:pPr>
        <w:pStyle w:val="aff1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uint16</w:t>
      </w:r>
      <w:r>
        <w:rPr>
          <w:rFonts w:ascii="Times New Roman" w:hAnsi="Times New Roman" w:hint="eastAsia"/>
        </w:rPr>
        <w:tab/>
        <w:t>current_body_index;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//</w:t>
      </w:r>
      <w:r>
        <w:rPr>
          <w:rFonts w:ascii="Times New Roman" w:hAnsi="Times New Roman" w:hint="eastAsia"/>
        </w:rPr>
        <w:t>目录列表分块的当前块编号</w:t>
      </w:r>
    </w:p>
    <w:p w:rsidR="00456C5C" w:rsidRDefault="00456C5C" w:rsidP="005A6182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uint32</w:t>
      </w:r>
      <w:r>
        <w:rPr>
          <w:rFonts w:ascii="Times New Roman" w:hAnsi="Times New Roman" w:hint="eastAsia"/>
        </w:rPr>
        <w:tab/>
        <w:t>total_body_len</w:t>
      </w:r>
      <w:r w:rsidR="00193127">
        <w:rPr>
          <w:rFonts w:ascii="Times New Roman" w:hAnsi="Times New Roman" w:hint="eastAsia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//</w:t>
      </w:r>
      <w:r>
        <w:rPr>
          <w:rFonts w:ascii="Times New Roman" w:hAnsi="Times New Roman" w:hint="eastAsia"/>
        </w:rPr>
        <w:t>目录列表</w:t>
      </w:r>
      <w:r w:rsidR="006D6822">
        <w:rPr>
          <w:rFonts w:ascii="Times New Roman" w:hAnsi="Times New Roman" w:hint="eastAsia"/>
        </w:rPr>
        <w:t>总字节长度</w:t>
      </w:r>
    </w:p>
    <w:p w:rsidR="00193127" w:rsidRDefault="00456C5C" w:rsidP="005A6182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uint32</w:t>
      </w:r>
      <w:r>
        <w:rPr>
          <w:rFonts w:ascii="Times New Roman" w:hAnsi="Times New Roman" w:hint="eastAsia"/>
        </w:rPr>
        <w:tab/>
        <w:t>current_body_len</w:t>
      </w:r>
      <w:r w:rsidR="006D6822">
        <w:rPr>
          <w:rFonts w:ascii="Times New Roman" w:hAnsi="Times New Roman" w:hint="eastAsia"/>
        </w:rPr>
        <w:tab/>
      </w:r>
      <w:r w:rsidR="006D6822">
        <w:rPr>
          <w:rFonts w:ascii="Times New Roman" w:hAnsi="Times New Roman" w:hint="eastAsia"/>
        </w:rPr>
        <w:tab/>
      </w:r>
      <w:r w:rsidR="00193127">
        <w:rPr>
          <w:rFonts w:ascii="Times New Roman" w:hAnsi="Times New Roman" w:hint="eastAsia"/>
        </w:rPr>
        <w:t>//</w:t>
      </w:r>
      <w:r w:rsidR="006D6822">
        <w:rPr>
          <w:rFonts w:ascii="Times New Roman" w:hAnsi="Times New Roman" w:hint="eastAsia"/>
        </w:rPr>
        <w:t>目录列表当前块的长度</w:t>
      </w:r>
    </w:p>
    <w:p w:rsidR="00193127" w:rsidRDefault="00193127" w:rsidP="005A6182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456C5C">
        <w:rPr>
          <w:rFonts w:ascii="Times New Roman" w:hAnsi="Times New Roman" w:hint="eastAsia"/>
        </w:rPr>
        <w:t>char</w:t>
      </w:r>
      <w:r w:rsidR="00456C5C"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456C5C">
        <w:rPr>
          <w:rFonts w:ascii="Times New Roman" w:hAnsi="Times New Roman" w:hint="eastAsia"/>
        </w:rPr>
        <w:t>current_body</w:t>
      </w:r>
      <w:r w:rsidR="006D6822">
        <w:rPr>
          <w:rFonts w:ascii="Times New Roman" w:hAnsi="Times New Roman" w:hint="eastAsia"/>
        </w:rPr>
        <w:t>[0];</w:t>
      </w:r>
      <w:r w:rsidR="006D6822">
        <w:rPr>
          <w:rFonts w:ascii="Times New Roman" w:hAnsi="Times New Roman" w:hint="eastAsia"/>
        </w:rPr>
        <w:tab/>
      </w:r>
      <w:r w:rsidR="006D6822"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//</w:t>
      </w:r>
      <w:r w:rsidR="006D6822">
        <w:rPr>
          <w:rFonts w:ascii="Times New Roman" w:hAnsi="Times New Roman" w:hint="eastAsia"/>
        </w:rPr>
        <w:t>目录列表当前块的内容</w:t>
      </w:r>
      <w:r w:rsidR="00456C5C">
        <w:rPr>
          <w:rFonts w:ascii="Times New Roman" w:hAnsi="Times New Roman"/>
        </w:rPr>
        <w:t xml:space="preserve"> </w:t>
      </w:r>
    </w:p>
    <w:p w:rsidR="00193127" w:rsidRDefault="00193127" w:rsidP="00193127">
      <w:pPr>
        <w:pStyle w:val="aff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</w:rPr>
        <w:t>}</w:t>
      </w:r>
      <w:bookmarkStart w:id="35" w:name="CSIP_RET_CATALOG_SEARCH_t"/>
      <w:r w:rsidR="00050D88">
        <w:rPr>
          <w:rFonts w:ascii="Times New Roman" w:hAnsi="Times New Roman" w:hint="eastAsia"/>
          <w:b/>
          <w:color w:val="0000CC"/>
          <w:sz w:val="21"/>
          <w:szCs w:val="21"/>
        </w:rPr>
        <w:t>CSIP</w:t>
      </w:r>
      <w:r w:rsidRPr="002A3460">
        <w:rPr>
          <w:rFonts w:ascii="Times New Roman" w:hAnsi="Times New Roman" w:hint="eastAsia"/>
          <w:b/>
          <w:color w:val="0000CC"/>
          <w:sz w:val="21"/>
          <w:szCs w:val="21"/>
        </w:rPr>
        <w:t>_</w:t>
      </w:r>
      <w:r w:rsidR="006A2091" w:rsidRPr="006A2091">
        <w:rPr>
          <w:rFonts w:ascii="Times New Roman" w:hAnsi="Times New Roman"/>
          <w:b/>
          <w:color w:val="0000CC"/>
          <w:sz w:val="21"/>
          <w:szCs w:val="21"/>
        </w:rPr>
        <w:t>RET</w:t>
      </w:r>
      <w:r w:rsidR="006A2091" w:rsidRPr="006A2091">
        <w:rPr>
          <w:rFonts w:ascii="Times New Roman" w:hAnsi="Times New Roman" w:hint="eastAsia"/>
          <w:b/>
          <w:color w:val="0000CC"/>
          <w:sz w:val="21"/>
          <w:szCs w:val="21"/>
        </w:rPr>
        <w:t>_CATALOG_SEARCH</w:t>
      </w:r>
      <w:r w:rsidRPr="002A3460">
        <w:rPr>
          <w:rFonts w:ascii="Times New Roman" w:hAnsi="Times New Roman" w:hint="eastAsia"/>
          <w:b/>
          <w:color w:val="0000CC"/>
          <w:sz w:val="21"/>
          <w:szCs w:val="21"/>
        </w:rPr>
        <w:t>_t</w:t>
      </w:r>
      <w:bookmarkEnd w:id="35"/>
      <w:r w:rsidRPr="002A3460">
        <w:rPr>
          <w:rFonts w:ascii="Times New Roman" w:hAnsi="Times New Roman" w:hint="eastAsia"/>
          <w:sz w:val="21"/>
          <w:szCs w:val="21"/>
        </w:rPr>
        <w:t>;</w:t>
      </w:r>
    </w:p>
    <w:p w:rsidR="00193127" w:rsidRDefault="00193127" w:rsidP="005A6182">
      <w:pPr>
        <w:pStyle w:val="aff1"/>
        <w:rPr>
          <w:rFonts w:ascii="Times New Roman" w:hAnsi="Times New Roman"/>
          <w:sz w:val="21"/>
          <w:szCs w:val="21"/>
        </w:rPr>
      </w:pPr>
    </w:p>
    <w:bookmarkEnd w:id="30"/>
    <w:p w:rsidR="00C5426D" w:rsidRDefault="00C5426D" w:rsidP="004C36B9">
      <w:pPr>
        <w:pStyle w:val="aff1"/>
        <w:rPr>
          <w:rFonts w:ascii="Times New Roman" w:hAnsi="Times New Roman"/>
          <w:b/>
          <w:color w:val="0000CC"/>
          <w:sz w:val="21"/>
        </w:rPr>
      </w:pPr>
    </w:p>
    <w:p w:rsidR="00823976" w:rsidRDefault="00240C88" w:rsidP="00240C88">
      <w:pPr>
        <w:pStyle w:val="1"/>
        <w:rPr>
          <w:kern w:val="0"/>
        </w:rPr>
      </w:pPr>
      <w:bookmarkStart w:id="36" w:name="_Toc365210261"/>
      <w:bookmarkStart w:id="37" w:name="_Toc401605922"/>
      <w:r w:rsidRPr="00240C88">
        <w:rPr>
          <w:rFonts w:hint="eastAsia"/>
          <w:kern w:val="0"/>
        </w:rPr>
        <w:t>通讯控制</w:t>
      </w:r>
      <w:bookmarkEnd w:id="36"/>
      <w:bookmarkEnd w:id="37"/>
    </w:p>
    <w:p w:rsidR="00240C88" w:rsidRDefault="00240C88" w:rsidP="00D32797">
      <w:pPr>
        <w:pStyle w:val="2"/>
      </w:pPr>
      <w:bookmarkStart w:id="38" w:name="_Toc365210262"/>
      <w:bookmarkStart w:id="39" w:name="_Toc401605923"/>
      <w:r>
        <w:rPr>
          <w:rFonts w:hint="eastAsia"/>
        </w:rPr>
        <w:t>命令</w:t>
      </w:r>
      <w:bookmarkEnd w:id="38"/>
      <w:bookmarkEnd w:id="39"/>
    </w:p>
    <w:p w:rsidR="00D32797" w:rsidRDefault="00D32797" w:rsidP="00D32797">
      <w:pPr>
        <w:pStyle w:val="3"/>
      </w:pPr>
      <w:bookmarkStart w:id="40" w:name="_Toc365210263"/>
      <w:bookmarkStart w:id="41" w:name="_Toc401605924"/>
      <w:r>
        <w:rPr>
          <w:rFonts w:hint="eastAsia"/>
        </w:rPr>
        <w:t>登录</w:t>
      </w:r>
      <w:bookmarkEnd w:id="40"/>
      <w:bookmarkEnd w:id="41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D32797" w:rsidRPr="002641D4" w:rsidTr="007A7762">
        <w:tc>
          <w:tcPr>
            <w:tcW w:w="1673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Pr="002641D4" w:rsidRDefault="00D32797" w:rsidP="007A7762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D32797">
              <w:rPr>
                <w:rFonts w:hint="eastAsia"/>
              </w:rPr>
              <w:t>_C</w:t>
            </w:r>
            <w:r w:rsidR="00317735">
              <w:rPr>
                <w:rFonts w:hint="eastAsia"/>
              </w:rPr>
              <w:t>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Default="00D32797" w:rsidP="007A7762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Default="00050D88" w:rsidP="007A7762">
            <w:pPr>
              <w:pStyle w:val="aff2"/>
              <w:rPr>
                <w:rFonts w:hAnsi="Cambria"/>
              </w:rPr>
            </w:pPr>
            <w:r>
              <w:rPr>
                <w:rFonts w:hint="eastAsia"/>
              </w:rPr>
              <w:t>CSIP</w:t>
            </w:r>
            <w:r w:rsidR="00317735">
              <w:rPr>
                <w:rFonts w:hint="eastAsia"/>
              </w:rPr>
              <w:t>_</w:t>
            </w:r>
            <w:r w:rsidR="00D32797">
              <w:rPr>
                <w:rFonts w:hAnsi="Cambria" w:hint="eastAsia"/>
              </w:rPr>
              <w:t>CMD_LOGIN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Default="00D32797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Default="00A97A34" w:rsidP="007A7762">
            <w:pPr>
              <w:pStyle w:val="aff2"/>
              <w:rPr>
                <w:rFonts w:hAnsi="Cambria"/>
              </w:rPr>
            </w:pPr>
            <w:hyperlink w:anchor="CSIP_LOGIN_t" w:history="1">
              <w:r w:rsidR="00050D88">
                <w:rPr>
                  <w:rStyle w:val="aa"/>
                  <w:rFonts w:hint="eastAsia"/>
                </w:rPr>
                <w:t>CSIP</w:t>
              </w:r>
              <w:r w:rsidR="00317735" w:rsidRPr="00317735">
                <w:rPr>
                  <w:rStyle w:val="aa"/>
                  <w:rFonts w:hint="eastAsia"/>
                </w:rPr>
                <w:t>_LOGIN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</w:tbl>
    <w:p w:rsidR="00D32797" w:rsidRDefault="00D32797" w:rsidP="00D32797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D32797" w:rsidRPr="002641D4" w:rsidTr="007A7762">
        <w:tc>
          <w:tcPr>
            <w:tcW w:w="1673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D32797" w:rsidRPr="002641D4" w:rsidRDefault="00D32797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Pr="002641D4" w:rsidRDefault="00D32797" w:rsidP="007A7762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D32797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Default="00D32797" w:rsidP="007A7762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Default="00050D88" w:rsidP="003E1FF1">
            <w:pPr>
              <w:pStyle w:val="aff2"/>
              <w:rPr>
                <w:rFonts w:hAnsi="Cambria"/>
              </w:rPr>
            </w:pPr>
            <w:r>
              <w:rPr>
                <w:rFonts w:hint="eastAsia"/>
              </w:rPr>
              <w:t>CSIP</w:t>
            </w:r>
            <w:r w:rsidR="00D32797">
              <w:rPr>
                <w:rFonts w:hAnsi="Cambria" w:hint="eastAsia"/>
              </w:rPr>
              <w:t>_RET_STATUS</w:t>
            </w:r>
            <w:r w:rsidR="00317735">
              <w:rPr>
                <w:rFonts w:hAnsi="Cambria" w:hint="eastAsia"/>
              </w:rPr>
              <w:t xml:space="preserve"> 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  <w:tr w:rsidR="00D32797" w:rsidRPr="002641D4" w:rsidTr="007A7762">
        <w:tc>
          <w:tcPr>
            <w:tcW w:w="1673" w:type="dxa"/>
            <w:shd w:val="clear" w:color="auto" w:fill="FFFFFF"/>
            <w:vAlign w:val="center"/>
          </w:tcPr>
          <w:p w:rsidR="00D32797" w:rsidRDefault="00D32797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D32797" w:rsidRDefault="00A97A34" w:rsidP="003E1FF1">
            <w:pPr>
              <w:pStyle w:val="aff2"/>
              <w:rPr>
                <w:rFonts w:hAnsi="Cambria"/>
              </w:rPr>
            </w:pPr>
            <w:hyperlink w:anchor="CSIP_STATUS_t" w:history="1">
              <w:r w:rsidR="00050D88" w:rsidRPr="00EA3472">
                <w:rPr>
                  <w:rStyle w:val="aa"/>
                  <w:rFonts w:hAnsi="Cambria" w:hint="eastAsia"/>
                </w:rPr>
                <w:t>CSIP</w:t>
              </w:r>
              <w:r w:rsidR="00317735" w:rsidRPr="00EA3472">
                <w:rPr>
                  <w:rStyle w:val="aa"/>
                  <w:rFonts w:hAnsi="Cambria" w:hint="eastAsia"/>
                </w:rPr>
                <w:t>_</w:t>
              </w:r>
              <w:r w:rsidR="00D32797" w:rsidRPr="00EA3472">
                <w:rPr>
                  <w:rStyle w:val="aa"/>
                  <w:rFonts w:hAnsi="Cambria" w:hint="eastAsia"/>
                </w:rPr>
                <w:t>STATU</w:t>
              </w:r>
              <w:r w:rsidR="00317735" w:rsidRPr="00EA3472">
                <w:rPr>
                  <w:rStyle w:val="aa"/>
                  <w:rFonts w:hAnsi="Cambria" w:hint="eastAsia"/>
                </w:rPr>
                <w:t>S</w:t>
              </w:r>
              <w:r w:rsidR="00CA28FB" w:rsidRPr="00EA3472">
                <w:rPr>
                  <w:rStyle w:val="aa"/>
                  <w:rFonts w:hAnsi="Cambria" w:hint="eastAsia"/>
                </w:rPr>
                <w:t>_t</w:t>
              </w:r>
              <w:r w:rsidR="00317735" w:rsidRPr="00EA3472">
                <w:rPr>
                  <w:rStyle w:val="aa"/>
                  <w:rFonts w:hAnsi="Cambria" w:hint="eastAsia"/>
                </w:rPr>
                <w:t xml:space="preserve"> 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D32797" w:rsidRPr="002641D4" w:rsidRDefault="00D32797" w:rsidP="007A7762">
            <w:pPr>
              <w:pStyle w:val="aff2"/>
            </w:pPr>
          </w:p>
        </w:tc>
      </w:tr>
    </w:tbl>
    <w:p w:rsidR="00D32797" w:rsidRDefault="00D32797" w:rsidP="00D32797"/>
    <w:p w:rsidR="007A7762" w:rsidRDefault="007A7762" w:rsidP="007A7762">
      <w:pPr>
        <w:pStyle w:val="3"/>
      </w:pPr>
      <w:bookmarkStart w:id="42" w:name="_Toc365210264"/>
      <w:bookmarkStart w:id="43" w:name="_Toc401605925"/>
      <w:r>
        <w:rPr>
          <w:rFonts w:hint="eastAsia"/>
        </w:rPr>
        <w:lastRenderedPageBreak/>
        <w:t>退出</w:t>
      </w:r>
      <w:bookmarkEnd w:id="42"/>
      <w:bookmarkEnd w:id="43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7A7762" w:rsidRPr="002641D4" w:rsidTr="007A7762">
        <w:tc>
          <w:tcPr>
            <w:tcW w:w="167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Pr="002641D4" w:rsidRDefault="007A7762" w:rsidP="007A7762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7A7762">
              <w:rPr>
                <w:rFonts w:hint="eastAsia"/>
              </w:rPr>
              <w:t>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050D88" w:rsidP="007A7762">
            <w:pPr>
              <w:pStyle w:val="aff2"/>
              <w:rPr>
                <w:rFonts w:hAnsi="Cambria"/>
              </w:rPr>
            </w:pPr>
            <w:r>
              <w:rPr>
                <w:rFonts w:hint="eastAsia"/>
              </w:rPr>
              <w:t>CSIP</w:t>
            </w:r>
            <w:r w:rsidR="007A7762">
              <w:rPr>
                <w:rFonts w:hint="eastAsia"/>
              </w:rPr>
              <w:t>_</w:t>
            </w:r>
            <w:r w:rsidR="007A7762">
              <w:rPr>
                <w:rFonts w:hAnsi="Cambria" w:hint="eastAsia"/>
              </w:rPr>
              <w:t>CMD_LOGOUT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7A7762" w:rsidP="007A7762">
            <w:pPr>
              <w:pStyle w:val="aff2"/>
              <w:rPr>
                <w:rFonts w:hAnsi="Cambria"/>
              </w:rPr>
            </w:pP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</w:tbl>
    <w:p w:rsidR="007A7762" w:rsidRDefault="007A7762" w:rsidP="007A7762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7A7762" w:rsidRPr="002641D4" w:rsidTr="007A7762">
        <w:tc>
          <w:tcPr>
            <w:tcW w:w="167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Pr="002641D4" w:rsidRDefault="007A7762" w:rsidP="007A7762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7A7762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050D88" w:rsidP="007A7762">
            <w:pPr>
              <w:pStyle w:val="aff2"/>
              <w:rPr>
                <w:rFonts w:hAnsi="Cambria"/>
              </w:rPr>
            </w:pPr>
            <w:r>
              <w:rPr>
                <w:rFonts w:hint="eastAsia"/>
              </w:rPr>
              <w:t>CSIP</w:t>
            </w:r>
            <w:r w:rsidR="007A7762">
              <w:rPr>
                <w:rFonts w:hAnsi="Cambria" w:hint="eastAsia"/>
              </w:rPr>
              <w:t>_RET_STATUS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A97A34" w:rsidP="007A7762">
            <w:pPr>
              <w:pStyle w:val="aff2"/>
              <w:rPr>
                <w:rFonts w:hAnsi="Cambria"/>
              </w:rPr>
            </w:pPr>
            <w:hyperlink w:anchor="DNCP_STATUS_t" w:history="1">
              <w:r w:rsidR="00050D88">
                <w:rPr>
                  <w:rStyle w:val="aa"/>
                  <w:rFonts w:hAnsi="Cambria" w:hint="eastAsia"/>
                </w:rPr>
                <w:t>CSIP</w:t>
              </w:r>
              <w:r w:rsidR="007A7762" w:rsidRPr="00CA28FB">
                <w:rPr>
                  <w:rStyle w:val="aa"/>
                  <w:rFonts w:hAnsi="Cambria" w:hint="eastAsia"/>
                </w:rPr>
                <w:t>_STATUS_t</w:t>
              </w:r>
            </w:hyperlink>
            <w:r w:rsidR="007A7762">
              <w:rPr>
                <w:rFonts w:hAnsi="Cambria" w:hint="eastAsia"/>
              </w:rPr>
              <w:t xml:space="preserve"> 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</w:tbl>
    <w:p w:rsidR="00896A27" w:rsidRDefault="00896A27" w:rsidP="00E6002D"/>
    <w:p w:rsidR="007A7762" w:rsidRDefault="00EA3472" w:rsidP="007A7762">
      <w:pPr>
        <w:pStyle w:val="3"/>
      </w:pPr>
      <w:bookmarkStart w:id="44" w:name="_Toc365210269"/>
      <w:bookmarkStart w:id="45" w:name="_Toc401605926"/>
      <w:r>
        <w:rPr>
          <w:rFonts w:hint="eastAsia"/>
        </w:rPr>
        <w:t>设备目录查询</w:t>
      </w:r>
      <w:bookmarkEnd w:id="44"/>
      <w:bookmarkEnd w:id="45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7A7762" w:rsidRPr="002641D4" w:rsidTr="007A7762">
        <w:tc>
          <w:tcPr>
            <w:tcW w:w="167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Pr="002641D4" w:rsidRDefault="007A7762" w:rsidP="007A7762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7A7762">
              <w:rPr>
                <w:rFonts w:hint="eastAsia"/>
              </w:rPr>
              <w:t>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EA3472" w:rsidP="007A7762">
            <w:pPr>
              <w:pStyle w:val="aff2"/>
              <w:rPr>
                <w:rFonts w:hAnsi="Cambria"/>
              </w:rPr>
            </w:pPr>
            <w:r w:rsidRPr="00EA3472">
              <w:rPr>
                <w:rFonts w:hint="eastAsia"/>
              </w:rPr>
              <w:t>CSIP_CMD_CATALOG_SEARCH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Pr="00CC4E77" w:rsidRDefault="007A7762" w:rsidP="007A7762">
            <w:pPr>
              <w:pStyle w:val="aff2"/>
              <w:rPr>
                <w:rFonts w:hAnsi="Cambria"/>
              </w:rPr>
            </w:pP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</w:tbl>
    <w:p w:rsidR="007A7762" w:rsidRDefault="007A7762" w:rsidP="007A7762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7A7762" w:rsidRPr="002641D4" w:rsidTr="007A7762">
        <w:tc>
          <w:tcPr>
            <w:tcW w:w="167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7A7762" w:rsidRPr="002641D4" w:rsidRDefault="007A7762" w:rsidP="007A7762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Pr="002641D4" w:rsidRDefault="007A7762" w:rsidP="007A7762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Pr="002641D4" w:rsidRDefault="00050D88" w:rsidP="007A7762">
            <w:pPr>
              <w:pStyle w:val="aff2"/>
            </w:pPr>
            <w:r>
              <w:rPr>
                <w:rFonts w:hint="eastAsia"/>
              </w:rPr>
              <w:t>CSIP</w:t>
            </w:r>
            <w:r w:rsidR="007A7762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EA3472" w:rsidP="007A7762">
            <w:pPr>
              <w:pStyle w:val="aff2"/>
              <w:rPr>
                <w:rFonts w:hAnsi="Cambria"/>
              </w:rPr>
            </w:pPr>
            <w:r>
              <w:t>CSIP_RET</w:t>
            </w:r>
            <w:r>
              <w:rPr>
                <w:rFonts w:hint="eastAsia"/>
              </w:rPr>
              <w:t>_CATALOG_SEARCH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7A7762" w:rsidP="007A7762">
            <w:pPr>
              <w:pStyle w:val="aff2"/>
            </w:pPr>
          </w:p>
        </w:tc>
      </w:tr>
      <w:tr w:rsidR="007A7762" w:rsidRPr="002641D4" w:rsidTr="007A7762">
        <w:tc>
          <w:tcPr>
            <w:tcW w:w="1673" w:type="dxa"/>
            <w:shd w:val="clear" w:color="auto" w:fill="FFFFFF"/>
            <w:vAlign w:val="center"/>
          </w:tcPr>
          <w:p w:rsidR="007A7762" w:rsidRDefault="007A7762" w:rsidP="007A7762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7A7762" w:rsidRDefault="00A97A34" w:rsidP="007A7762">
            <w:pPr>
              <w:pStyle w:val="aff2"/>
              <w:rPr>
                <w:rFonts w:hAnsi="Cambria"/>
              </w:rPr>
            </w:pPr>
            <w:hyperlink w:anchor="CSIP_RET_CATALOG_SEARCH_t" w:history="1">
              <w:r w:rsidR="00EA3472" w:rsidRPr="00EA3472">
                <w:rPr>
                  <w:rStyle w:val="aa"/>
                  <w:rFonts w:hint="eastAsia"/>
                </w:rPr>
                <w:t>CSIP_</w:t>
              </w:r>
              <w:r w:rsidR="00EA3472" w:rsidRPr="00EA3472">
                <w:rPr>
                  <w:rStyle w:val="aa"/>
                </w:rPr>
                <w:t>RET</w:t>
              </w:r>
              <w:r w:rsidR="00EA3472" w:rsidRPr="00EA3472">
                <w:rPr>
                  <w:rStyle w:val="aa"/>
                  <w:rFonts w:hint="eastAsia"/>
                </w:rPr>
                <w:t>_CATALOG_SEARCH_t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7A7762" w:rsidRPr="002641D4" w:rsidRDefault="00274A7A" w:rsidP="007A7762">
            <w:pPr>
              <w:pStyle w:val="aff2"/>
            </w:pPr>
            <w:r>
              <w:rPr>
                <w:rFonts w:hint="eastAsia"/>
              </w:rPr>
              <w:t>可能分多次返回</w:t>
            </w:r>
          </w:p>
        </w:tc>
      </w:tr>
    </w:tbl>
    <w:p w:rsidR="007A7762" w:rsidRDefault="007A7762" w:rsidP="007A7762"/>
    <w:p w:rsidR="00666775" w:rsidRDefault="00274A7A" w:rsidP="00666775">
      <w:pPr>
        <w:pStyle w:val="3"/>
      </w:pPr>
      <w:bookmarkStart w:id="46" w:name="_Toc401605927"/>
      <w:r>
        <w:rPr>
          <w:rFonts w:hint="eastAsia"/>
        </w:rPr>
        <w:t>实时点播</w:t>
      </w:r>
      <w:bookmarkEnd w:id="46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666775" w:rsidRPr="002641D4" w:rsidTr="00B90D96">
        <w:tc>
          <w:tcPr>
            <w:tcW w:w="1673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Pr="002641D4" w:rsidRDefault="00666775" w:rsidP="00B90D96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666775">
              <w:rPr>
                <w:rFonts w:hint="eastAsia"/>
              </w:rPr>
              <w:t>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Default="00666775" w:rsidP="00B90D96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Pr="00666775" w:rsidRDefault="00274A7A" w:rsidP="00274A7A">
            <w:pPr>
              <w:pStyle w:val="aff2"/>
            </w:pPr>
            <w:r>
              <w:rPr>
                <w:rFonts w:hint="eastAsia"/>
              </w:rPr>
              <w:t>CSIP_CMD_PLAY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Default="00666775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Pr="00544E3E" w:rsidRDefault="00A97A34" w:rsidP="00B90D96">
            <w:pPr>
              <w:pStyle w:val="aff2"/>
              <w:rPr>
                <w:rFonts w:hAnsi="Cambria"/>
              </w:rPr>
            </w:pPr>
            <w:hyperlink w:anchor="CSIP_PLAY_INPUT_t" w:history="1">
              <w:r w:rsidR="00274A7A" w:rsidRPr="00274A7A">
                <w:rPr>
                  <w:rStyle w:val="aa"/>
                </w:rPr>
                <w:t>CSIP_</w:t>
              </w:r>
              <w:r w:rsidR="00274A7A" w:rsidRPr="00274A7A">
                <w:rPr>
                  <w:rStyle w:val="aa"/>
                  <w:rFonts w:hint="eastAsia"/>
                </w:rPr>
                <w:t>PLAY_INPUT</w:t>
              </w:r>
              <w:r w:rsidR="00274A7A" w:rsidRPr="00274A7A">
                <w:rPr>
                  <w:rStyle w:val="aa"/>
                </w:rPr>
                <w:t>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</w:tbl>
    <w:p w:rsidR="00666775" w:rsidRDefault="00666775" w:rsidP="00666775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666775" w:rsidRPr="002641D4" w:rsidTr="00B90D96">
        <w:tc>
          <w:tcPr>
            <w:tcW w:w="1673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666775" w:rsidRPr="002641D4" w:rsidRDefault="00666775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Pr="002641D4" w:rsidRDefault="00666775" w:rsidP="00B90D96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666775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Default="00666775" w:rsidP="00B90D96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Default="00274A7A" w:rsidP="00666775">
            <w:pPr>
              <w:pStyle w:val="aff2"/>
              <w:rPr>
                <w:rFonts w:hAnsi="Cambria"/>
              </w:rPr>
            </w:pPr>
            <w:r w:rsidRPr="00274A7A">
              <w:t>CSIP_RET</w:t>
            </w:r>
            <w:r w:rsidRPr="00274A7A">
              <w:rPr>
                <w:rFonts w:hint="eastAsia"/>
              </w:rPr>
              <w:t>_PLAY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  <w:tr w:rsidR="00666775" w:rsidRPr="002641D4" w:rsidTr="00B90D96">
        <w:tc>
          <w:tcPr>
            <w:tcW w:w="1673" w:type="dxa"/>
            <w:shd w:val="clear" w:color="auto" w:fill="FFFFFF"/>
            <w:vAlign w:val="center"/>
          </w:tcPr>
          <w:p w:rsidR="00666775" w:rsidRDefault="00666775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666775" w:rsidRDefault="00A97A34" w:rsidP="00666775">
            <w:pPr>
              <w:pStyle w:val="aff2"/>
              <w:rPr>
                <w:rFonts w:hAnsi="Cambria"/>
              </w:rPr>
            </w:pPr>
            <w:hyperlink w:anchor="CSIP_STATUS_t" w:history="1">
              <w:r w:rsidR="00274A7A">
                <w:rPr>
                  <w:rStyle w:val="aa"/>
                  <w:rFonts w:hAnsi="Cambria" w:hint="eastAsia"/>
                </w:rPr>
                <w:t>CSIP</w:t>
              </w:r>
              <w:r w:rsidR="00274A7A" w:rsidRPr="00CA28FB">
                <w:rPr>
                  <w:rStyle w:val="aa"/>
                  <w:rFonts w:hAnsi="Cambria" w:hint="eastAsia"/>
                </w:rPr>
                <w:t>_STATUS_t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666775" w:rsidRPr="002641D4" w:rsidRDefault="00666775" w:rsidP="00B90D96">
            <w:pPr>
              <w:pStyle w:val="aff2"/>
            </w:pPr>
          </w:p>
        </w:tc>
      </w:tr>
    </w:tbl>
    <w:p w:rsidR="00544E3E" w:rsidRDefault="00544E3E" w:rsidP="00544E3E"/>
    <w:p w:rsidR="0007143F" w:rsidRDefault="00274A7A" w:rsidP="0007143F">
      <w:pPr>
        <w:pStyle w:val="3"/>
      </w:pPr>
      <w:bookmarkStart w:id="47" w:name="_Toc365210272"/>
      <w:bookmarkStart w:id="48" w:name="_Toc401605928"/>
      <w:r>
        <w:rPr>
          <w:rFonts w:hint="eastAsia"/>
        </w:rPr>
        <w:t>取消点播</w:t>
      </w:r>
      <w:bookmarkEnd w:id="47"/>
      <w:bookmarkEnd w:id="48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07143F" w:rsidRPr="002641D4" w:rsidTr="00B90D96">
        <w:tc>
          <w:tcPr>
            <w:tcW w:w="1673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Pr="002641D4" w:rsidRDefault="0007143F" w:rsidP="00B90D96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07143F">
              <w:rPr>
                <w:rFonts w:hint="eastAsia"/>
              </w:rPr>
              <w:t>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Default="0007143F" w:rsidP="00B90D96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Pr="00666775" w:rsidRDefault="00274A7A" w:rsidP="00274A7A">
            <w:pPr>
              <w:pStyle w:val="aff2"/>
            </w:pPr>
            <w:r w:rsidRPr="00274A7A">
              <w:rPr>
                <w:rFonts w:hint="eastAsia"/>
              </w:rPr>
              <w:t>CSIP_CMD_UNPLAY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Default="0007143F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Pr="00346DA5" w:rsidRDefault="00A97A34" w:rsidP="00B90D96">
            <w:pPr>
              <w:pStyle w:val="aff2"/>
              <w:rPr>
                <w:rFonts w:hAnsi="Cambria"/>
              </w:rPr>
            </w:pPr>
            <w:hyperlink w:anchor="CSIP_UNPLAY_INPUT_t" w:history="1">
              <w:r w:rsidR="00346DA5" w:rsidRPr="00346DA5">
                <w:rPr>
                  <w:rStyle w:val="aa"/>
                </w:rPr>
                <w:t>CSIP_</w:t>
              </w:r>
              <w:r w:rsidR="00346DA5" w:rsidRPr="00346DA5">
                <w:rPr>
                  <w:rStyle w:val="aa"/>
                  <w:rFonts w:hint="eastAsia"/>
                </w:rPr>
                <w:t>UNPLAY_INPUT</w:t>
              </w:r>
              <w:r w:rsidR="00346DA5" w:rsidRPr="00346DA5">
                <w:rPr>
                  <w:rStyle w:val="aa"/>
                </w:rPr>
                <w:t>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</w:tbl>
    <w:p w:rsidR="0007143F" w:rsidRDefault="0007143F" w:rsidP="0007143F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07143F" w:rsidRPr="002641D4" w:rsidTr="00B90D96">
        <w:tc>
          <w:tcPr>
            <w:tcW w:w="1673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07143F" w:rsidRPr="002641D4" w:rsidRDefault="0007143F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Pr="002641D4" w:rsidRDefault="0007143F" w:rsidP="00B90D96">
            <w:pPr>
              <w:pStyle w:val="aff2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07143F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Default="0007143F" w:rsidP="00B90D96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Default="00274A7A" w:rsidP="00274A7A">
            <w:pPr>
              <w:pStyle w:val="aff2"/>
              <w:rPr>
                <w:rFonts w:hAnsi="Cambria"/>
              </w:rPr>
            </w:pPr>
            <w:r>
              <w:rPr>
                <w:rFonts w:hint="eastAsia"/>
              </w:rPr>
              <w:t>CSIP_RET_UNPLAY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  <w:tr w:rsidR="0007143F" w:rsidRPr="002641D4" w:rsidTr="00B90D96">
        <w:tc>
          <w:tcPr>
            <w:tcW w:w="1673" w:type="dxa"/>
            <w:shd w:val="clear" w:color="auto" w:fill="FFFFFF"/>
            <w:vAlign w:val="center"/>
          </w:tcPr>
          <w:p w:rsidR="0007143F" w:rsidRDefault="0007143F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07143F" w:rsidRDefault="00A97A34" w:rsidP="00B90D96">
            <w:pPr>
              <w:pStyle w:val="aff2"/>
              <w:rPr>
                <w:rFonts w:hAnsi="Cambria"/>
              </w:rPr>
            </w:pPr>
            <w:hyperlink w:anchor="CSIP_STATUS_t" w:history="1">
              <w:r w:rsidR="00050D88">
                <w:rPr>
                  <w:rStyle w:val="aa"/>
                  <w:rFonts w:hAnsi="Cambria" w:hint="eastAsia"/>
                </w:rPr>
                <w:t>CSIP</w:t>
              </w:r>
              <w:r w:rsidR="0007143F" w:rsidRPr="00CA28FB">
                <w:rPr>
                  <w:rStyle w:val="aa"/>
                  <w:rFonts w:hAnsi="Cambria" w:hint="eastAsia"/>
                </w:rPr>
                <w:t>_STATUS_t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07143F" w:rsidRPr="002641D4" w:rsidRDefault="0007143F" w:rsidP="00B90D96">
            <w:pPr>
              <w:pStyle w:val="aff2"/>
            </w:pPr>
          </w:p>
        </w:tc>
      </w:tr>
    </w:tbl>
    <w:p w:rsidR="003A5A35" w:rsidRDefault="003A5A35" w:rsidP="0007143F"/>
    <w:p w:rsidR="003A5A35" w:rsidRDefault="00346DA5" w:rsidP="003A5A35">
      <w:pPr>
        <w:pStyle w:val="3"/>
      </w:pPr>
      <w:bookmarkStart w:id="49" w:name="_Toc365210274"/>
      <w:bookmarkStart w:id="50" w:name="_Toc401605929"/>
      <w:r>
        <w:rPr>
          <w:rFonts w:hint="eastAsia"/>
        </w:rPr>
        <w:t>取消</w:t>
      </w:r>
      <w:r w:rsidR="003A5A35">
        <w:rPr>
          <w:rFonts w:hint="eastAsia"/>
        </w:rPr>
        <w:t>所有</w:t>
      </w:r>
      <w:bookmarkEnd w:id="49"/>
      <w:r>
        <w:rPr>
          <w:rFonts w:hint="eastAsia"/>
        </w:rPr>
        <w:t>点播</w:t>
      </w:r>
      <w:bookmarkEnd w:id="50"/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3A5A35" w:rsidRPr="002641D4" w:rsidTr="00B90D96">
        <w:tc>
          <w:tcPr>
            <w:tcW w:w="1673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Pr="002641D4" w:rsidRDefault="003A5A35" w:rsidP="00B90D96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3A5A35">
              <w:rPr>
                <w:rFonts w:hint="eastAsia"/>
              </w:rPr>
              <w:t>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Default="003A5A35" w:rsidP="00B90D96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Pr="00666775" w:rsidRDefault="00346DA5" w:rsidP="00B90D96">
            <w:r w:rsidRPr="00346DA5">
              <w:rPr>
                <w:rFonts w:hint="eastAsia"/>
              </w:rPr>
              <w:t>CSIP_CMD_UNPLAY_ALL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Default="003A5A35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Pr="00544E3E" w:rsidRDefault="003A5A35" w:rsidP="00B90D96">
            <w:pPr>
              <w:pStyle w:val="aff2"/>
              <w:rPr>
                <w:rFonts w:hAnsi="Cambria"/>
              </w:rPr>
            </w:pPr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</w:tbl>
    <w:p w:rsidR="003A5A35" w:rsidRDefault="003A5A35" w:rsidP="003A5A35">
      <w:pPr>
        <w:ind w:leftChars="200" w:left="420"/>
      </w:pP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3A5A35" w:rsidRPr="002641D4" w:rsidTr="00B90D96">
        <w:tc>
          <w:tcPr>
            <w:tcW w:w="1673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3A5A35" w:rsidRPr="002641D4" w:rsidRDefault="003A5A35" w:rsidP="00B90D96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Pr="002641D4" w:rsidRDefault="003A5A35" w:rsidP="00B90D96">
            <w:pPr>
              <w:pStyle w:val="aff2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Pr="002641D4" w:rsidRDefault="00050D88" w:rsidP="00B90D96">
            <w:pPr>
              <w:pStyle w:val="aff2"/>
            </w:pPr>
            <w:r>
              <w:rPr>
                <w:rFonts w:hint="eastAsia"/>
              </w:rPr>
              <w:t>CSIP</w:t>
            </w:r>
            <w:r w:rsidR="003A5A35">
              <w:rPr>
                <w:rFonts w:hint="eastAsia"/>
              </w:rPr>
              <w:t>_RET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Default="003A5A35" w:rsidP="00B90D96">
            <w:pPr>
              <w:pStyle w:val="aff2"/>
            </w:pPr>
            <w:r>
              <w:rPr>
                <w:rFonts w:hint="eastAsia"/>
              </w:rPr>
              <w:t>subtype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Default="00346DA5" w:rsidP="00B90D96">
            <w:pPr>
              <w:pStyle w:val="aff2"/>
              <w:rPr>
                <w:rFonts w:hAnsi="Cambria"/>
              </w:rPr>
            </w:pPr>
            <w:r>
              <w:t>CSIP_RET</w:t>
            </w:r>
            <w:r>
              <w:rPr>
                <w:rFonts w:hint="eastAsia"/>
              </w:rPr>
              <w:t>_UNPLAY_ALL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  <w:tr w:rsidR="003A5A35" w:rsidRPr="002641D4" w:rsidTr="00B90D96">
        <w:tc>
          <w:tcPr>
            <w:tcW w:w="1673" w:type="dxa"/>
            <w:shd w:val="clear" w:color="auto" w:fill="FFFFFF"/>
            <w:vAlign w:val="center"/>
          </w:tcPr>
          <w:p w:rsidR="003A5A35" w:rsidRDefault="003A5A35" w:rsidP="00B90D96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3A5A35" w:rsidRDefault="00A97A34" w:rsidP="00B90D96">
            <w:pPr>
              <w:pStyle w:val="aff2"/>
              <w:rPr>
                <w:rFonts w:hAnsi="Cambria"/>
              </w:rPr>
            </w:pPr>
            <w:hyperlink w:anchor="CSIP_STATUS_t" w:history="1">
              <w:r w:rsidR="00050D88">
                <w:rPr>
                  <w:rStyle w:val="aa"/>
                  <w:rFonts w:hAnsi="Cambria" w:hint="eastAsia"/>
                </w:rPr>
                <w:t>CSIP</w:t>
              </w:r>
              <w:r w:rsidR="003A5A35" w:rsidRPr="00CA28FB">
                <w:rPr>
                  <w:rStyle w:val="aa"/>
                  <w:rFonts w:hAnsi="Cambria" w:hint="eastAsia"/>
                </w:rPr>
                <w:t>_STATUS_t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3A5A35" w:rsidRPr="002641D4" w:rsidRDefault="003A5A35" w:rsidP="00B90D96">
            <w:pPr>
              <w:pStyle w:val="aff2"/>
            </w:pPr>
          </w:p>
        </w:tc>
      </w:tr>
    </w:tbl>
    <w:p w:rsidR="008F03D0" w:rsidRDefault="008F03D0" w:rsidP="008F03D0">
      <w:pPr>
        <w:rPr>
          <w:rFonts w:hint="eastAsia"/>
        </w:rPr>
      </w:pPr>
    </w:p>
    <w:p w:rsidR="00A76B36" w:rsidRDefault="00A76B36" w:rsidP="00A76B36">
      <w:pPr>
        <w:pStyle w:val="3"/>
      </w:pPr>
      <w:r>
        <w:rPr>
          <w:rFonts w:hint="eastAsia"/>
        </w:rPr>
        <w:t>发送心跳包</w:t>
      </w:r>
    </w:p>
    <w:tbl>
      <w:tblPr>
        <w:tblW w:w="0" w:type="auto"/>
        <w:tblInd w:w="420" w:type="dxa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6" w:space="0" w:color="9BBB59"/>
          <w:insideV w:val="single" w:sz="6" w:space="0" w:color="9BBB59"/>
        </w:tblBorders>
        <w:tblLook w:val="04A0"/>
      </w:tblPr>
      <w:tblGrid>
        <w:gridCol w:w="1673"/>
        <w:gridCol w:w="4394"/>
        <w:gridCol w:w="1843"/>
      </w:tblGrid>
      <w:tr w:rsidR="00A76B36" w:rsidRPr="002641D4" w:rsidTr="00210AD4">
        <w:tc>
          <w:tcPr>
            <w:tcW w:w="1673" w:type="dxa"/>
            <w:shd w:val="clear" w:color="auto" w:fill="FFFFFF"/>
          </w:tcPr>
          <w:p w:rsidR="00A76B36" w:rsidRPr="002641D4" w:rsidRDefault="00A76B36" w:rsidP="00210AD4">
            <w:pPr>
              <w:pStyle w:val="aff2"/>
            </w:pPr>
          </w:p>
        </w:tc>
        <w:tc>
          <w:tcPr>
            <w:tcW w:w="4394" w:type="dxa"/>
            <w:shd w:val="clear" w:color="auto" w:fill="FFFFFF"/>
          </w:tcPr>
          <w:p w:rsidR="00A76B36" w:rsidRPr="002641D4" w:rsidRDefault="00A76B36" w:rsidP="00210AD4">
            <w:pPr>
              <w:pStyle w:val="aff2"/>
            </w:pPr>
            <w:r w:rsidRPr="002641D4">
              <w:rPr>
                <w:rFonts w:hAnsi="Cambria"/>
              </w:rPr>
              <w:t>内容</w:t>
            </w:r>
          </w:p>
        </w:tc>
        <w:tc>
          <w:tcPr>
            <w:tcW w:w="1843" w:type="dxa"/>
            <w:shd w:val="clear" w:color="auto" w:fill="FFFFFF"/>
          </w:tcPr>
          <w:p w:rsidR="00A76B36" w:rsidRPr="002641D4" w:rsidRDefault="00A76B36" w:rsidP="00210AD4">
            <w:pPr>
              <w:pStyle w:val="aff2"/>
            </w:pPr>
            <w:r>
              <w:rPr>
                <w:rFonts w:hAnsi="Cambria" w:hint="eastAsia"/>
              </w:rPr>
              <w:t>说明</w:t>
            </w:r>
          </w:p>
        </w:tc>
      </w:tr>
      <w:tr w:rsidR="00A76B36" w:rsidRPr="002641D4" w:rsidTr="00210AD4">
        <w:tc>
          <w:tcPr>
            <w:tcW w:w="1673" w:type="dxa"/>
            <w:shd w:val="clear" w:color="auto" w:fill="FFFFFF"/>
            <w:vAlign w:val="center"/>
          </w:tcPr>
          <w:p w:rsidR="00A76B36" w:rsidRPr="002641D4" w:rsidRDefault="00A76B36" w:rsidP="00210AD4">
            <w:pPr>
              <w:pStyle w:val="aff2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A76B36" w:rsidRPr="002641D4" w:rsidRDefault="00A76B36" w:rsidP="00210AD4">
            <w:pPr>
              <w:pStyle w:val="aff2"/>
            </w:pPr>
            <w:r>
              <w:rPr>
                <w:rFonts w:hint="eastAsia"/>
              </w:rPr>
              <w:t>CSIP_CMD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A76B36" w:rsidRPr="002641D4" w:rsidRDefault="00A76B36" w:rsidP="00210AD4">
            <w:pPr>
              <w:pStyle w:val="aff2"/>
            </w:pPr>
          </w:p>
        </w:tc>
      </w:tr>
      <w:tr w:rsidR="00A76B36" w:rsidRPr="002641D4" w:rsidTr="00210AD4">
        <w:tc>
          <w:tcPr>
            <w:tcW w:w="1673" w:type="dxa"/>
            <w:shd w:val="clear" w:color="auto" w:fill="FFFFFF"/>
            <w:vAlign w:val="center"/>
          </w:tcPr>
          <w:p w:rsidR="00A76B36" w:rsidRDefault="00A76B36" w:rsidP="00210AD4">
            <w:pPr>
              <w:pStyle w:val="aff2"/>
            </w:pPr>
            <w:r>
              <w:t>S</w:t>
            </w:r>
            <w:r>
              <w:rPr>
                <w:rFonts w:hint="eastAsia"/>
              </w:rPr>
              <w:t>ubtype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A76B36" w:rsidRPr="00666775" w:rsidRDefault="00A76B36" w:rsidP="00210AD4">
            <w:r w:rsidRPr="00A76B36">
              <w:rPr>
                <w:rFonts w:hint="eastAsia"/>
              </w:rPr>
              <w:t>CSIP_CMD_HEARTBEAT</w:t>
            </w:r>
          </w:p>
        </w:tc>
        <w:tc>
          <w:tcPr>
            <w:tcW w:w="1843" w:type="dxa"/>
            <w:shd w:val="clear" w:color="auto" w:fill="E6EED5"/>
            <w:vAlign w:val="center"/>
          </w:tcPr>
          <w:p w:rsidR="00A76B36" w:rsidRPr="002641D4" w:rsidRDefault="00A76B36" w:rsidP="00210AD4">
            <w:pPr>
              <w:pStyle w:val="aff2"/>
            </w:pPr>
          </w:p>
        </w:tc>
      </w:tr>
      <w:tr w:rsidR="00A76B36" w:rsidRPr="002641D4" w:rsidTr="00210AD4">
        <w:tc>
          <w:tcPr>
            <w:tcW w:w="1673" w:type="dxa"/>
            <w:shd w:val="clear" w:color="auto" w:fill="FFFFFF"/>
            <w:vAlign w:val="center"/>
          </w:tcPr>
          <w:p w:rsidR="00A76B36" w:rsidRDefault="00A76B36" w:rsidP="00210AD4">
            <w:pPr>
              <w:pStyle w:val="aff2"/>
            </w:pPr>
            <w:r>
              <w:rPr>
                <w:rFonts w:hint="eastAsia"/>
              </w:rPr>
              <w:t>data</w:t>
            </w:r>
          </w:p>
        </w:tc>
        <w:tc>
          <w:tcPr>
            <w:tcW w:w="4394" w:type="dxa"/>
            <w:shd w:val="clear" w:color="auto" w:fill="E6EED5"/>
            <w:vAlign w:val="center"/>
          </w:tcPr>
          <w:p w:rsidR="00A76B36" w:rsidRPr="00A76B36" w:rsidRDefault="00A76B36" w:rsidP="00210AD4">
            <w:pPr>
              <w:pStyle w:val="aff2"/>
              <w:rPr>
                <w:rFonts w:hAnsi="Cambria"/>
              </w:rPr>
            </w:pPr>
            <w:hyperlink w:anchor="CSIP_ALIVE_t" w:history="1">
              <w:r w:rsidRPr="00A76B36">
                <w:rPr>
                  <w:rStyle w:val="aa"/>
                  <w:rFonts w:hAnsi="Cambria" w:hint="eastAsia"/>
                  <w:szCs w:val="21"/>
                </w:rPr>
                <w:t>CSIP_ALIVE_t</w:t>
              </w:r>
            </w:hyperlink>
          </w:p>
        </w:tc>
        <w:tc>
          <w:tcPr>
            <w:tcW w:w="1843" w:type="dxa"/>
            <w:shd w:val="clear" w:color="auto" w:fill="E6EED5"/>
            <w:vAlign w:val="center"/>
          </w:tcPr>
          <w:p w:rsidR="00A76B36" w:rsidRPr="002641D4" w:rsidRDefault="00A76B36" w:rsidP="00210AD4">
            <w:pPr>
              <w:pStyle w:val="aff2"/>
            </w:pPr>
          </w:p>
        </w:tc>
      </w:tr>
    </w:tbl>
    <w:p w:rsidR="00A76B36" w:rsidRDefault="00A76B36" w:rsidP="008F03D0">
      <w:pPr>
        <w:rPr>
          <w:rFonts w:hint="eastAsia"/>
        </w:rPr>
      </w:pPr>
    </w:p>
    <w:p w:rsidR="00A76B36" w:rsidRPr="008F03D0" w:rsidRDefault="00A76B36" w:rsidP="008F03D0"/>
    <w:sectPr w:rsidR="00A76B36" w:rsidRPr="008F03D0" w:rsidSect="00957304">
      <w:pgSz w:w="11906" w:h="16838"/>
      <w:pgMar w:top="1440" w:right="127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6DF" w:rsidRDefault="008446DF">
      <w:r>
        <w:separator/>
      </w:r>
    </w:p>
  </w:endnote>
  <w:endnote w:type="continuationSeparator" w:id="0">
    <w:p w:rsidR="008446DF" w:rsidRDefault="008446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472" w:rsidRDefault="00A97A3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A347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A3472" w:rsidRDefault="00EA347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472" w:rsidRDefault="00A97A3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A347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06336">
      <w:rPr>
        <w:rStyle w:val="a7"/>
        <w:noProof/>
      </w:rPr>
      <w:t>5</w:t>
    </w:r>
    <w:r>
      <w:rPr>
        <w:rStyle w:val="a7"/>
      </w:rPr>
      <w:fldChar w:fldCharType="end"/>
    </w:r>
  </w:p>
  <w:p w:rsidR="00EA3472" w:rsidRDefault="00EA3472">
    <w:pPr>
      <w:pStyle w:val="a6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6DF" w:rsidRDefault="008446DF">
      <w:r>
        <w:separator/>
      </w:r>
    </w:p>
  </w:footnote>
  <w:footnote w:type="continuationSeparator" w:id="0">
    <w:p w:rsidR="008446DF" w:rsidRDefault="008446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472" w:rsidRDefault="00A97A3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3.75pt;margin-top:-22.6pt;width:234.55pt;height:31.2pt;z-index:251657728">
          <v:imagedata r:id="rId1" o:title=""/>
        </v:shape>
        <o:OLEObject Type="Embed" ProgID="Word.Document.8" ShapeID="_x0000_s2049" DrawAspect="Content" ObjectID="_1475395586" r:id="rId2">
          <o:FieldCodes>\s</o:FieldCodes>
        </o:OLEObject>
      </w:pict>
    </w:r>
    <w:r w:rsidR="00EA3472">
      <w:rPr>
        <w:rFonts w:hint="eastAsia"/>
      </w:rPr>
      <w:t xml:space="preserve">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69692AE"/>
    <w:lvl w:ilvl="0">
      <w:start w:val="1"/>
      <w:numFmt w:val="bullet"/>
      <w:pStyle w:val="item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8606C0C"/>
    <w:multiLevelType w:val="singleLevel"/>
    <w:tmpl w:val="A4AE12AA"/>
    <w:lvl w:ilvl="0">
      <w:start w:val="1"/>
      <w:numFmt w:val="decimal"/>
      <w:pStyle w:val="textindenta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>
    <w:nsid w:val="167B1BFE"/>
    <w:multiLevelType w:val="singleLevel"/>
    <w:tmpl w:val="31BC4A66"/>
    <w:lvl w:ilvl="0">
      <w:start w:val="1"/>
      <w:numFmt w:val="bullet"/>
      <w:pStyle w:val="figuredescriptionwithoutautonumbering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3">
    <w:nsid w:val="1AB66554"/>
    <w:multiLevelType w:val="singleLevel"/>
    <w:tmpl w:val="14382B24"/>
    <w:lvl w:ilvl="0">
      <w:start w:val="1"/>
      <w:numFmt w:val="decimal"/>
      <w:pStyle w:val="a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314E374A"/>
    <w:multiLevelType w:val="singleLevel"/>
    <w:tmpl w:val="D242BC04"/>
    <w:lvl w:ilvl="0">
      <w:start w:val="1"/>
      <w:numFmt w:val="decimal"/>
      <w:pStyle w:val="confidentialitylevelonheader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>
    <w:nsid w:val="3C9C6957"/>
    <w:multiLevelType w:val="multilevel"/>
    <w:tmpl w:val="6B60CF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AAC79F2"/>
    <w:multiLevelType w:val="hybridMultilevel"/>
    <w:tmpl w:val="8222F934"/>
    <w:lvl w:ilvl="0" w:tplc="ACD27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B47E97"/>
    <w:multiLevelType w:val="singleLevel"/>
    <w:tmpl w:val="B680E914"/>
    <w:lvl w:ilvl="0">
      <w:start w:val="1"/>
      <w:numFmt w:val="decimal"/>
      <w:pStyle w:val="a0"/>
      <w:lvlText w:val="表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8">
    <w:nsid w:val="77EB321A"/>
    <w:multiLevelType w:val="singleLevel"/>
    <w:tmpl w:val="ECC6E5C8"/>
    <w:lvl w:ilvl="0">
      <w:start w:val="1"/>
      <w:numFmt w:val="decimal"/>
      <w:pStyle w:val="catalog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9">
    <w:nsid w:val="7BA7062B"/>
    <w:multiLevelType w:val="singleLevel"/>
    <w:tmpl w:val="70F2591C"/>
    <w:lvl w:ilvl="0">
      <w:start w:val="1"/>
      <w:numFmt w:val="decimal"/>
      <w:pStyle w:val="HuaweiTechnologiesoncover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FBB"/>
    <w:rsid w:val="000012DC"/>
    <w:rsid w:val="00001457"/>
    <w:rsid w:val="000019E5"/>
    <w:rsid w:val="00001FEB"/>
    <w:rsid w:val="00002F61"/>
    <w:rsid w:val="00003F46"/>
    <w:rsid w:val="00005686"/>
    <w:rsid w:val="00005C4D"/>
    <w:rsid w:val="00006BE5"/>
    <w:rsid w:val="00006D3B"/>
    <w:rsid w:val="00006E97"/>
    <w:rsid w:val="0000716E"/>
    <w:rsid w:val="000074AB"/>
    <w:rsid w:val="00007B39"/>
    <w:rsid w:val="00011342"/>
    <w:rsid w:val="000117CD"/>
    <w:rsid w:val="0001471D"/>
    <w:rsid w:val="0001565C"/>
    <w:rsid w:val="00016566"/>
    <w:rsid w:val="00016F15"/>
    <w:rsid w:val="00020C5D"/>
    <w:rsid w:val="0002100F"/>
    <w:rsid w:val="00021B60"/>
    <w:rsid w:val="00021E37"/>
    <w:rsid w:val="00022CC7"/>
    <w:rsid w:val="00022E33"/>
    <w:rsid w:val="00023EE5"/>
    <w:rsid w:val="00023FBD"/>
    <w:rsid w:val="00024281"/>
    <w:rsid w:val="0002758E"/>
    <w:rsid w:val="00027A92"/>
    <w:rsid w:val="0003133B"/>
    <w:rsid w:val="00034D07"/>
    <w:rsid w:val="0003786B"/>
    <w:rsid w:val="00037B34"/>
    <w:rsid w:val="0004000B"/>
    <w:rsid w:val="00042360"/>
    <w:rsid w:val="000429D3"/>
    <w:rsid w:val="000438EE"/>
    <w:rsid w:val="00046B14"/>
    <w:rsid w:val="00046CF1"/>
    <w:rsid w:val="000472DF"/>
    <w:rsid w:val="0005014A"/>
    <w:rsid w:val="000505BD"/>
    <w:rsid w:val="00050CE1"/>
    <w:rsid w:val="00050D88"/>
    <w:rsid w:val="00052568"/>
    <w:rsid w:val="00052C0F"/>
    <w:rsid w:val="00052CB5"/>
    <w:rsid w:val="00052D57"/>
    <w:rsid w:val="000536EB"/>
    <w:rsid w:val="00054B37"/>
    <w:rsid w:val="00054D7D"/>
    <w:rsid w:val="000551C2"/>
    <w:rsid w:val="00057C5E"/>
    <w:rsid w:val="00060158"/>
    <w:rsid w:val="00060F5D"/>
    <w:rsid w:val="000614D7"/>
    <w:rsid w:val="00064C0C"/>
    <w:rsid w:val="00065817"/>
    <w:rsid w:val="00065A38"/>
    <w:rsid w:val="000665BA"/>
    <w:rsid w:val="00070A34"/>
    <w:rsid w:val="0007143F"/>
    <w:rsid w:val="000751E7"/>
    <w:rsid w:val="0007756E"/>
    <w:rsid w:val="00080F9A"/>
    <w:rsid w:val="00081D8B"/>
    <w:rsid w:val="0008292A"/>
    <w:rsid w:val="00082D44"/>
    <w:rsid w:val="000839CD"/>
    <w:rsid w:val="000839DA"/>
    <w:rsid w:val="00084902"/>
    <w:rsid w:val="0008719C"/>
    <w:rsid w:val="00087D0D"/>
    <w:rsid w:val="00091239"/>
    <w:rsid w:val="00092330"/>
    <w:rsid w:val="00093170"/>
    <w:rsid w:val="000934C6"/>
    <w:rsid w:val="000938A8"/>
    <w:rsid w:val="0009434B"/>
    <w:rsid w:val="00094D42"/>
    <w:rsid w:val="0009537C"/>
    <w:rsid w:val="00095B11"/>
    <w:rsid w:val="00095F4C"/>
    <w:rsid w:val="00096130"/>
    <w:rsid w:val="00096721"/>
    <w:rsid w:val="00096FBD"/>
    <w:rsid w:val="000A077E"/>
    <w:rsid w:val="000A0AF8"/>
    <w:rsid w:val="000A108A"/>
    <w:rsid w:val="000A152E"/>
    <w:rsid w:val="000A18A7"/>
    <w:rsid w:val="000A41CD"/>
    <w:rsid w:val="000A49B6"/>
    <w:rsid w:val="000A49EF"/>
    <w:rsid w:val="000A510E"/>
    <w:rsid w:val="000A64F3"/>
    <w:rsid w:val="000A730C"/>
    <w:rsid w:val="000B04D3"/>
    <w:rsid w:val="000B0F98"/>
    <w:rsid w:val="000B1081"/>
    <w:rsid w:val="000B2B8C"/>
    <w:rsid w:val="000B2F72"/>
    <w:rsid w:val="000B3651"/>
    <w:rsid w:val="000B41BA"/>
    <w:rsid w:val="000B5345"/>
    <w:rsid w:val="000B5578"/>
    <w:rsid w:val="000B5D64"/>
    <w:rsid w:val="000B754F"/>
    <w:rsid w:val="000B79D4"/>
    <w:rsid w:val="000C026D"/>
    <w:rsid w:val="000C12D2"/>
    <w:rsid w:val="000C2F9D"/>
    <w:rsid w:val="000C399F"/>
    <w:rsid w:val="000C41CC"/>
    <w:rsid w:val="000C430C"/>
    <w:rsid w:val="000C4908"/>
    <w:rsid w:val="000C4A8A"/>
    <w:rsid w:val="000C5545"/>
    <w:rsid w:val="000C5704"/>
    <w:rsid w:val="000C6718"/>
    <w:rsid w:val="000D051E"/>
    <w:rsid w:val="000D07E8"/>
    <w:rsid w:val="000D0D63"/>
    <w:rsid w:val="000D257A"/>
    <w:rsid w:val="000D2B4C"/>
    <w:rsid w:val="000D4ECB"/>
    <w:rsid w:val="000D509C"/>
    <w:rsid w:val="000D61F9"/>
    <w:rsid w:val="000D6265"/>
    <w:rsid w:val="000D647F"/>
    <w:rsid w:val="000E11F8"/>
    <w:rsid w:val="000E2436"/>
    <w:rsid w:val="000E2C8D"/>
    <w:rsid w:val="000F0DE3"/>
    <w:rsid w:val="000F17BF"/>
    <w:rsid w:val="000F208A"/>
    <w:rsid w:val="000F6725"/>
    <w:rsid w:val="000F6CED"/>
    <w:rsid w:val="000F756D"/>
    <w:rsid w:val="00100C0D"/>
    <w:rsid w:val="00100D88"/>
    <w:rsid w:val="0010145A"/>
    <w:rsid w:val="001016B1"/>
    <w:rsid w:val="001052C7"/>
    <w:rsid w:val="00105EE5"/>
    <w:rsid w:val="001061E0"/>
    <w:rsid w:val="0010694C"/>
    <w:rsid w:val="00106D76"/>
    <w:rsid w:val="001072B0"/>
    <w:rsid w:val="00107AE3"/>
    <w:rsid w:val="00107EF0"/>
    <w:rsid w:val="001104DD"/>
    <w:rsid w:val="0011085E"/>
    <w:rsid w:val="00110991"/>
    <w:rsid w:val="00113326"/>
    <w:rsid w:val="00114BD2"/>
    <w:rsid w:val="001151DB"/>
    <w:rsid w:val="00115B91"/>
    <w:rsid w:val="001162E8"/>
    <w:rsid w:val="00117916"/>
    <w:rsid w:val="00121300"/>
    <w:rsid w:val="00123758"/>
    <w:rsid w:val="001241A0"/>
    <w:rsid w:val="00125383"/>
    <w:rsid w:val="00125AE1"/>
    <w:rsid w:val="00126420"/>
    <w:rsid w:val="001309F4"/>
    <w:rsid w:val="001322EA"/>
    <w:rsid w:val="00133091"/>
    <w:rsid w:val="00133518"/>
    <w:rsid w:val="001340BA"/>
    <w:rsid w:val="00135460"/>
    <w:rsid w:val="00135A3B"/>
    <w:rsid w:val="0013653E"/>
    <w:rsid w:val="001367DD"/>
    <w:rsid w:val="00136E07"/>
    <w:rsid w:val="00137698"/>
    <w:rsid w:val="00140889"/>
    <w:rsid w:val="00140B45"/>
    <w:rsid w:val="00140DB8"/>
    <w:rsid w:val="0014187C"/>
    <w:rsid w:val="001424BE"/>
    <w:rsid w:val="00142805"/>
    <w:rsid w:val="00142EEB"/>
    <w:rsid w:val="00143255"/>
    <w:rsid w:val="00143981"/>
    <w:rsid w:val="001441DA"/>
    <w:rsid w:val="00144AB8"/>
    <w:rsid w:val="00145960"/>
    <w:rsid w:val="00145990"/>
    <w:rsid w:val="00146C6A"/>
    <w:rsid w:val="00147035"/>
    <w:rsid w:val="00147306"/>
    <w:rsid w:val="00147B2B"/>
    <w:rsid w:val="00150656"/>
    <w:rsid w:val="00151C3E"/>
    <w:rsid w:val="00151E32"/>
    <w:rsid w:val="001528B9"/>
    <w:rsid w:val="00153148"/>
    <w:rsid w:val="0015388E"/>
    <w:rsid w:val="00153F57"/>
    <w:rsid w:val="001540AD"/>
    <w:rsid w:val="00155923"/>
    <w:rsid w:val="0015732A"/>
    <w:rsid w:val="00163B2B"/>
    <w:rsid w:val="0016438E"/>
    <w:rsid w:val="00164D8D"/>
    <w:rsid w:val="001656DE"/>
    <w:rsid w:val="00165F98"/>
    <w:rsid w:val="0017257E"/>
    <w:rsid w:val="00173800"/>
    <w:rsid w:val="001740AE"/>
    <w:rsid w:val="0017651F"/>
    <w:rsid w:val="0017663A"/>
    <w:rsid w:val="00176871"/>
    <w:rsid w:val="0017688A"/>
    <w:rsid w:val="00176D4A"/>
    <w:rsid w:val="00183176"/>
    <w:rsid w:val="0018782A"/>
    <w:rsid w:val="00187DD5"/>
    <w:rsid w:val="00190AA2"/>
    <w:rsid w:val="00191B30"/>
    <w:rsid w:val="001921BD"/>
    <w:rsid w:val="00192B9A"/>
    <w:rsid w:val="00192EE3"/>
    <w:rsid w:val="00193127"/>
    <w:rsid w:val="00193F15"/>
    <w:rsid w:val="00194D16"/>
    <w:rsid w:val="001963CF"/>
    <w:rsid w:val="00196904"/>
    <w:rsid w:val="00196FC8"/>
    <w:rsid w:val="001975C3"/>
    <w:rsid w:val="00197BEE"/>
    <w:rsid w:val="001A01F6"/>
    <w:rsid w:val="001A0392"/>
    <w:rsid w:val="001A045C"/>
    <w:rsid w:val="001A08D9"/>
    <w:rsid w:val="001A15F7"/>
    <w:rsid w:val="001A2FA6"/>
    <w:rsid w:val="001A3427"/>
    <w:rsid w:val="001A43E4"/>
    <w:rsid w:val="001A49BF"/>
    <w:rsid w:val="001A574D"/>
    <w:rsid w:val="001A75B2"/>
    <w:rsid w:val="001B0216"/>
    <w:rsid w:val="001B024B"/>
    <w:rsid w:val="001B031E"/>
    <w:rsid w:val="001B0A74"/>
    <w:rsid w:val="001B0F0F"/>
    <w:rsid w:val="001B2253"/>
    <w:rsid w:val="001B2F62"/>
    <w:rsid w:val="001B4EE2"/>
    <w:rsid w:val="001B5E77"/>
    <w:rsid w:val="001B6913"/>
    <w:rsid w:val="001B6D76"/>
    <w:rsid w:val="001B79CA"/>
    <w:rsid w:val="001C0857"/>
    <w:rsid w:val="001C1516"/>
    <w:rsid w:val="001C21E6"/>
    <w:rsid w:val="001C3176"/>
    <w:rsid w:val="001C31BD"/>
    <w:rsid w:val="001C328B"/>
    <w:rsid w:val="001C37A7"/>
    <w:rsid w:val="001C435D"/>
    <w:rsid w:val="001C4609"/>
    <w:rsid w:val="001C5D43"/>
    <w:rsid w:val="001C7947"/>
    <w:rsid w:val="001C7C92"/>
    <w:rsid w:val="001C7DA9"/>
    <w:rsid w:val="001C7FC5"/>
    <w:rsid w:val="001D00C8"/>
    <w:rsid w:val="001D4AE6"/>
    <w:rsid w:val="001D50C9"/>
    <w:rsid w:val="001D5896"/>
    <w:rsid w:val="001D5AB8"/>
    <w:rsid w:val="001D666D"/>
    <w:rsid w:val="001D6B8A"/>
    <w:rsid w:val="001D78B9"/>
    <w:rsid w:val="001D7AB1"/>
    <w:rsid w:val="001E086F"/>
    <w:rsid w:val="001E0F3D"/>
    <w:rsid w:val="001E16C6"/>
    <w:rsid w:val="001E1B50"/>
    <w:rsid w:val="001E30F3"/>
    <w:rsid w:val="001E3493"/>
    <w:rsid w:val="001E3C43"/>
    <w:rsid w:val="001E601F"/>
    <w:rsid w:val="001E6B92"/>
    <w:rsid w:val="001F0EB4"/>
    <w:rsid w:val="001F14DF"/>
    <w:rsid w:val="001F3BFC"/>
    <w:rsid w:val="001F5DDB"/>
    <w:rsid w:val="001F6781"/>
    <w:rsid w:val="001F6D30"/>
    <w:rsid w:val="00200E68"/>
    <w:rsid w:val="00202459"/>
    <w:rsid w:val="00204AD5"/>
    <w:rsid w:val="00204C43"/>
    <w:rsid w:val="00204E13"/>
    <w:rsid w:val="002110CF"/>
    <w:rsid w:val="002117EA"/>
    <w:rsid w:val="0021236D"/>
    <w:rsid w:val="002129AC"/>
    <w:rsid w:val="0021398C"/>
    <w:rsid w:val="00213DC5"/>
    <w:rsid w:val="002201F3"/>
    <w:rsid w:val="002202B5"/>
    <w:rsid w:val="002204A7"/>
    <w:rsid w:val="002215EF"/>
    <w:rsid w:val="002218EB"/>
    <w:rsid w:val="00221DAE"/>
    <w:rsid w:val="00224685"/>
    <w:rsid w:val="00225088"/>
    <w:rsid w:val="002260E3"/>
    <w:rsid w:val="00230098"/>
    <w:rsid w:val="002307C5"/>
    <w:rsid w:val="00232505"/>
    <w:rsid w:val="002328DC"/>
    <w:rsid w:val="00232EEC"/>
    <w:rsid w:val="00233AA0"/>
    <w:rsid w:val="0023447F"/>
    <w:rsid w:val="002353EE"/>
    <w:rsid w:val="00236018"/>
    <w:rsid w:val="002361D9"/>
    <w:rsid w:val="0023756B"/>
    <w:rsid w:val="0023773D"/>
    <w:rsid w:val="00240C88"/>
    <w:rsid w:val="00241F28"/>
    <w:rsid w:val="002424ED"/>
    <w:rsid w:val="002429C0"/>
    <w:rsid w:val="002437EF"/>
    <w:rsid w:val="00243AEA"/>
    <w:rsid w:val="00246106"/>
    <w:rsid w:val="00246B7E"/>
    <w:rsid w:val="00246D5C"/>
    <w:rsid w:val="0025113A"/>
    <w:rsid w:val="002520C4"/>
    <w:rsid w:val="00254538"/>
    <w:rsid w:val="0025571E"/>
    <w:rsid w:val="0025588A"/>
    <w:rsid w:val="00255A96"/>
    <w:rsid w:val="00255F75"/>
    <w:rsid w:val="0025617E"/>
    <w:rsid w:val="002564F7"/>
    <w:rsid w:val="00260E74"/>
    <w:rsid w:val="0026178C"/>
    <w:rsid w:val="00262D68"/>
    <w:rsid w:val="00262D79"/>
    <w:rsid w:val="002632F2"/>
    <w:rsid w:val="0026335E"/>
    <w:rsid w:val="002634CA"/>
    <w:rsid w:val="002641D4"/>
    <w:rsid w:val="00264531"/>
    <w:rsid w:val="00270D69"/>
    <w:rsid w:val="002713B3"/>
    <w:rsid w:val="00272F40"/>
    <w:rsid w:val="0027363B"/>
    <w:rsid w:val="00273A69"/>
    <w:rsid w:val="00274A7A"/>
    <w:rsid w:val="00275E3E"/>
    <w:rsid w:val="00276C61"/>
    <w:rsid w:val="00277E30"/>
    <w:rsid w:val="0028057A"/>
    <w:rsid w:val="00280A92"/>
    <w:rsid w:val="00281202"/>
    <w:rsid w:val="00281347"/>
    <w:rsid w:val="002821F7"/>
    <w:rsid w:val="002836AF"/>
    <w:rsid w:val="00283976"/>
    <w:rsid w:val="0028469D"/>
    <w:rsid w:val="002847C0"/>
    <w:rsid w:val="00284E7D"/>
    <w:rsid w:val="00285679"/>
    <w:rsid w:val="00286089"/>
    <w:rsid w:val="00287A23"/>
    <w:rsid w:val="00287D0D"/>
    <w:rsid w:val="00292CA2"/>
    <w:rsid w:val="00293018"/>
    <w:rsid w:val="00294AD1"/>
    <w:rsid w:val="00295168"/>
    <w:rsid w:val="00295B4F"/>
    <w:rsid w:val="0029685A"/>
    <w:rsid w:val="00297EB6"/>
    <w:rsid w:val="002A2CEA"/>
    <w:rsid w:val="002A3460"/>
    <w:rsid w:val="002A3D93"/>
    <w:rsid w:val="002A4910"/>
    <w:rsid w:val="002A5F3B"/>
    <w:rsid w:val="002A6231"/>
    <w:rsid w:val="002A72D7"/>
    <w:rsid w:val="002B4A01"/>
    <w:rsid w:val="002B4C6B"/>
    <w:rsid w:val="002B7D5C"/>
    <w:rsid w:val="002C0B71"/>
    <w:rsid w:val="002C1565"/>
    <w:rsid w:val="002C1DBF"/>
    <w:rsid w:val="002C3002"/>
    <w:rsid w:val="002C348C"/>
    <w:rsid w:val="002C3714"/>
    <w:rsid w:val="002C3B53"/>
    <w:rsid w:val="002C4ADF"/>
    <w:rsid w:val="002C4BB2"/>
    <w:rsid w:val="002C50AE"/>
    <w:rsid w:val="002C5F1D"/>
    <w:rsid w:val="002C6D6E"/>
    <w:rsid w:val="002C6E6F"/>
    <w:rsid w:val="002C7319"/>
    <w:rsid w:val="002D218F"/>
    <w:rsid w:val="002D30B0"/>
    <w:rsid w:val="002D3482"/>
    <w:rsid w:val="002D3684"/>
    <w:rsid w:val="002D3A62"/>
    <w:rsid w:val="002D429A"/>
    <w:rsid w:val="002D4FBB"/>
    <w:rsid w:val="002D646B"/>
    <w:rsid w:val="002E1D53"/>
    <w:rsid w:val="002E3951"/>
    <w:rsid w:val="002E3F64"/>
    <w:rsid w:val="002E550A"/>
    <w:rsid w:val="002E631B"/>
    <w:rsid w:val="002E6478"/>
    <w:rsid w:val="002E7056"/>
    <w:rsid w:val="002E70CE"/>
    <w:rsid w:val="002E7C89"/>
    <w:rsid w:val="002F1D70"/>
    <w:rsid w:val="002F2A00"/>
    <w:rsid w:val="002F349C"/>
    <w:rsid w:val="002F3AFA"/>
    <w:rsid w:val="002F6969"/>
    <w:rsid w:val="0030015C"/>
    <w:rsid w:val="00301DF7"/>
    <w:rsid w:val="0030291D"/>
    <w:rsid w:val="003033E3"/>
    <w:rsid w:val="003035D4"/>
    <w:rsid w:val="00303786"/>
    <w:rsid w:val="00304C32"/>
    <w:rsid w:val="0030508E"/>
    <w:rsid w:val="003068A4"/>
    <w:rsid w:val="00307FC6"/>
    <w:rsid w:val="00310B84"/>
    <w:rsid w:val="003127F1"/>
    <w:rsid w:val="00312B95"/>
    <w:rsid w:val="00313FE3"/>
    <w:rsid w:val="00314DB1"/>
    <w:rsid w:val="00315780"/>
    <w:rsid w:val="00316D62"/>
    <w:rsid w:val="00317735"/>
    <w:rsid w:val="003208DC"/>
    <w:rsid w:val="00320CD3"/>
    <w:rsid w:val="00321B76"/>
    <w:rsid w:val="003220D3"/>
    <w:rsid w:val="0032355B"/>
    <w:rsid w:val="0032400C"/>
    <w:rsid w:val="003240A3"/>
    <w:rsid w:val="0032547B"/>
    <w:rsid w:val="00325AFE"/>
    <w:rsid w:val="00325B60"/>
    <w:rsid w:val="0033087D"/>
    <w:rsid w:val="0033118A"/>
    <w:rsid w:val="00331B2A"/>
    <w:rsid w:val="003326DE"/>
    <w:rsid w:val="00332A12"/>
    <w:rsid w:val="003351B7"/>
    <w:rsid w:val="003372C6"/>
    <w:rsid w:val="00340559"/>
    <w:rsid w:val="00341B82"/>
    <w:rsid w:val="00341D23"/>
    <w:rsid w:val="00343FAC"/>
    <w:rsid w:val="00344015"/>
    <w:rsid w:val="00344427"/>
    <w:rsid w:val="00346CAD"/>
    <w:rsid w:val="00346DA5"/>
    <w:rsid w:val="0035005F"/>
    <w:rsid w:val="00350C45"/>
    <w:rsid w:val="00351B32"/>
    <w:rsid w:val="00351F3C"/>
    <w:rsid w:val="00354387"/>
    <w:rsid w:val="003547A6"/>
    <w:rsid w:val="00354ADF"/>
    <w:rsid w:val="00355114"/>
    <w:rsid w:val="0035531E"/>
    <w:rsid w:val="00355660"/>
    <w:rsid w:val="003559FA"/>
    <w:rsid w:val="0035633D"/>
    <w:rsid w:val="003575BE"/>
    <w:rsid w:val="0036212C"/>
    <w:rsid w:val="00363E83"/>
    <w:rsid w:val="00365E89"/>
    <w:rsid w:val="0036602D"/>
    <w:rsid w:val="0036611D"/>
    <w:rsid w:val="003666A0"/>
    <w:rsid w:val="00366830"/>
    <w:rsid w:val="0036700C"/>
    <w:rsid w:val="00372247"/>
    <w:rsid w:val="003731CD"/>
    <w:rsid w:val="0037395B"/>
    <w:rsid w:val="00374E9B"/>
    <w:rsid w:val="0037545B"/>
    <w:rsid w:val="00375B79"/>
    <w:rsid w:val="0038012E"/>
    <w:rsid w:val="00380F26"/>
    <w:rsid w:val="0038113F"/>
    <w:rsid w:val="00381273"/>
    <w:rsid w:val="003816AA"/>
    <w:rsid w:val="00382149"/>
    <w:rsid w:val="00382F5A"/>
    <w:rsid w:val="00383476"/>
    <w:rsid w:val="00384B21"/>
    <w:rsid w:val="00387464"/>
    <w:rsid w:val="0038772B"/>
    <w:rsid w:val="00390403"/>
    <w:rsid w:val="003904D6"/>
    <w:rsid w:val="00390945"/>
    <w:rsid w:val="0039150C"/>
    <w:rsid w:val="00392A12"/>
    <w:rsid w:val="003935D7"/>
    <w:rsid w:val="00394082"/>
    <w:rsid w:val="00394A21"/>
    <w:rsid w:val="00395E92"/>
    <w:rsid w:val="00396D13"/>
    <w:rsid w:val="003A13D2"/>
    <w:rsid w:val="003A19EF"/>
    <w:rsid w:val="003A1FA9"/>
    <w:rsid w:val="003A2C77"/>
    <w:rsid w:val="003A3219"/>
    <w:rsid w:val="003A3FFA"/>
    <w:rsid w:val="003A4F7B"/>
    <w:rsid w:val="003A5A35"/>
    <w:rsid w:val="003A6E8F"/>
    <w:rsid w:val="003A7C66"/>
    <w:rsid w:val="003A7E0A"/>
    <w:rsid w:val="003B3BAC"/>
    <w:rsid w:val="003B3E41"/>
    <w:rsid w:val="003B4ED5"/>
    <w:rsid w:val="003B5C95"/>
    <w:rsid w:val="003B70A7"/>
    <w:rsid w:val="003B70BF"/>
    <w:rsid w:val="003B749C"/>
    <w:rsid w:val="003C0EBB"/>
    <w:rsid w:val="003C244B"/>
    <w:rsid w:val="003C2CCE"/>
    <w:rsid w:val="003C3A40"/>
    <w:rsid w:val="003C463C"/>
    <w:rsid w:val="003C483A"/>
    <w:rsid w:val="003C570A"/>
    <w:rsid w:val="003D083F"/>
    <w:rsid w:val="003D164F"/>
    <w:rsid w:val="003D22F8"/>
    <w:rsid w:val="003D2E5B"/>
    <w:rsid w:val="003D3ABD"/>
    <w:rsid w:val="003E02E5"/>
    <w:rsid w:val="003E0409"/>
    <w:rsid w:val="003E046E"/>
    <w:rsid w:val="003E110D"/>
    <w:rsid w:val="003E159E"/>
    <w:rsid w:val="003E1613"/>
    <w:rsid w:val="003E1FF1"/>
    <w:rsid w:val="003E2267"/>
    <w:rsid w:val="003E27C4"/>
    <w:rsid w:val="003E29FE"/>
    <w:rsid w:val="003E40A1"/>
    <w:rsid w:val="003E4935"/>
    <w:rsid w:val="003F0315"/>
    <w:rsid w:val="003F04C0"/>
    <w:rsid w:val="003F1418"/>
    <w:rsid w:val="003F1622"/>
    <w:rsid w:val="003F2B2C"/>
    <w:rsid w:val="003F3675"/>
    <w:rsid w:val="003F43DE"/>
    <w:rsid w:val="003F4FF1"/>
    <w:rsid w:val="003F5F3D"/>
    <w:rsid w:val="004000D9"/>
    <w:rsid w:val="004007D5"/>
    <w:rsid w:val="004026C7"/>
    <w:rsid w:val="004030B0"/>
    <w:rsid w:val="00403F34"/>
    <w:rsid w:val="0040401E"/>
    <w:rsid w:val="004045B6"/>
    <w:rsid w:val="00404956"/>
    <w:rsid w:val="00404CAB"/>
    <w:rsid w:val="0040572C"/>
    <w:rsid w:val="00406336"/>
    <w:rsid w:val="00406936"/>
    <w:rsid w:val="00407BE9"/>
    <w:rsid w:val="004104B1"/>
    <w:rsid w:val="00410DEA"/>
    <w:rsid w:val="00410E69"/>
    <w:rsid w:val="004118DA"/>
    <w:rsid w:val="00411963"/>
    <w:rsid w:val="0041263B"/>
    <w:rsid w:val="00412821"/>
    <w:rsid w:val="0041282F"/>
    <w:rsid w:val="00412A58"/>
    <w:rsid w:val="00412B2B"/>
    <w:rsid w:val="00413484"/>
    <w:rsid w:val="0041360B"/>
    <w:rsid w:val="00413DA7"/>
    <w:rsid w:val="004160F9"/>
    <w:rsid w:val="00416C5E"/>
    <w:rsid w:val="004175CE"/>
    <w:rsid w:val="00417957"/>
    <w:rsid w:val="00420537"/>
    <w:rsid w:val="00421195"/>
    <w:rsid w:val="004216C2"/>
    <w:rsid w:val="00422001"/>
    <w:rsid w:val="00422357"/>
    <w:rsid w:val="0042259E"/>
    <w:rsid w:val="00423934"/>
    <w:rsid w:val="004245E5"/>
    <w:rsid w:val="00426575"/>
    <w:rsid w:val="00427659"/>
    <w:rsid w:val="004307EB"/>
    <w:rsid w:val="00430F60"/>
    <w:rsid w:val="00431932"/>
    <w:rsid w:val="004328CA"/>
    <w:rsid w:val="00432B98"/>
    <w:rsid w:val="00434006"/>
    <w:rsid w:val="00434874"/>
    <w:rsid w:val="00434AA8"/>
    <w:rsid w:val="00435A56"/>
    <w:rsid w:val="00440E36"/>
    <w:rsid w:val="00442D53"/>
    <w:rsid w:val="00443A9D"/>
    <w:rsid w:val="004445DE"/>
    <w:rsid w:val="00445AF2"/>
    <w:rsid w:val="0044605A"/>
    <w:rsid w:val="00447906"/>
    <w:rsid w:val="0045254E"/>
    <w:rsid w:val="00452723"/>
    <w:rsid w:val="00452F62"/>
    <w:rsid w:val="00452FCB"/>
    <w:rsid w:val="004565BF"/>
    <w:rsid w:val="00456C5C"/>
    <w:rsid w:val="00456CFD"/>
    <w:rsid w:val="00456E1A"/>
    <w:rsid w:val="00461124"/>
    <w:rsid w:val="004612EB"/>
    <w:rsid w:val="00461625"/>
    <w:rsid w:val="00461667"/>
    <w:rsid w:val="00462BE3"/>
    <w:rsid w:val="00463B48"/>
    <w:rsid w:val="00464996"/>
    <w:rsid w:val="00470DD0"/>
    <w:rsid w:val="00471E47"/>
    <w:rsid w:val="00471FA5"/>
    <w:rsid w:val="004725F8"/>
    <w:rsid w:val="00472AD0"/>
    <w:rsid w:val="00474C27"/>
    <w:rsid w:val="00474F0D"/>
    <w:rsid w:val="004752D4"/>
    <w:rsid w:val="00476F80"/>
    <w:rsid w:val="00477851"/>
    <w:rsid w:val="0047797F"/>
    <w:rsid w:val="00477B28"/>
    <w:rsid w:val="00477EDA"/>
    <w:rsid w:val="00477FB7"/>
    <w:rsid w:val="00483EE6"/>
    <w:rsid w:val="00483F3B"/>
    <w:rsid w:val="0048471F"/>
    <w:rsid w:val="00485764"/>
    <w:rsid w:val="004857EA"/>
    <w:rsid w:val="00485847"/>
    <w:rsid w:val="00485E05"/>
    <w:rsid w:val="00485F03"/>
    <w:rsid w:val="004865CA"/>
    <w:rsid w:val="00487EAE"/>
    <w:rsid w:val="004908EE"/>
    <w:rsid w:val="004929DD"/>
    <w:rsid w:val="004930AC"/>
    <w:rsid w:val="00494A84"/>
    <w:rsid w:val="004957DE"/>
    <w:rsid w:val="00495D71"/>
    <w:rsid w:val="004962AC"/>
    <w:rsid w:val="004973AD"/>
    <w:rsid w:val="004975E4"/>
    <w:rsid w:val="00497794"/>
    <w:rsid w:val="004A143A"/>
    <w:rsid w:val="004A1DA5"/>
    <w:rsid w:val="004A3782"/>
    <w:rsid w:val="004A4E93"/>
    <w:rsid w:val="004A6D11"/>
    <w:rsid w:val="004B0B8F"/>
    <w:rsid w:val="004B0BE4"/>
    <w:rsid w:val="004B14CF"/>
    <w:rsid w:val="004B18D4"/>
    <w:rsid w:val="004B2685"/>
    <w:rsid w:val="004B2FBB"/>
    <w:rsid w:val="004B301D"/>
    <w:rsid w:val="004B3218"/>
    <w:rsid w:val="004B3478"/>
    <w:rsid w:val="004B44DD"/>
    <w:rsid w:val="004B5943"/>
    <w:rsid w:val="004B5A94"/>
    <w:rsid w:val="004B5CAE"/>
    <w:rsid w:val="004B675B"/>
    <w:rsid w:val="004B68FD"/>
    <w:rsid w:val="004B7066"/>
    <w:rsid w:val="004B7728"/>
    <w:rsid w:val="004B7EDD"/>
    <w:rsid w:val="004B7FF3"/>
    <w:rsid w:val="004C0770"/>
    <w:rsid w:val="004C270B"/>
    <w:rsid w:val="004C36B9"/>
    <w:rsid w:val="004C48F4"/>
    <w:rsid w:val="004C52BA"/>
    <w:rsid w:val="004C5533"/>
    <w:rsid w:val="004C5B90"/>
    <w:rsid w:val="004C709D"/>
    <w:rsid w:val="004C712D"/>
    <w:rsid w:val="004C7202"/>
    <w:rsid w:val="004C7EED"/>
    <w:rsid w:val="004C7FB5"/>
    <w:rsid w:val="004D2000"/>
    <w:rsid w:val="004D31BC"/>
    <w:rsid w:val="004D3A40"/>
    <w:rsid w:val="004D3A97"/>
    <w:rsid w:val="004D3CAB"/>
    <w:rsid w:val="004D534C"/>
    <w:rsid w:val="004D6701"/>
    <w:rsid w:val="004D77AC"/>
    <w:rsid w:val="004E02FC"/>
    <w:rsid w:val="004E3375"/>
    <w:rsid w:val="004E383B"/>
    <w:rsid w:val="004E47C3"/>
    <w:rsid w:val="004E6396"/>
    <w:rsid w:val="004F103B"/>
    <w:rsid w:val="004F15F3"/>
    <w:rsid w:val="004F1B9F"/>
    <w:rsid w:val="004F23E4"/>
    <w:rsid w:val="004F34FE"/>
    <w:rsid w:val="004F4CCA"/>
    <w:rsid w:val="004F5F1F"/>
    <w:rsid w:val="004F7300"/>
    <w:rsid w:val="004F7DA4"/>
    <w:rsid w:val="0050010A"/>
    <w:rsid w:val="0050024C"/>
    <w:rsid w:val="005016AA"/>
    <w:rsid w:val="00503466"/>
    <w:rsid w:val="00505361"/>
    <w:rsid w:val="005053DD"/>
    <w:rsid w:val="00510B3E"/>
    <w:rsid w:val="00510CE7"/>
    <w:rsid w:val="00512278"/>
    <w:rsid w:val="00513B1B"/>
    <w:rsid w:val="0051404B"/>
    <w:rsid w:val="0051424B"/>
    <w:rsid w:val="00514AC1"/>
    <w:rsid w:val="00515B5A"/>
    <w:rsid w:val="00515BD4"/>
    <w:rsid w:val="00515F47"/>
    <w:rsid w:val="005167E4"/>
    <w:rsid w:val="00516EFB"/>
    <w:rsid w:val="00517E81"/>
    <w:rsid w:val="00520006"/>
    <w:rsid w:val="00520310"/>
    <w:rsid w:val="005205FB"/>
    <w:rsid w:val="00521339"/>
    <w:rsid w:val="005242DD"/>
    <w:rsid w:val="005243E0"/>
    <w:rsid w:val="0052445C"/>
    <w:rsid w:val="00524488"/>
    <w:rsid w:val="00526D85"/>
    <w:rsid w:val="00526F09"/>
    <w:rsid w:val="005300B7"/>
    <w:rsid w:val="00531B62"/>
    <w:rsid w:val="0053494B"/>
    <w:rsid w:val="00534B7E"/>
    <w:rsid w:val="005361A4"/>
    <w:rsid w:val="0053636C"/>
    <w:rsid w:val="005373CA"/>
    <w:rsid w:val="00540954"/>
    <w:rsid w:val="00540AD5"/>
    <w:rsid w:val="00542BB4"/>
    <w:rsid w:val="0054319D"/>
    <w:rsid w:val="005439CA"/>
    <w:rsid w:val="0054432D"/>
    <w:rsid w:val="00544751"/>
    <w:rsid w:val="00544CA7"/>
    <w:rsid w:val="00544E3E"/>
    <w:rsid w:val="0054501E"/>
    <w:rsid w:val="00545635"/>
    <w:rsid w:val="00546C96"/>
    <w:rsid w:val="00550B0F"/>
    <w:rsid w:val="00554D77"/>
    <w:rsid w:val="005550FC"/>
    <w:rsid w:val="0055523D"/>
    <w:rsid w:val="005559B6"/>
    <w:rsid w:val="00555E70"/>
    <w:rsid w:val="0055654D"/>
    <w:rsid w:val="005568AC"/>
    <w:rsid w:val="00556A07"/>
    <w:rsid w:val="00560D91"/>
    <w:rsid w:val="005625D5"/>
    <w:rsid w:val="00562B95"/>
    <w:rsid w:val="005636BD"/>
    <w:rsid w:val="005651F7"/>
    <w:rsid w:val="00565B1E"/>
    <w:rsid w:val="005667E9"/>
    <w:rsid w:val="0056718F"/>
    <w:rsid w:val="005706C4"/>
    <w:rsid w:val="005709F1"/>
    <w:rsid w:val="00571656"/>
    <w:rsid w:val="00571CD8"/>
    <w:rsid w:val="005730DB"/>
    <w:rsid w:val="005742DD"/>
    <w:rsid w:val="00576132"/>
    <w:rsid w:val="005764CC"/>
    <w:rsid w:val="00576E29"/>
    <w:rsid w:val="005806C7"/>
    <w:rsid w:val="00581301"/>
    <w:rsid w:val="005830BD"/>
    <w:rsid w:val="00584D0B"/>
    <w:rsid w:val="00585E40"/>
    <w:rsid w:val="00591778"/>
    <w:rsid w:val="00593249"/>
    <w:rsid w:val="00593431"/>
    <w:rsid w:val="00596F27"/>
    <w:rsid w:val="005975A4"/>
    <w:rsid w:val="00597BEF"/>
    <w:rsid w:val="00597C49"/>
    <w:rsid w:val="00597DD1"/>
    <w:rsid w:val="00597EB3"/>
    <w:rsid w:val="005A0097"/>
    <w:rsid w:val="005A0F2B"/>
    <w:rsid w:val="005A3995"/>
    <w:rsid w:val="005A40F7"/>
    <w:rsid w:val="005A4555"/>
    <w:rsid w:val="005A4943"/>
    <w:rsid w:val="005A50BD"/>
    <w:rsid w:val="005A5E89"/>
    <w:rsid w:val="005A6182"/>
    <w:rsid w:val="005A7F30"/>
    <w:rsid w:val="005B0C9F"/>
    <w:rsid w:val="005B1256"/>
    <w:rsid w:val="005B176F"/>
    <w:rsid w:val="005B1F7F"/>
    <w:rsid w:val="005B251E"/>
    <w:rsid w:val="005B2EC5"/>
    <w:rsid w:val="005B3564"/>
    <w:rsid w:val="005B3FDD"/>
    <w:rsid w:val="005B4112"/>
    <w:rsid w:val="005B47D0"/>
    <w:rsid w:val="005B49D7"/>
    <w:rsid w:val="005B6447"/>
    <w:rsid w:val="005B68A4"/>
    <w:rsid w:val="005B7147"/>
    <w:rsid w:val="005C0DD4"/>
    <w:rsid w:val="005C19BF"/>
    <w:rsid w:val="005C44BD"/>
    <w:rsid w:val="005C4895"/>
    <w:rsid w:val="005C4A87"/>
    <w:rsid w:val="005C50C3"/>
    <w:rsid w:val="005C59F8"/>
    <w:rsid w:val="005C5CD7"/>
    <w:rsid w:val="005C6938"/>
    <w:rsid w:val="005C7267"/>
    <w:rsid w:val="005C7A3F"/>
    <w:rsid w:val="005D0F7D"/>
    <w:rsid w:val="005D1094"/>
    <w:rsid w:val="005D13D4"/>
    <w:rsid w:val="005D1882"/>
    <w:rsid w:val="005D1AD0"/>
    <w:rsid w:val="005D27E8"/>
    <w:rsid w:val="005D2E27"/>
    <w:rsid w:val="005D3D2C"/>
    <w:rsid w:val="005D3D6A"/>
    <w:rsid w:val="005D7EEF"/>
    <w:rsid w:val="005E256B"/>
    <w:rsid w:val="005E25DD"/>
    <w:rsid w:val="005E2689"/>
    <w:rsid w:val="005E27A1"/>
    <w:rsid w:val="005E3394"/>
    <w:rsid w:val="005E3BDC"/>
    <w:rsid w:val="005E6D4A"/>
    <w:rsid w:val="005E7BDA"/>
    <w:rsid w:val="005E7E08"/>
    <w:rsid w:val="005F0DFB"/>
    <w:rsid w:val="005F11FE"/>
    <w:rsid w:val="005F20FD"/>
    <w:rsid w:val="005F221C"/>
    <w:rsid w:val="005F2B7C"/>
    <w:rsid w:val="005F399F"/>
    <w:rsid w:val="005F40D6"/>
    <w:rsid w:val="005F4956"/>
    <w:rsid w:val="005F5DBF"/>
    <w:rsid w:val="005F5DCA"/>
    <w:rsid w:val="005F6A0F"/>
    <w:rsid w:val="00600A34"/>
    <w:rsid w:val="00600D00"/>
    <w:rsid w:val="00600D70"/>
    <w:rsid w:val="006012B3"/>
    <w:rsid w:val="00601A1E"/>
    <w:rsid w:val="00601E48"/>
    <w:rsid w:val="00602789"/>
    <w:rsid w:val="00602BA5"/>
    <w:rsid w:val="006034B5"/>
    <w:rsid w:val="006046DF"/>
    <w:rsid w:val="00604C6D"/>
    <w:rsid w:val="00604CFA"/>
    <w:rsid w:val="00604F62"/>
    <w:rsid w:val="00605554"/>
    <w:rsid w:val="0060671C"/>
    <w:rsid w:val="006113EF"/>
    <w:rsid w:val="00612426"/>
    <w:rsid w:val="00612A4B"/>
    <w:rsid w:val="00612AF0"/>
    <w:rsid w:val="00612E9A"/>
    <w:rsid w:val="00612F47"/>
    <w:rsid w:val="0061537E"/>
    <w:rsid w:val="00616157"/>
    <w:rsid w:val="00616C3E"/>
    <w:rsid w:val="00617296"/>
    <w:rsid w:val="00621996"/>
    <w:rsid w:val="00621F01"/>
    <w:rsid w:val="00623586"/>
    <w:rsid w:val="0062561B"/>
    <w:rsid w:val="0062593C"/>
    <w:rsid w:val="00625E7F"/>
    <w:rsid w:val="00626BA7"/>
    <w:rsid w:val="00632D32"/>
    <w:rsid w:val="00632EFD"/>
    <w:rsid w:val="00633A1A"/>
    <w:rsid w:val="00634122"/>
    <w:rsid w:val="00634A0A"/>
    <w:rsid w:val="006358A0"/>
    <w:rsid w:val="00636C15"/>
    <w:rsid w:val="006374B0"/>
    <w:rsid w:val="00637F00"/>
    <w:rsid w:val="006403FE"/>
    <w:rsid w:val="0064265B"/>
    <w:rsid w:val="00643570"/>
    <w:rsid w:val="00644B0E"/>
    <w:rsid w:val="006455F0"/>
    <w:rsid w:val="00646CEA"/>
    <w:rsid w:val="006479C2"/>
    <w:rsid w:val="00650215"/>
    <w:rsid w:val="00650812"/>
    <w:rsid w:val="006515F4"/>
    <w:rsid w:val="00651B74"/>
    <w:rsid w:val="0065205C"/>
    <w:rsid w:val="00652F78"/>
    <w:rsid w:val="00653035"/>
    <w:rsid w:val="00653AAA"/>
    <w:rsid w:val="006542CE"/>
    <w:rsid w:val="006550BD"/>
    <w:rsid w:val="00655C2B"/>
    <w:rsid w:val="00655D0C"/>
    <w:rsid w:val="00655E0B"/>
    <w:rsid w:val="00656382"/>
    <w:rsid w:val="006563DD"/>
    <w:rsid w:val="00661545"/>
    <w:rsid w:val="00661AEB"/>
    <w:rsid w:val="00661B45"/>
    <w:rsid w:val="00663CFF"/>
    <w:rsid w:val="00665209"/>
    <w:rsid w:val="00665B97"/>
    <w:rsid w:val="00666775"/>
    <w:rsid w:val="00666F15"/>
    <w:rsid w:val="006714A5"/>
    <w:rsid w:val="0067306C"/>
    <w:rsid w:val="006738C8"/>
    <w:rsid w:val="00675275"/>
    <w:rsid w:val="00682F26"/>
    <w:rsid w:val="00682F48"/>
    <w:rsid w:val="00683655"/>
    <w:rsid w:val="00685C2F"/>
    <w:rsid w:val="00685E0E"/>
    <w:rsid w:val="00685EFF"/>
    <w:rsid w:val="00687A35"/>
    <w:rsid w:val="006901D5"/>
    <w:rsid w:val="00690D87"/>
    <w:rsid w:val="0069164D"/>
    <w:rsid w:val="0069197B"/>
    <w:rsid w:val="00691C16"/>
    <w:rsid w:val="00692B9F"/>
    <w:rsid w:val="0069536D"/>
    <w:rsid w:val="006A0F13"/>
    <w:rsid w:val="006A12C3"/>
    <w:rsid w:val="006A2091"/>
    <w:rsid w:val="006A3FD6"/>
    <w:rsid w:val="006A4FAB"/>
    <w:rsid w:val="006B0620"/>
    <w:rsid w:val="006B10CD"/>
    <w:rsid w:val="006B121A"/>
    <w:rsid w:val="006B15B5"/>
    <w:rsid w:val="006B236D"/>
    <w:rsid w:val="006B253F"/>
    <w:rsid w:val="006B2612"/>
    <w:rsid w:val="006B2707"/>
    <w:rsid w:val="006B30EE"/>
    <w:rsid w:val="006B5CF4"/>
    <w:rsid w:val="006B6155"/>
    <w:rsid w:val="006B6C4D"/>
    <w:rsid w:val="006B7FAD"/>
    <w:rsid w:val="006C009F"/>
    <w:rsid w:val="006C0DA2"/>
    <w:rsid w:val="006C39C8"/>
    <w:rsid w:val="006C4329"/>
    <w:rsid w:val="006C478C"/>
    <w:rsid w:val="006C4A84"/>
    <w:rsid w:val="006C4C60"/>
    <w:rsid w:val="006C4CA5"/>
    <w:rsid w:val="006C547A"/>
    <w:rsid w:val="006C63FE"/>
    <w:rsid w:val="006C64AF"/>
    <w:rsid w:val="006C701F"/>
    <w:rsid w:val="006D1C26"/>
    <w:rsid w:val="006D2900"/>
    <w:rsid w:val="006D2F9C"/>
    <w:rsid w:val="006D398F"/>
    <w:rsid w:val="006D631A"/>
    <w:rsid w:val="006D6822"/>
    <w:rsid w:val="006D6A93"/>
    <w:rsid w:val="006D7264"/>
    <w:rsid w:val="006D77BC"/>
    <w:rsid w:val="006E06C0"/>
    <w:rsid w:val="006E36F0"/>
    <w:rsid w:val="006E3AAB"/>
    <w:rsid w:val="006E4602"/>
    <w:rsid w:val="006E6570"/>
    <w:rsid w:val="006E66FB"/>
    <w:rsid w:val="006F02DB"/>
    <w:rsid w:val="006F0306"/>
    <w:rsid w:val="006F06C5"/>
    <w:rsid w:val="006F1744"/>
    <w:rsid w:val="006F21FC"/>
    <w:rsid w:val="006F275D"/>
    <w:rsid w:val="006F398A"/>
    <w:rsid w:val="006F41B2"/>
    <w:rsid w:val="006F4408"/>
    <w:rsid w:val="006F4461"/>
    <w:rsid w:val="006F5477"/>
    <w:rsid w:val="006F7BE2"/>
    <w:rsid w:val="00702A7F"/>
    <w:rsid w:val="00703624"/>
    <w:rsid w:val="00703FAF"/>
    <w:rsid w:val="00704252"/>
    <w:rsid w:val="007045D2"/>
    <w:rsid w:val="00705213"/>
    <w:rsid w:val="007065E6"/>
    <w:rsid w:val="00706641"/>
    <w:rsid w:val="00707E00"/>
    <w:rsid w:val="007100D3"/>
    <w:rsid w:val="0071030D"/>
    <w:rsid w:val="0071049D"/>
    <w:rsid w:val="007108C9"/>
    <w:rsid w:val="00711655"/>
    <w:rsid w:val="00711BE9"/>
    <w:rsid w:val="00712A7F"/>
    <w:rsid w:val="0071489B"/>
    <w:rsid w:val="007148B7"/>
    <w:rsid w:val="007165C1"/>
    <w:rsid w:val="00716AB7"/>
    <w:rsid w:val="00720DDF"/>
    <w:rsid w:val="00721ABC"/>
    <w:rsid w:val="0072362F"/>
    <w:rsid w:val="00725AA6"/>
    <w:rsid w:val="0072712E"/>
    <w:rsid w:val="00733E53"/>
    <w:rsid w:val="007342D1"/>
    <w:rsid w:val="007349D5"/>
    <w:rsid w:val="00734AE7"/>
    <w:rsid w:val="00734CF5"/>
    <w:rsid w:val="00734D26"/>
    <w:rsid w:val="007368D0"/>
    <w:rsid w:val="007378B6"/>
    <w:rsid w:val="007405CC"/>
    <w:rsid w:val="007405DE"/>
    <w:rsid w:val="00740952"/>
    <w:rsid w:val="00740CBB"/>
    <w:rsid w:val="00740DC2"/>
    <w:rsid w:val="00740FEF"/>
    <w:rsid w:val="00741D9F"/>
    <w:rsid w:val="0074235A"/>
    <w:rsid w:val="00742855"/>
    <w:rsid w:val="0074449B"/>
    <w:rsid w:val="007448DD"/>
    <w:rsid w:val="00744E0A"/>
    <w:rsid w:val="007475F0"/>
    <w:rsid w:val="00752F43"/>
    <w:rsid w:val="007545DF"/>
    <w:rsid w:val="007556C9"/>
    <w:rsid w:val="00761B6A"/>
    <w:rsid w:val="0076262F"/>
    <w:rsid w:val="00762FEB"/>
    <w:rsid w:val="00764A30"/>
    <w:rsid w:val="00764DB3"/>
    <w:rsid w:val="00765D7F"/>
    <w:rsid w:val="007670B9"/>
    <w:rsid w:val="0077006A"/>
    <w:rsid w:val="007717C4"/>
    <w:rsid w:val="00771F4D"/>
    <w:rsid w:val="00772730"/>
    <w:rsid w:val="00772DA4"/>
    <w:rsid w:val="0077548A"/>
    <w:rsid w:val="00775709"/>
    <w:rsid w:val="00775F4C"/>
    <w:rsid w:val="007763E0"/>
    <w:rsid w:val="007806D4"/>
    <w:rsid w:val="00780D39"/>
    <w:rsid w:val="00780E32"/>
    <w:rsid w:val="007813B1"/>
    <w:rsid w:val="00781A31"/>
    <w:rsid w:val="0078205B"/>
    <w:rsid w:val="00782E51"/>
    <w:rsid w:val="00784BBF"/>
    <w:rsid w:val="00785B97"/>
    <w:rsid w:val="0078728F"/>
    <w:rsid w:val="00790664"/>
    <w:rsid w:val="00791426"/>
    <w:rsid w:val="00791491"/>
    <w:rsid w:val="00791C71"/>
    <w:rsid w:val="00792E56"/>
    <w:rsid w:val="00792EEF"/>
    <w:rsid w:val="007930E9"/>
    <w:rsid w:val="007941F6"/>
    <w:rsid w:val="00795774"/>
    <w:rsid w:val="007961D8"/>
    <w:rsid w:val="00796763"/>
    <w:rsid w:val="007967CA"/>
    <w:rsid w:val="007A1738"/>
    <w:rsid w:val="007A45BD"/>
    <w:rsid w:val="007A4B9F"/>
    <w:rsid w:val="007A4BF1"/>
    <w:rsid w:val="007A6340"/>
    <w:rsid w:val="007A63B6"/>
    <w:rsid w:val="007A6891"/>
    <w:rsid w:val="007A6D1A"/>
    <w:rsid w:val="007A7164"/>
    <w:rsid w:val="007A7762"/>
    <w:rsid w:val="007A7B57"/>
    <w:rsid w:val="007B0195"/>
    <w:rsid w:val="007B0773"/>
    <w:rsid w:val="007B1C20"/>
    <w:rsid w:val="007B25BE"/>
    <w:rsid w:val="007B2C92"/>
    <w:rsid w:val="007B435C"/>
    <w:rsid w:val="007B4B22"/>
    <w:rsid w:val="007B5C52"/>
    <w:rsid w:val="007C139B"/>
    <w:rsid w:val="007C5C04"/>
    <w:rsid w:val="007C71FA"/>
    <w:rsid w:val="007C7653"/>
    <w:rsid w:val="007D0B9F"/>
    <w:rsid w:val="007D2EAB"/>
    <w:rsid w:val="007D3019"/>
    <w:rsid w:val="007D33A8"/>
    <w:rsid w:val="007D4411"/>
    <w:rsid w:val="007D5012"/>
    <w:rsid w:val="007D5904"/>
    <w:rsid w:val="007D623D"/>
    <w:rsid w:val="007D63F5"/>
    <w:rsid w:val="007D6E3D"/>
    <w:rsid w:val="007D7BA6"/>
    <w:rsid w:val="007D7F7D"/>
    <w:rsid w:val="007E08FB"/>
    <w:rsid w:val="007E446B"/>
    <w:rsid w:val="007E4E87"/>
    <w:rsid w:val="007E7399"/>
    <w:rsid w:val="007E7998"/>
    <w:rsid w:val="007F0D24"/>
    <w:rsid w:val="007F16A6"/>
    <w:rsid w:val="007F2022"/>
    <w:rsid w:val="007F25DC"/>
    <w:rsid w:val="007F305A"/>
    <w:rsid w:val="007F3967"/>
    <w:rsid w:val="007F39DF"/>
    <w:rsid w:val="007F3EEE"/>
    <w:rsid w:val="007F5198"/>
    <w:rsid w:val="007F6427"/>
    <w:rsid w:val="007F6B43"/>
    <w:rsid w:val="00800279"/>
    <w:rsid w:val="00800EC6"/>
    <w:rsid w:val="008010E3"/>
    <w:rsid w:val="0080234C"/>
    <w:rsid w:val="00802627"/>
    <w:rsid w:val="0080332C"/>
    <w:rsid w:val="00805597"/>
    <w:rsid w:val="008057C4"/>
    <w:rsid w:val="00806F7B"/>
    <w:rsid w:val="00806F8B"/>
    <w:rsid w:val="00807E36"/>
    <w:rsid w:val="00810767"/>
    <w:rsid w:val="008114DC"/>
    <w:rsid w:val="00813850"/>
    <w:rsid w:val="00814567"/>
    <w:rsid w:val="008147F9"/>
    <w:rsid w:val="00815B38"/>
    <w:rsid w:val="00816166"/>
    <w:rsid w:val="008162C8"/>
    <w:rsid w:val="00816427"/>
    <w:rsid w:val="0081701A"/>
    <w:rsid w:val="00817185"/>
    <w:rsid w:val="008200FF"/>
    <w:rsid w:val="00820B02"/>
    <w:rsid w:val="00821370"/>
    <w:rsid w:val="008221C9"/>
    <w:rsid w:val="00823173"/>
    <w:rsid w:val="00823563"/>
    <w:rsid w:val="00823976"/>
    <w:rsid w:val="0082676C"/>
    <w:rsid w:val="008274F1"/>
    <w:rsid w:val="00827869"/>
    <w:rsid w:val="00827D3F"/>
    <w:rsid w:val="00830CDF"/>
    <w:rsid w:val="00831342"/>
    <w:rsid w:val="00831DC8"/>
    <w:rsid w:val="00832E1B"/>
    <w:rsid w:val="00833216"/>
    <w:rsid w:val="00833EB7"/>
    <w:rsid w:val="008346A7"/>
    <w:rsid w:val="00835DC9"/>
    <w:rsid w:val="0083673A"/>
    <w:rsid w:val="00836EE4"/>
    <w:rsid w:val="0083737C"/>
    <w:rsid w:val="008375AB"/>
    <w:rsid w:val="008402BA"/>
    <w:rsid w:val="00840635"/>
    <w:rsid w:val="00841809"/>
    <w:rsid w:val="00841E3D"/>
    <w:rsid w:val="008421E8"/>
    <w:rsid w:val="00842CCB"/>
    <w:rsid w:val="008446DF"/>
    <w:rsid w:val="00846134"/>
    <w:rsid w:val="00846B37"/>
    <w:rsid w:val="00847E31"/>
    <w:rsid w:val="00850C24"/>
    <w:rsid w:val="00850D26"/>
    <w:rsid w:val="00851BD7"/>
    <w:rsid w:val="00852702"/>
    <w:rsid w:val="00852C27"/>
    <w:rsid w:val="00854942"/>
    <w:rsid w:val="008549A7"/>
    <w:rsid w:val="00855D08"/>
    <w:rsid w:val="00855D48"/>
    <w:rsid w:val="00856764"/>
    <w:rsid w:val="00856964"/>
    <w:rsid w:val="008601E0"/>
    <w:rsid w:val="00860472"/>
    <w:rsid w:val="008607F0"/>
    <w:rsid w:val="00861245"/>
    <w:rsid w:val="008637EA"/>
    <w:rsid w:val="00863ECB"/>
    <w:rsid w:val="00864971"/>
    <w:rsid w:val="008665D5"/>
    <w:rsid w:val="00866DCB"/>
    <w:rsid w:val="00866F86"/>
    <w:rsid w:val="008703E9"/>
    <w:rsid w:val="00871CD7"/>
    <w:rsid w:val="00871EAD"/>
    <w:rsid w:val="008724F6"/>
    <w:rsid w:val="00872AEE"/>
    <w:rsid w:val="0087405E"/>
    <w:rsid w:val="00874541"/>
    <w:rsid w:val="00874CD0"/>
    <w:rsid w:val="00876FB3"/>
    <w:rsid w:val="00877336"/>
    <w:rsid w:val="00880274"/>
    <w:rsid w:val="00880B3D"/>
    <w:rsid w:val="00880D07"/>
    <w:rsid w:val="00881A0F"/>
    <w:rsid w:val="0088206A"/>
    <w:rsid w:val="0088337B"/>
    <w:rsid w:val="00883CEF"/>
    <w:rsid w:val="00884280"/>
    <w:rsid w:val="00884A07"/>
    <w:rsid w:val="00885943"/>
    <w:rsid w:val="00885D2A"/>
    <w:rsid w:val="0088728F"/>
    <w:rsid w:val="00887DFB"/>
    <w:rsid w:val="0089064A"/>
    <w:rsid w:val="0089083B"/>
    <w:rsid w:val="0089130F"/>
    <w:rsid w:val="00892B5D"/>
    <w:rsid w:val="00892BCD"/>
    <w:rsid w:val="00892BD9"/>
    <w:rsid w:val="00892C4C"/>
    <w:rsid w:val="008931A9"/>
    <w:rsid w:val="00893838"/>
    <w:rsid w:val="00893BC8"/>
    <w:rsid w:val="0089494F"/>
    <w:rsid w:val="008954EC"/>
    <w:rsid w:val="00895C37"/>
    <w:rsid w:val="00896A27"/>
    <w:rsid w:val="00897A47"/>
    <w:rsid w:val="008A11FB"/>
    <w:rsid w:val="008A1A41"/>
    <w:rsid w:val="008A2007"/>
    <w:rsid w:val="008A3059"/>
    <w:rsid w:val="008A3239"/>
    <w:rsid w:val="008A3D84"/>
    <w:rsid w:val="008A4001"/>
    <w:rsid w:val="008A4136"/>
    <w:rsid w:val="008A5891"/>
    <w:rsid w:val="008A6100"/>
    <w:rsid w:val="008A6B7F"/>
    <w:rsid w:val="008A6C62"/>
    <w:rsid w:val="008A7AA0"/>
    <w:rsid w:val="008A7DA2"/>
    <w:rsid w:val="008B222D"/>
    <w:rsid w:val="008B243F"/>
    <w:rsid w:val="008B50B5"/>
    <w:rsid w:val="008B54E8"/>
    <w:rsid w:val="008B58DA"/>
    <w:rsid w:val="008B5BB4"/>
    <w:rsid w:val="008B64E4"/>
    <w:rsid w:val="008B67BA"/>
    <w:rsid w:val="008B6B67"/>
    <w:rsid w:val="008B7717"/>
    <w:rsid w:val="008B7C6B"/>
    <w:rsid w:val="008C16D4"/>
    <w:rsid w:val="008C2617"/>
    <w:rsid w:val="008C278F"/>
    <w:rsid w:val="008C3A8A"/>
    <w:rsid w:val="008C44EF"/>
    <w:rsid w:val="008C50F3"/>
    <w:rsid w:val="008C71CC"/>
    <w:rsid w:val="008C742E"/>
    <w:rsid w:val="008C76A3"/>
    <w:rsid w:val="008D0441"/>
    <w:rsid w:val="008D2512"/>
    <w:rsid w:val="008D3F55"/>
    <w:rsid w:val="008D41B2"/>
    <w:rsid w:val="008D51B1"/>
    <w:rsid w:val="008D7BC3"/>
    <w:rsid w:val="008D7BF2"/>
    <w:rsid w:val="008E234B"/>
    <w:rsid w:val="008E3655"/>
    <w:rsid w:val="008E39BC"/>
    <w:rsid w:val="008E499F"/>
    <w:rsid w:val="008E5FE5"/>
    <w:rsid w:val="008F03D0"/>
    <w:rsid w:val="008F0DCA"/>
    <w:rsid w:val="008F254D"/>
    <w:rsid w:val="008F4280"/>
    <w:rsid w:val="008F5C66"/>
    <w:rsid w:val="008F6DF3"/>
    <w:rsid w:val="008F7A15"/>
    <w:rsid w:val="0090011C"/>
    <w:rsid w:val="00900684"/>
    <w:rsid w:val="00900807"/>
    <w:rsid w:val="0090093F"/>
    <w:rsid w:val="00901277"/>
    <w:rsid w:val="00901985"/>
    <w:rsid w:val="00905F70"/>
    <w:rsid w:val="009065E5"/>
    <w:rsid w:val="0090661D"/>
    <w:rsid w:val="009109CA"/>
    <w:rsid w:val="00912FE2"/>
    <w:rsid w:val="009136F3"/>
    <w:rsid w:val="00914583"/>
    <w:rsid w:val="00916DC9"/>
    <w:rsid w:val="00917C81"/>
    <w:rsid w:val="0092024E"/>
    <w:rsid w:val="009208C5"/>
    <w:rsid w:val="0092145F"/>
    <w:rsid w:val="00921A1F"/>
    <w:rsid w:val="009236D5"/>
    <w:rsid w:val="00923EB8"/>
    <w:rsid w:val="00923F39"/>
    <w:rsid w:val="00924D79"/>
    <w:rsid w:val="0092569A"/>
    <w:rsid w:val="0092616D"/>
    <w:rsid w:val="0092662E"/>
    <w:rsid w:val="00927091"/>
    <w:rsid w:val="009272DD"/>
    <w:rsid w:val="00927F3A"/>
    <w:rsid w:val="00931181"/>
    <w:rsid w:val="009317E7"/>
    <w:rsid w:val="009323AE"/>
    <w:rsid w:val="00932481"/>
    <w:rsid w:val="00933C6D"/>
    <w:rsid w:val="00934CF7"/>
    <w:rsid w:val="00934F9B"/>
    <w:rsid w:val="00935718"/>
    <w:rsid w:val="00936EE3"/>
    <w:rsid w:val="009378EF"/>
    <w:rsid w:val="00937F7D"/>
    <w:rsid w:val="0094005C"/>
    <w:rsid w:val="009402B1"/>
    <w:rsid w:val="009402FF"/>
    <w:rsid w:val="00940650"/>
    <w:rsid w:val="00940738"/>
    <w:rsid w:val="00942C38"/>
    <w:rsid w:val="00943E6C"/>
    <w:rsid w:val="00944797"/>
    <w:rsid w:val="00944D10"/>
    <w:rsid w:val="00945585"/>
    <w:rsid w:val="00945863"/>
    <w:rsid w:val="00945FB0"/>
    <w:rsid w:val="0094721F"/>
    <w:rsid w:val="009477EE"/>
    <w:rsid w:val="00947B90"/>
    <w:rsid w:val="0095014D"/>
    <w:rsid w:val="00950342"/>
    <w:rsid w:val="009512CA"/>
    <w:rsid w:val="00952BAD"/>
    <w:rsid w:val="009531EA"/>
    <w:rsid w:val="0095349E"/>
    <w:rsid w:val="0095411F"/>
    <w:rsid w:val="0095709C"/>
    <w:rsid w:val="00957304"/>
    <w:rsid w:val="00960F66"/>
    <w:rsid w:val="009620C9"/>
    <w:rsid w:val="0096274E"/>
    <w:rsid w:val="00965124"/>
    <w:rsid w:val="00965D80"/>
    <w:rsid w:val="00966641"/>
    <w:rsid w:val="00966930"/>
    <w:rsid w:val="009678EF"/>
    <w:rsid w:val="00967B05"/>
    <w:rsid w:val="00967B99"/>
    <w:rsid w:val="00967C8F"/>
    <w:rsid w:val="0097050C"/>
    <w:rsid w:val="009708D5"/>
    <w:rsid w:val="009733A1"/>
    <w:rsid w:val="00975036"/>
    <w:rsid w:val="00975BD0"/>
    <w:rsid w:val="00976984"/>
    <w:rsid w:val="00977F49"/>
    <w:rsid w:val="0098093F"/>
    <w:rsid w:val="009822A0"/>
    <w:rsid w:val="00982AE6"/>
    <w:rsid w:val="009831D6"/>
    <w:rsid w:val="00983A5D"/>
    <w:rsid w:val="00983E9F"/>
    <w:rsid w:val="0098411F"/>
    <w:rsid w:val="00984186"/>
    <w:rsid w:val="009842D6"/>
    <w:rsid w:val="0098446E"/>
    <w:rsid w:val="0098486F"/>
    <w:rsid w:val="009850B7"/>
    <w:rsid w:val="00985AC2"/>
    <w:rsid w:val="009877A1"/>
    <w:rsid w:val="009877F3"/>
    <w:rsid w:val="009903F1"/>
    <w:rsid w:val="00990F4A"/>
    <w:rsid w:val="00991023"/>
    <w:rsid w:val="00992F7D"/>
    <w:rsid w:val="00993103"/>
    <w:rsid w:val="00993B2C"/>
    <w:rsid w:val="0099485D"/>
    <w:rsid w:val="00994E59"/>
    <w:rsid w:val="00995CE5"/>
    <w:rsid w:val="00996299"/>
    <w:rsid w:val="009978E3"/>
    <w:rsid w:val="009A0C88"/>
    <w:rsid w:val="009A22AB"/>
    <w:rsid w:val="009A2F88"/>
    <w:rsid w:val="009A3CDA"/>
    <w:rsid w:val="009A3D94"/>
    <w:rsid w:val="009A3D9C"/>
    <w:rsid w:val="009A4792"/>
    <w:rsid w:val="009A6CA7"/>
    <w:rsid w:val="009A761B"/>
    <w:rsid w:val="009B0727"/>
    <w:rsid w:val="009B0B11"/>
    <w:rsid w:val="009B2E7F"/>
    <w:rsid w:val="009B3C4C"/>
    <w:rsid w:val="009B4E62"/>
    <w:rsid w:val="009B551F"/>
    <w:rsid w:val="009B6064"/>
    <w:rsid w:val="009B64CE"/>
    <w:rsid w:val="009B767F"/>
    <w:rsid w:val="009C01CF"/>
    <w:rsid w:val="009C022B"/>
    <w:rsid w:val="009C08F7"/>
    <w:rsid w:val="009C0988"/>
    <w:rsid w:val="009C0DFD"/>
    <w:rsid w:val="009C1F60"/>
    <w:rsid w:val="009C2363"/>
    <w:rsid w:val="009C3527"/>
    <w:rsid w:val="009C3CB3"/>
    <w:rsid w:val="009C5E4B"/>
    <w:rsid w:val="009C61E6"/>
    <w:rsid w:val="009C68A7"/>
    <w:rsid w:val="009C70E3"/>
    <w:rsid w:val="009C7BB5"/>
    <w:rsid w:val="009C7C09"/>
    <w:rsid w:val="009D35F3"/>
    <w:rsid w:val="009D7005"/>
    <w:rsid w:val="009E0247"/>
    <w:rsid w:val="009E0F0E"/>
    <w:rsid w:val="009E1E5C"/>
    <w:rsid w:val="009E3240"/>
    <w:rsid w:val="009E3408"/>
    <w:rsid w:val="009E4A93"/>
    <w:rsid w:val="009E6E6C"/>
    <w:rsid w:val="009E7111"/>
    <w:rsid w:val="009F0545"/>
    <w:rsid w:val="009F06A3"/>
    <w:rsid w:val="009F0D92"/>
    <w:rsid w:val="009F129B"/>
    <w:rsid w:val="009F1AA2"/>
    <w:rsid w:val="009F1EE5"/>
    <w:rsid w:val="009F5EA7"/>
    <w:rsid w:val="009F603D"/>
    <w:rsid w:val="009F6763"/>
    <w:rsid w:val="009F7B96"/>
    <w:rsid w:val="00A01607"/>
    <w:rsid w:val="00A02CE7"/>
    <w:rsid w:val="00A042A2"/>
    <w:rsid w:val="00A04495"/>
    <w:rsid w:val="00A04FD3"/>
    <w:rsid w:val="00A05261"/>
    <w:rsid w:val="00A05739"/>
    <w:rsid w:val="00A05EB1"/>
    <w:rsid w:val="00A101A4"/>
    <w:rsid w:val="00A105E1"/>
    <w:rsid w:val="00A10898"/>
    <w:rsid w:val="00A12271"/>
    <w:rsid w:val="00A12D4C"/>
    <w:rsid w:val="00A12FF9"/>
    <w:rsid w:val="00A130D0"/>
    <w:rsid w:val="00A136CF"/>
    <w:rsid w:val="00A1425E"/>
    <w:rsid w:val="00A14B16"/>
    <w:rsid w:val="00A1575B"/>
    <w:rsid w:val="00A15A77"/>
    <w:rsid w:val="00A16094"/>
    <w:rsid w:val="00A20D7A"/>
    <w:rsid w:val="00A2325C"/>
    <w:rsid w:val="00A2331A"/>
    <w:rsid w:val="00A23496"/>
    <w:rsid w:val="00A239F0"/>
    <w:rsid w:val="00A2425B"/>
    <w:rsid w:val="00A24785"/>
    <w:rsid w:val="00A24BEE"/>
    <w:rsid w:val="00A256CB"/>
    <w:rsid w:val="00A25CCC"/>
    <w:rsid w:val="00A27FED"/>
    <w:rsid w:val="00A306C2"/>
    <w:rsid w:val="00A31438"/>
    <w:rsid w:val="00A34A25"/>
    <w:rsid w:val="00A34EFC"/>
    <w:rsid w:val="00A362BF"/>
    <w:rsid w:val="00A40942"/>
    <w:rsid w:val="00A40E85"/>
    <w:rsid w:val="00A41008"/>
    <w:rsid w:val="00A430C5"/>
    <w:rsid w:val="00A43BCC"/>
    <w:rsid w:val="00A43E80"/>
    <w:rsid w:val="00A44846"/>
    <w:rsid w:val="00A456C8"/>
    <w:rsid w:val="00A457E2"/>
    <w:rsid w:val="00A464A8"/>
    <w:rsid w:val="00A46EF7"/>
    <w:rsid w:val="00A5088A"/>
    <w:rsid w:val="00A5158C"/>
    <w:rsid w:val="00A51A37"/>
    <w:rsid w:val="00A52F02"/>
    <w:rsid w:val="00A54A8E"/>
    <w:rsid w:val="00A56475"/>
    <w:rsid w:val="00A620CF"/>
    <w:rsid w:val="00A6260D"/>
    <w:rsid w:val="00A64AA6"/>
    <w:rsid w:val="00A65F90"/>
    <w:rsid w:val="00A66D50"/>
    <w:rsid w:val="00A674F2"/>
    <w:rsid w:val="00A67EF5"/>
    <w:rsid w:val="00A7138A"/>
    <w:rsid w:val="00A71E2B"/>
    <w:rsid w:val="00A72E9E"/>
    <w:rsid w:val="00A74DEA"/>
    <w:rsid w:val="00A7616A"/>
    <w:rsid w:val="00A76B36"/>
    <w:rsid w:val="00A774FF"/>
    <w:rsid w:val="00A77608"/>
    <w:rsid w:val="00A80292"/>
    <w:rsid w:val="00A815BB"/>
    <w:rsid w:val="00A81A7C"/>
    <w:rsid w:val="00A81CCC"/>
    <w:rsid w:val="00A83C18"/>
    <w:rsid w:val="00A840F3"/>
    <w:rsid w:val="00A84F20"/>
    <w:rsid w:val="00A8514F"/>
    <w:rsid w:val="00A855E2"/>
    <w:rsid w:val="00A8602A"/>
    <w:rsid w:val="00A90761"/>
    <w:rsid w:val="00A91F54"/>
    <w:rsid w:val="00A93009"/>
    <w:rsid w:val="00A946BB"/>
    <w:rsid w:val="00A9519A"/>
    <w:rsid w:val="00A9750A"/>
    <w:rsid w:val="00A97613"/>
    <w:rsid w:val="00A97A34"/>
    <w:rsid w:val="00AA0B95"/>
    <w:rsid w:val="00AA194B"/>
    <w:rsid w:val="00AA4553"/>
    <w:rsid w:val="00AA5600"/>
    <w:rsid w:val="00AA57E9"/>
    <w:rsid w:val="00AB0024"/>
    <w:rsid w:val="00AB0070"/>
    <w:rsid w:val="00AB0529"/>
    <w:rsid w:val="00AB1355"/>
    <w:rsid w:val="00AB1CE0"/>
    <w:rsid w:val="00AB322B"/>
    <w:rsid w:val="00AB46C7"/>
    <w:rsid w:val="00AB4C64"/>
    <w:rsid w:val="00AB5093"/>
    <w:rsid w:val="00AB664C"/>
    <w:rsid w:val="00AB689D"/>
    <w:rsid w:val="00AB71ED"/>
    <w:rsid w:val="00AB79F8"/>
    <w:rsid w:val="00AC0403"/>
    <w:rsid w:val="00AC0706"/>
    <w:rsid w:val="00AC0CAD"/>
    <w:rsid w:val="00AC4ACD"/>
    <w:rsid w:val="00AC4FB8"/>
    <w:rsid w:val="00AC5F50"/>
    <w:rsid w:val="00AC6093"/>
    <w:rsid w:val="00AC6FD9"/>
    <w:rsid w:val="00AC7E6F"/>
    <w:rsid w:val="00AC7F4E"/>
    <w:rsid w:val="00AD0CF4"/>
    <w:rsid w:val="00AD0E2E"/>
    <w:rsid w:val="00AD1724"/>
    <w:rsid w:val="00AD2965"/>
    <w:rsid w:val="00AD312F"/>
    <w:rsid w:val="00AD31C0"/>
    <w:rsid w:val="00AD3A32"/>
    <w:rsid w:val="00AD49E6"/>
    <w:rsid w:val="00AD6484"/>
    <w:rsid w:val="00AD69C4"/>
    <w:rsid w:val="00AD7A59"/>
    <w:rsid w:val="00AE1D21"/>
    <w:rsid w:val="00AE205D"/>
    <w:rsid w:val="00AE2428"/>
    <w:rsid w:val="00AE35A3"/>
    <w:rsid w:val="00AE49C2"/>
    <w:rsid w:val="00AE4C35"/>
    <w:rsid w:val="00AE5443"/>
    <w:rsid w:val="00AE5710"/>
    <w:rsid w:val="00AE5947"/>
    <w:rsid w:val="00AE7C50"/>
    <w:rsid w:val="00AE7F6E"/>
    <w:rsid w:val="00AF028E"/>
    <w:rsid w:val="00AF158D"/>
    <w:rsid w:val="00AF15BF"/>
    <w:rsid w:val="00AF2D9A"/>
    <w:rsid w:val="00AF2F03"/>
    <w:rsid w:val="00AF2F2B"/>
    <w:rsid w:val="00AF4E99"/>
    <w:rsid w:val="00AF5159"/>
    <w:rsid w:val="00AF57B5"/>
    <w:rsid w:val="00AF61F2"/>
    <w:rsid w:val="00AF6DC6"/>
    <w:rsid w:val="00B00899"/>
    <w:rsid w:val="00B00C55"/>
    <w:rsid w:val="00B01137"/>
    <w:rsid w:val="00B022DD"/>
    <w:rsid w:val="00B028E5"/>
    <w:rsid w:val="00B0346A"/>
    <w:rsid w:val="00B0403B"/>
    <w:rsid w:val="00B042AE"/>
    <w:rsid w:val="00B0467C"/>
    <w:rsid w:val="00B04986"/>
    <w:rsid w:val="00B05CF6"/>
    <w:rsid w:val="00B07518"/>
    <w:rsid w:val="00B1186E"/>
    <w:rsid w:val="00B120ED"/>
    <w:rsid w:val="00B1378E"/>
    <w:rsid w:val="00B14F81"/>
    <w:rsid w:val="00B15BB1"/>
    <w:rsid w:val="00B15DEB"/>
    <w:rsid w:val="00B162E9"/>
    <w:rsid w:val="00B1692A"/>
    <w:rsid w:val="00B17529"/>
    <w:rsid w:val="00B17C41"/>
    <w:rsid w:val="00B20281"/>
    <w:rsid w:val="00B203FC"/>
    <w:rsid w:val="00B20639"/>
    <w:rsid w:val="00B20EA9"/>
    <w:rsid w:val="00B2142B"/>
    <w:rsid w:val="00B23315"/>
    <w:rsid w:val="00B24BF8"/>
    <w:rsid w:val="00B26A2F"/>
    <w:rsid w:val="00B271FF"/>
    <w:rsid w:val="00B27647"/>
    <w:rsid w:val="00B27EBF"/>
    <w:rsid w:val="00B300A4"/>
    <w:rsid w:val="00B30144"/>
    <w:rsid w:val="00B306E0"/>
    <w:rsid w:val="00B30938"/>
    <w:rsid w:val="00B3386B"/>
    <w:rsid w:val="00B33C01"/>
    <w:rsid w:val="00B41E45"/>
    <w:rsid w:val="00B4269E"/>
    <w:rsid w:val="00B428D6"/>
    <w:rsid w:val="00B43A42"/>
    <w:rsid w:val="00B45B1A"/>
    <w:rsid w:val="00B4605B"/>
    <w:rsid w:val="00B4614E"/>
    <w:rsid w:val="00B46AB8"/>
    <w:rsid w:val="00B475AF"/>
    <w:rsid w:val="00B47878"/>
    <w:rsid w:val="00B47B3C"/>
    <w:rsid w:val="00B47C17"/>
    <w:rsid w:val="00B50073"/>
    <w:rsid w:val="00B507D9"/>
    <w:rsid w:val="00B50A21"/>
    <w:rsid w:val="00B51172"/>
    <w:rsid w:val="00B51805"/>
    <w:rsid w:val="00B52941"/>
    <w:rsid w:val="00B52A8A"/>
    <w:rsid w:val="00B534C1"/>
    <w:rsid w:val="00B54CE6"/>
    <w:rsid w:val="00B5585A"/>
    <w:rsid w:val="00B57249"/>
    <w:rsid w:val="00B57CFA"/>
    <w:rsid w:val="00B60335"/>
    <w:rsid w:val="00B60DC3"/>
    <w:rsid w:val="00B61B8D"/>
    <w:rsid w:val="00B62045"/>
    <w:rsid w:val="00B63827"/>
    <w:rsid w:val="00B65E9F"/>
    <w:rsid w:val="00B6704B"/>
    <w:rsid w:val="00B67ADE"/>
    <w:rsid w:val="00B67D02"/>
    <w:rsid w:val="00B7143F"/>
    <w:rsid w:val="00B71EA2"/>
    <w:rsid w:val="00B72224"/>
    <w:rsid w:val="00B756D4"/>
    <w:rsid w:val="00B777CB"/>
    <w:rsid w:val="00B805FA"/>
    <w:rsid w:val="00B8105B"/>
    <w:rsid w:val="00B8272B"/>
    <w:rsid w:val="00B827F8"/>
    <w:rsid w:val="00B82B0F"/>
    <w:rsid w:val="00B82EC5"/>
    <w:rsid w:val="00B832B8"/>
    <w:rsid w:val="00B839AC"/>
    <w:rsid w:val="00B84D37"/>
    <w:rsid w:val="00B8555A"/>
    <w:rsid w:val="00B864B0"/>
    <w:rsid w:val="00B86ED6"/>
    <w:rsid w:val="00B87BBC"/>
    <w:rsid w:val="00B9037E"/>
    <w:rsid w:val="00B90D96"/>
    <w:rsid w:val="00B91CFE"/>
    <w:rsid w:val="00B91F30"/>
    <w:rsid w:val="00B921CF"/>
    <w:rsid w:val="00B931F4"/>
    <w:rsid w:val="00B93B83"/>
    <w:rsid w:val="00B9655A"/>
    <w:rsid w:val="00B96D60"/>
    <w:rsid w:val="00B974DD"/>
    <w:rsid w:val="00B9766B"/>
    <w:rsid w:val="00BA03E7"/>
    <w:rsid w:val="00BA0A75"/>
    <w:rsid w:val="00BA0E14"/>
    <w:rsid w:val="00BA1B5B"/>
    <w:rsid w:val="00BA1B96"/>
    <w:rsid w:val="00BA2AD6"/>
    <w:rsid w:val="00BA3610"/>
    <w:rsid w:val="00BA3A52"/>
    <w:rsid w:val="00BA4AA2"/>
    <w:rsid w:val="00BA5689"/>
    <w:rsid w:val="00BA5C7A"/>
    <w:rsid w:val="00BA78A0"/>
    <w:rsid w:val="00BB0C50"/>
    <w:rsid w:val="00BB0FA2"/>
    <w:rsid w:val="00BB1C2C"/>
    <w:rsid w:val="00BB1DE1"/>
    <w:rsid w:val="00BB2AE3"/>
    <w:rsid w:val="00BB3744"/>
    <w:rsid w:val="00BB61D2"/>
    <w:rsid w:val="00BB65E2"/>
    <w:rsid w:val="00BB71C1"/>
    <w:rsid w:val="00BC008E"/>
    <w:rsid w:val="00BC0A56"/>
    <w:rsid w:val="00BC2B6E"/>
    <w:rsid w:val="00BC5494"/>
    <w:rsid w:val="00BC64A9"/>
    <w:rsid w:val="00BC7FF8"/>
    <w:rsid w:val="00BD02D0"/>
    <w:rsid w:val="00BD11EB"/>
    <w:rsid w:val="00BD1F41"/>
    <w:rsid w:val="00BD22A8"/>
    <w:rsid w:val="00BD2C6A"/>
    <w:rsid w:val="00BD3600"/>
    <w:rsid w:val="00BD3DD8"/>
    <w:rsid w:val="00BD4713"/>
    <w:rsid w:val="00BD5858"/>
    <w:rsid w:val="00BD687E"/>
    <w:rsid w:val="00BD68B5"/>
    <w:rsid w:val="00BD7EA5"/>
    <w:rsid w:val="00BE1082"/>
    <w:rsid w:val="00BE2B30"/>
    <w:rsid w:val="00BE30F6"/>
    <w:rsid w:val="00BE316D"/>
    <w:rsid w:val="00BE3EFD"/>
    <w:rsid w:val="00BE44F8"/>
    <w:rsid w:val="00BE50C0"/>
    <w:rsid w:val="00BE5A89"/>
    <w:rsid w:val="00BE7C0C"/>
    <w:rsid w:val="00BF0DE1"/>
    <w:rsid w:val="00BF1597"/>
    <w:rsid w:val="00BF2FD2"/>
    <w:rsid w:val="00BF494B"/>
    <w:rsid w:val="00BF4E67"/>
    <w:rsid w:val="00BF5CB8"/>
    <w:rsid w:val="00BF65E6"/>
    <w:rsid w:val="00BF7441"/>
    <w:rsid w:val="00C0021E"/>
    <w:rsid w:val="00C0087B"/>
    <w:rsid w:val="00C01703"/>
    <w:rsid w:val="00C032DD"/>
    <w:rsid w:val="00C0357F"/>
    <w:rsid w:val="00C0447D"/>
    <w:rsid w:val="00C04666"/>
    <w:rsid w:val="00C05D15"/>
    <w:rsid w:val="00C06346"/>
    <w:rsid w:val="00C06527"/>
    <w:rsid w:val="00C0693C"/>
    <w:rsid w:val="00C07616"/>
    <w:rsid w:val="00C078E6"/>
    <w:rsid w:val="00C10B74"/>
    <w:rsid w:val="00C1141A"/>
    <w:rsid w:val="00C13CC4"/>
    <w:rsid w:val="00C13DCF"/>
    <w:rsid w:val="00C15460"/>
    <w:rsid w:val="00C172DB"/>
    <w:rsid w:val="00C203BC"/>
    <w:rsid w:val="00C204F9"/>
    <w:rsid w:val="00C206DB"/>
    <w:rsid w:val="00C21B34"/>
    <w:rsid w:val="00C240C5"/>
    <w:rsid w:val="00C2579B"/>
    <w:rsid w:val="00C26E35"/>
    <w:rsid w:val="00C30906"/>
    <w:rsid w:val="00C314BF"/>
    <w:rsid w:val="00C330E9"/>
    <w:rsid w:val="00C41A43"/>
    <w:rsid w:val="00C4320F"/>
    <w:rsid w:val="00C436D5"/>
    <w:rsid w:val="00C44477"/>
    <w:rsid w:val="00C44851"/>
    <w:rsid w:val="00C451FF"/>
    <w:rsid w:val="00C46025"/>
    <w:rsid w:val="00C4693C"/>
    <w:rsid w:val="00C46BFA"/>
    <w:rsid w:val="00C47536"/>
    <w:rsid w:val="00C51500"/>
    <w:rsid w:val="00C52E3D"/>
    <w:rsid w:val="00C53034"/>
    <w:rsid w:val="00C533BD"/>
    <w:rsid w:val="00C5381A"/>
    <w:rsid w:val="00C53B51"/>
    <w:rsid w:val="00C5426D"/>
    <w:rsid w:val="00C54D1F"/>
    <w:rsid w:val="00C56E61"/>
    <w:rsid w:val="00C61502"/>
    <w:rsid w:val="00C62BDE"/>
    <w:rsid w:val="00C65C2D"/>
    <w:rsid w:val="00C665A5"/>
    <w:rsid w:val="00C667AF"/>
    <w:rsid w:val="00C66863"/>
    <w:rsid w:val="00C67603"/>
    <w:rsid w:val="00C67D72"/>
    <w:rsid w:val="00C700FF"/>
    <w:rsid w:val="00C72747"/>
    <w:rsid w:val="00C727C8"/>
    <w:rsid w:val="00C72B8F"/>
    <w:rsid w:val="00C73C70"/>
    <w:rsid w:val="00C7454C"/>
    <w:rsid w:val="00C7521C"/>
    <w:rsid w:val="00C7533B"/>
    <w:rsid w:val="00C76542"/>
    <w:rsid w:val="00C76767"/>
    <w:rsid w:val="00C80340"/>
    <w:rsid w:val="00C81C81"/>
    <w:rsid w:val="00C82174"/>
    <w:rsid w:val="00C83B60"/>
    <w:rsid w:val="00C8453B"/>
    <w:rsid w:val="00C8499C"/>
    <w:rsid w:val="00C849E2"/>
    <w:rsid w:val="00C85623"/>
    <w:rsid w:val="00C8778D"/>
    <w:rsid w:val="00C87878"/>
    <w:rsid w:val="00C9039C"/>
    <w:rsid w:val="00C916F9"/>
    <w:rsid w:val="00C92040"/>
    <w:rsid w:val="00C935D8"/>
    <w:rsid w:val="00C938B7"/>
    <w:rsid w:val="00C9416D"/>
    <w:rsid w:val="00C956D3"/>
    <w:rsid w:val="00C9628E"/>
    <w:rsid w:val="00C96F38"/>
    <w:rsid w:val="00C96FED"/>
    <w:rsid w:val="00CA00B6"/>
    <w:rsid w:val="00CA0C3B"/>
    <w:rsid w:val="00CA1BE2"/>
    <w:rsid w:val="00CA28FB"/>
    <w:rsid w:val="00CA2CA2"/>
    <w:rsid w:val="00CA350C"/>
    <w:rsid w:val="00CA36D7"/>
    <w:rsid w:val="00CA419D"/>
    <w:rsid w:val="00CA46B7"/>
    <w:rsid w:val="00CA48FA"/>
    <w:rsid w:val="00CA5E2B"/>
    <w:rsid w:val="00CA6609"/>
    <w:rsid w:val="00CB040E"/>
    <w:rsid w:val="00CB1894"/>
    <w:rsid w:val="00CB1ACB"/>
    <w:rsid w:val="00CB3038"/>
    <w:rsid w:val="00CB3404"/>
    <w:rsid w:val="00CB358A"/>
    <w:rsid w:val="00CB5D62"/>
    <w:rsid w:val="00CC07AD"/>
    <w:rsid w:val="00CC08E8"/>
    <w:rsid w:val="00CC2E20"/>
    <w:rsid w:val="00CC2F1A"/>
    <w:rsid w:val="00CC4959"/>
    <w:rsid w:val="00CC4E77"/>
    <w:rsid w:val="00CC55DD"/>
    <w:rsid w:val="00CC65F6"/>
    <w:rsid w:val="00CC6DFD"/>
    <w:rsid w:val="00CC7E8E"/>
    <w:rsid w:val="00CD06C7"/>
    <w:rsid w:val="00CD0BDD"/>
    <w:rsid w:val="00CD2F2E"/>
    <w:rsid w:val="00CD303B"/>
    <w:rsid w:val="00CD32FC"/>
    <w:rsid w:val="00CD557A"/>
    <w:rsid w:val="00CD6519"/>
    <w:rsid w:val="00CD6BA4"/>
    <w:rsid w:val="00CD7917"/>
    <w:rsid w:val="00CD7CB0"/>
    <w:rsid w:val="00CE0DCF"/>
    <w:rsid w:val="00CE293E"/>
    <w:rsid w:val="00CE3190"/>
    <w:rsid w:val="00CE3A47"/>
    <w:rsid w:val="00CE46E1"/>
    <w:rsid w:val="00CE5957"/>
    <w:rsid w:val="00CE7217"/>
    <w:rsid w:val="00CF14B7"/>
    <w:rsid w:val="00CF34B6"/>
    <w:rsid w:val="00CF4C4D"/>
    <w:rsid w:val="00CF661F"/>
    <w:rsid w:val="00CF757C"/>
    <w:rsid w:val="00CF7700"/>
    <w:rsid w:val="00D008C7"/>
    <w:rsid w:val="00D00950"/>
    <w:rsid w:val="00D00A5E"/>
    <w:rsid w:val="00D0212C"/>
    <w:rsid w:val="00D02851"/>
    <w:rsid w:val="00D03712"/>
    <w:rsid w:val="00D03853"/>
    <w:rsid w:val="00D041D8"/>
    <w:rsid w:val="00D04430"/>
    <w:rsid w:val="00D06715"/>
    <w:rsid w:val="00D1062D"/>
    <w:rsid w:val="00D113AE"/>
    <w:rsid w:val="00D11D80"/>
    <w:rsid w:val="00D12D66"/>
    <w:rsid w:val="00D12FBA"/>
    <w:rsid w:val="00D139F0"/>
    <w:rsid w:val="00D14CC8"/>
    <w:rsid w:val="00D15BD1"/>
    <w:rsid w:val="00D164AE"/>
    <w:rsid w:val="00D1657D"/>
    <w:rsid w:val="00D17CE2"/>
    <w:rsid w:val="00D200D3"/>
    <w:rsid w:val="00D21012"/>
    <w:rsid w:val="00D21573"/>
    <w:rsid w:val="00D220F9"/>
    <w:rsid w:val="00D22E60"/>
    <w:rsid w:val="00D233F3"/>
    <w:rsid w:val="00D23611"/>
    <w:rsid w:val="00D24218"/>
    <w:rsid w:val="00D2702E"/>
    <w:rsid w:val="00D30BF7"/>
    <w:rsid w:val="00D318FD"/>
    <w:rsid w:val="00D32739"/>
    <w:rsid w:val="00D32797"/>
    <w:rsid w:val="00D32A5A"/>
    <w:rsid w:val="00D33F9C"/>
    <w:rsid w:val="00D34373"/>
    <w:rsid w:val="00D34CD5"/>
    <w:rsid w:val="00D354C7"/>
    <w:rsid w:val="00D366C0"/>
    <w:rsid w:val="00D371AA"/>
    <w:rsid w:val="00D415A3"/>
    <w:rsid w:val="00D43A62"/>
    <w:rsid w:val="00D43EFA"/>
    <w:rsid w:val="00D47525"/>
    <w:rsid w:val="00D50FCF"/>
    <w:rsid w:val="00D5152A"/>
    <w:rsid w:val="00D52608"/>
    <w:rsid w:val="00D52BF6"/>
    <w:rsid w:val="00D52CA9"/>
    <w:rsid w:val="00D53379"/>
    <w:rsid w:val="00D5349F"/>
    <w:rsid w:val="00D5363C"/>
    <w:rsid w:val="00D54496"/>
    <w:rsid w:val="00D54B42"/>
    <w:rsid w:val="00D553EC"/>
    <w:rsid w:val="00D55512"/>
    <w:rsid w:val="00D55A15"/>
    <w:rsid w:val="00D55CDC"/>
    <w:rsid w:val="00D56785"/>
    <w:rsid w:val="00D56DEE"/>
    <w:rsid w:val="00D57885"/>
    <w:rsid w:val="00D60B6A"/>
    <w:rsid w:val="00D61906"/>
    <w:rsid w:val="00D64265"/>
    <w:rsid w:val="00D651B8"/>
    <w:rsid w:val="00D659BB"/>
    <w:rsid w:val="00D65BE3"/>
    <w:rsid w:val="00D670C4"/>
    <w:rsid w:val="00D67762"/>
    <w:rsid w:val="00D70568"/>
    <w:rsid w:val="00D709DC"/>
    <w:rsid w:val="00D71DF4"/>
    <w:rsid w:val="00D71E12"/>
    <w:rsid w:val="00D73A1B"/>
    <w:rsid w:val="00D73FD6"/>
    <w:rsid w:val="00D742BB"/>
    <w:rsid w:val="00D75FE5"/>
    <w:rsid w:val="00D7631D"/>
    <w:rsid w:val="00D77A03"/>
    <w:rsid w:val="00D80AD8"/>
    <w:rsid w:val="00D838AC"/>
    <w:rsid w:val="00D84177"/>
    <w:rsid w:val="00D84C06"/>
    <w:rsid w:val="00D855CB"/>
    <w:rsid w:val="00D868E2"/>
    <w:rsid w:val="00D9056B"/>
    <w:rsid w:val="00D90983"/>
    <w:rsid w:val="00D909D1"/>
    <w:rsid w:val="00D91191"/>
    <w:rsid w:val="00D91308"/>
    <w:rsid w:val="00D91C4E"/>
    <w:rsid w:val="00D92B89"/>
    <w:rsid w:val="00D93DA8"/>
    <w:rsid w:val="00D94B95"/>
    <w:rsid w:val="00D95054"/>
    <w:rsid w:val="00D96414"/>
    <w:rsid w:val="00D96C02"/>
    <w:rsid w:val="00D96FF0"/>
    <w:rsid w:val="00D971EB"/>
    <w:rsid w:val="00DA0A43"/>
    <w:rsid w:val="00DA1558"/>
    <w:rsid w:val="00DA177C"/>
    <w:rsid w:val="00DA1D29"/>
    <w:rsid w:val="00DA2CED"/>
    <w:rsid w:val="00DA304D"/>
    <w:rsid w:val="00DA355F"/>
    <w:rsid w:val="00DA51F3"/>
    <w:rsid w:val="00DA5949"/>
    <w:rsid w:val="00DA5AAF"/>
    <w:rsid w:val="00DA5D47"/>
    <w:rsid w:val="00DA68EA"/>
    <w:rsid w:val="00DB13D8"/>
    <w:rsid w:val="00DB144C"/>
    <w:rsid w:val="00DB1A24"/>
    <w:rsid w:val="00DB1CB0"/>
    <w:rsid w:val="00DB2145"/>
    <w:rsid w:val="00DB24CE"/>
    <w:rsid w:val="00DB328A"/>
    <w:rsid w:val="00DB508A"/>
    <w:rsid w:val="00DB54EB"/>
    <w:rsid w:val="00DB5A02"/>
    <w:rsid w:val="00DB7D37"/>
    <w:rsid w:val="00DB7FF7"/>
    <w:rsid w:val="00DC197A"/>
    <w:rsid w:val="00DC3561"/>
    <w:rsid w:val="00DC4696"/>
    <w:rsid w:val="00DC486E"/>
    <w:rsid w:val="00DC56C4"/>
    <w:rsid w:val="00DC5C7C"/>
    <w:rsid w:val="00DC5DB7"/>
    <w:rsid w:val="00DC5E81"/>
    <w:rsid w:val="00DC7146"/>
    <w:rsid w:val="00DC7DF4"/>
    <w:rsid w:val="00DD0234"/>
    <w:rsid w:val="00DD06BE"/>
    <w:rsid w:val="00DD096D"/>
    <w:rsid w:val="00DD259A"/>
    <w:rsid w:val="00DD4632"/>
    <w:rsid w:val="00DD4C89"/>
    <w:rsid w:val="00DD4E8C"/>
    <w:rsid w:val="00DD6C21"/>
    <w:rsid w:val="00DD6D86"/>
    <w:rsid w:val="00DD7098"/>
    <w:rsid w:val="00DD7DA1"/>
    <w:rsid w:val="00DE01DB"/>
    <w:rsid w:val="00DE0DCB"/>
    <w:rsid w:val="00DE253F"/>
    <w:rsid w:val="00DE25BF"/>
    <w:rsid w:val="00DE2E52"/>
    <w:rsid w:val="00DE367D"/>
    <w:rsid w:val="00DE5969"/>
    <w:rsid w:val="00DF1106"/>
    <w:rsid w:val="00DF12E8"/>
    <w:rsid w:val="00DF36CE"/>
    <w:rsid w:val="00DF383A"/>
    <w:rsid w:val="00DF3942"/>
    <w:rsid w:val="00DF4115"/>
    <w:rsid w:val="00DF6324"/>
    <w:rsid w:val="00DF7144"/>
    <w:rsid w:val="00E0148F"/>
    <w:rsid w:val="00E077CC"/>
    <w:rsid w:val="00E07BF1"/>
    <w:rsid w:val="00E07CD1"/>
    <w:rsid w:val="00E10156"/>
    <w:rsid w:val="00E101FC"/>
    <w:rsid w:val="00E111C7"/>
    <w:rsid w:val="00E115B5"/>
    <w:rsid w:val="00E13150"/>
    <w:rsid w:val="00E13F2A"/>
    <w:rsid w:val="00E14194"/>
    <w:rsid w:val="00E144D7"/>
    <w:rsid w:val="00E15693"/>
    <w:rsid w:val="00E1581A"/>
    <w:rsid w:val="00E177FE"/>
    <w:rsid w:val="00E20DDF"/>
    <w:rsid w:val="00E20F56"/>
    <w:rsid w:val="00E21C46"/>
    <w:rsid w:val="00E21E1D"/>
    <w:rsid w:val="00E221B0"/>
    <w:rsid w:val="00E22402"/>
    <w:rsid w:val="00E236E2"/>
    <w:rsid w:val="00E24366"/>
    <w:rsid w:val="00E24F04"/>
    <w:rsid w:val="00E251B1"/>
    <w:rsid w:val="00E2576D"/>
    <w:rsid w:val="00E25BD1"/>
    <w:rsid w:val="00E25BDC"/>
    <w:rsid w:val="00E25CFE"/>
    <w:rsid w:val="00E275D5"/>
    <w:rsid w:val="00E27872"/>
    <w:rsid w:val="00E27E30"/>
    <w:rsid w:val="00E27E81"/>
    <w:rsid w:val="00E30FC4"/>
    <w:rsid w:val="00E3272B"/>
    <w:rsid w:val="00E32AC3"/>
    <w:rsid w:val="00E339AE"/>
    <w:rsid w:val="00E3470F"/>
    <w:rsid w:val="00E348D4"/>
    <w:rsid w:val="00E40F15"/>
    <w:rsid w:val="00E43EB0"/>
    <w:rsid w:val="00E44E61"/>
    <w:rsid w:val="00E450EA"/>
    <w:rsid w:val="00E4520D"/>
    <w:rsid w:val="00E46101"/>
    <w:rsid w:val="00E46C88"/>
    <w:rsid w:val="00E47A8E"/>
    <w:rsid w:val="00E503AA"/>
    <w:rsid w:val="00E51958"/>
    <w:rsid w:val="00E531C5"/>
    <w:rsid w:val="00E53B17"/>
    <w:rsid w:val="00E541F8"/>
    <w:rsid w:val="00E5480F"/>
    <w:rsid w:val="00E556B8"/>
    <w:rsid w:val="00E57810"/>
    <w:rsid w:val="00E57B84"/>
    <w:rsid w:val="00E6002D"/>
    <w:rsid w:val="00E6010A"/>
    <w:rsid w:val="00E614A7"/>
    <w:rsid w:val="00E61775"/>
    <w:rsid w:val="00E66D31"/>
    <w:rsid w:val="00E672AF"/>
    <w:rsid w:val="00E67EB5"/>
    <w:rsid w:val="00E67F73"/>
    <w:rsid w:val="00E7060B"/>
    <w:rsid w:val="00E71A1D"/>
    <w:rsid w:val="00E71D74"/>
    <w:rsid w:val="00E7295F"/>
    <w:rsid w:val="00E73459"/>
    <w:rsid w:val="00E74CAA"/>
    <w:rsid w:val="00E758D3"/>
    <w:rsid w:val="00E76D0B"/>
    <w:rsid w:val="00E77ABC"/>
    <w:rsid w:val="00E8086B"/>
    <w:rsid w:val="00E812E0"/>
    <w:rsid w:val="00E81AF3"/>
    <w:rsid w:val="00E83063"/>
    <w:rsid w:val="00E836AB"/>
    <w:rsid w:val="00E8380C"/>
    <w:rsid w:val="00E84266"/>
    <w:rsid w:val="00E84FE6"/>
    <w:rsid w:val="00E86E26"/>
    <w:rsid w:val="00E86FE7"/>
    <w:rsid w:val="00E876BA"/>
    <w:rsid w:val="00E87BA3"/>
    <w:rsid w:val="00E901CD"/>
    <w:rsid w:val="00E90518"/>
    <w:rsid w:val="00E90C94"/>
    <w:rsid w:val="00E92149"/>
    <w:rsid w:val="00E92A9B"/>
    <w:rsid w:val="00E94A00"/>
    <w:rsid w:val="00E94E22"/>
    <w:rsid w:val="00E95369"/>
    <w:rsid w:val="00EA1CDA"/>
    <w:rsid w:val="00EA2393"/>
    <w:rsid w:val="00EA2C52"/>
    <w:rsid w:val="00EA3472"/>
    <w:rsid w:val="00EA353D"/>
    <w:rsid w:val="00EA6BF3"/>
    <w:rsid w:val="00EA777A"/>
    <w:rsid w:val="00EA7C74"/>
    <w:rsid w:val="00EB1A2C"/>
    <w:rsid w:val="00EB1D92"/>
    <w:rsid w:val="00EB2335"/>
    <w:rsid w:val="00EB2CF4"/>
    <w:rsid w:val="00EB394C"/>
    <w:rsid w:val="00EB3D4C"/>
    <w:rsid w:val="00EB4153"/>
    <w:rsid w:val="00EB4C0C"/>
    <w:rsid w:val="00EB4DCA"/>
    <w:rsid w:val="00EB566D"/>
    <w:rsid w:val="00EB6277"/>
    <w:rsid w:val="00EB6DAB"/>
    <w:rsid w:val="00EB72DC"/>
    <w:rsid w:val="00EB77F6"/>
    <w:rsid w:val="00EC0AA4"/>
    <w:rsid w:val="00EC2807"/>
    <w:rsid w:val="00EC314B"/>
    <w:rsid w:val="00EC334C"/>
    <w:rsid w:val="00EC455E"/>
    <w:rsid w:val="00EC56A7"/>
    <w:rsid w:val="00EC688B"/>
    <w:rsid w:val="00EC709E"/>
    <w:rsid w:val="00ED13B2"/>
    <w:rsid w:val="00ED1F0D"/>
    <w:rsid w:val="00ED1F1D"/>
    <w:rsid w:val="00ED21D0"/>
    <w:rsid w:val="00ED327F"/>
    <w:rsid w:val="00ED4A1A"/>
    <w:rsid w:val="00ED5133"/>
    <w:rsid w:val="00ED5334"/>
    <w:rsid w:val="00ED62E8"/>
    <w:rsid w:val="00ED67C9"/>
    <w:rsid w:val="00ED6EC1"/>
    <w:rsid w:val="00ED7276"/>
    <w:rsid w:val="00ED7C9E"/>
    <w:rsid w:val="00EE0CAA"/>
    <w:rsid w:val="00EE0EE1"/>
    <w:rsid w:val="00EE1F1D"/>
    <w:rsid w:val="00EE2A28"/>
    <w:rsid w:val="00EE2CD5"/>
    <w:rsid w:val="00EE365C"/>
    <w:rsid w:val="00EE3A73"/>
    <w:rsid w:val="00EE5FF4"/>
    <w:rsid w:val="00EE7606"/>
    <w:rsid w:val="00EE7A77"/>
    <w:rsid w:val="00EE7FEC"/>
    <w:rsid w:val="00EF0763"/>
    <w:rsid w:val="00EF07F0"/>
    <w:rsid w:val="00EF0E25"/>
    <w:rsid w:val="00EF1E09"/>
    <w:rsid w:val="00EF2169"/>
    <w:rsid w:val="00EF2502"/>
    <w:rsid w:val="00EF371E"/>
    <w:rsid w:val="00EF4956"/>
    <w:rsid w:val="00EF5609"/>
    <w:rsid w:val="00EF59D0"/>
    <w:rsid w:val="00EF5AA7"/>
    <w:rsid w:val="00EF6AE1"/>
    <w:rsid w:val="00EF72F2"/>
    <w:rsid w:val="00EF7497"/>
    <w:rsid w:val="00EF77C9"/>
    <w:rsid w:val="00EF7BF2"/>
    <w:rsid w:val="00EF7E50"/>
    <w:rsid w:val="00F00597"/>
    <w:rsid w:val="00F00818"/>
    <w:rsid w:val="00F00CE0"/>
    <w:rsid w:val="00F01A23"/>
    <w:rsid w:val="00F046A0"/>
    <w:rsid w:val="00F05FA8"/>
    <w:rsid w:val="00F11373"/>
    <w:rsid w:val="00F11A61"/>
    <w:rsid w:val="00F11B21"/>
    <w:rsid w:val="00F12040"/>
    <w:rsid w:val="00F13620"/>
    <w:rsid w:val="00F13FBD"/>
    <w:rsid w:val="00F141DA"/>
    <w:rsid w:val="00F150BE"/>
    <w:rsid w:val="00F16B93"/>
    <w:rsid w:val="00F16C0E"/>
    <w:rsid w:val="00F178A2"/>
    <w:rsid w:val="00F179E7"/>
    <w:rsid w:val="00F20399"/>
    <w:rsid w:val="00F211BD"/>
    <w:rsid w:val="00F216DC"/>
    <w:rsid w:val="00F22171"/>
    <w:rsid w:val="00F25093"/>
    <w:rsid w:val="00F25E6F"/>
    <w:rsid w:val="00F26AB2"/>
    <w:rsid w:val="00F312B6"/>
    <w:rsid w:val="00F316AE"/>
    <w:rsid w:val="00F3295E"/>
    <w:rsid w:val="00F33C61"/>
    <w:rsid w:val="00F35998"/>
    <w:rsid w:val="00F40C28"/>
    <w:rsid w:val="00F41D02"/>
    <w:rsid w:val="00F42B43"/>
    <w:rsid w:val="00F467CB"/>
    <w:rsid w:val="00F470C9"/>
    <w:rsid w:val="00F5108D"/>
    <w:rsid w:val="00F539BC"/>
    <w:rsid w:val="00F551F3"/>
    <w:rsid w:val="00F5613A"/>
    <w:rsid w:val="00F56A81"/>
    <w:rsid w:val="00F56C6E"/>
    <w:rsid w:val="00F609AC"/>
    <w:rsid w:val="00F628E9"/>
    <w:rsid w:val="00F6408A"/>
    <w:rsid w:val="00F643EC"/>
    <w:rsid w:val="00F6440E"/>
    <w:rsid w:val="00F64821"/>
    <w:rsid w:val="00F64ABE"/>
    <w:rsid w:val="00F67BAF"/>
    <w:rsid w:val="00F67D11"/>
    <w:rsid w:val="00F70236"/>
    <w:rsid w:val="00F71B08"/>
    <w:rsid w:val="00F75D10"/>
    <w:rsid w:val="00F7770D"/>
    <w:rsid w:val="00F77827"/>
    <w:rsid w:val="00F77967"/>
    <w:rsid w:val="00F77EFB"/>
    <w:rsid w:val="00F77F54"/>
    <w:rsid w:val="00F81422"/>
    <w:rsid w:val="00F829B1"/>
    <w:rsid w:val="00F8373B"/>
    <w:rsid w:val="00F83943"/>
    <w:rsid w:val="00F83C94"/>
    <w:rsid w:val="00F83D86"/>
    <w:rsid w:val="00F8506E"/>
    <w:rsid w:val="00F87D2B"/>
    <w:rsid w:val="00F90C65"/>
    <w:rsid w:val="00F91643"/>
    <w:rsid w:val="00F9360B"/>
    <w:rsid w:val="00F93F48"/>
    <w:rsid w:val="00F942FA"/>
    <w:rsid w:val="00F94D13"/>
    <w:rsid w:val="00F94F8E"/>
    <w:rsid w:val="00F950C7"/>
    <w:rsid w:val="00F96876"/>
    <w:rsid w:val="00F970DA"/>
    <w:rsid w:val="00F975AC"/>
    <w:rsid w:val="00F976D0"/>
    <w:rsid w:val="00F97C51"/>
    <w:rsid w:val="00F97E5E"/>
    <w:rsid w:val="00FA03C5"/>
    <w:rsid w:val="00FA115D"/>
    <w:rsid w:val="00FA17F4"/>
    <w:rsid w:val="00FA2169"/>
    <w:rsid w:val="00FA2861"/>
    <w:rsid w:val="00FA4398"/>
    <w:rsid w:val="00FA48BA"/>
    <w:rsid w:val="00FA4B10"/>
    <w:rsid w:val="00FA5C2D"/>
    <w:rsid w:val="00FA6602"/>
    <w:rsid w:val="00FA7AA1"/>
    <w:rsid w:val="00FB027B"/>
    <w:rsid w:val="00FB1B9D"/>
    <w:rsid w:val="00FB3470"/>
    <w:rsid w:val="00FB403D"/>
    <w:rsid w:val="00FB41DC"/>
    <w:rsid w:val="00FB45F2"/>
    <w:rsid w:val="00FB60E5"/>
    <w:rsid w:val="00FC0AEE"/>
    <w:rsid w:val="00FC11FA"/>
    <w:rsid w:val="00FC4662"/>
    <w:rsid w:val="00FC55AE"/>
    <w:rsid w:val="00FC563B"/>
    <w:rsid w:val="00FC59E7"/>
    <w:rsid w:val="00FC6A17"/>
    <w:rsid w:val="00FC7765"/>
    <w:rsid w:val="00FC78B8"/>
    <w:rsid w:val="00FD088D"/>
    <w:rsid w:val="00FD1783"/>
    <w:rsid w:val="00FD20C6"/>
    <w:rsid w:val="00FD2E1E"/>
    <w:rsid w:val="00FD337A"/>
    <w:rsid w:val="00FD4174"/>
    <w:rsid w:val="00FD5558"/>
    <w:rsid w:val="00FD5B9F"/>
    <w:rsid w:val="00FD5CB6"/>
    <w:rsid w:val="00FD677B"/>
    <w:rsid w:val="00FD69E0"/>
    <w:rsid w:val="00FD771C"/>
    <w:rsid w:val="00FE0672"/>
    <w:rsid w:val="00FE16CE"/>
    <w:rsid w:val="00FE1D23"/>
    <w:rsid w:val="00FE294D"/>
    <w:rsid w:val="00FE32E3"/>
    <w:rsid w:val="00FE376D"/>
    <w:rsid w:val="00FE3B28"/>
    <w:rsid w:val="00FE4355"/>
    <w:rsid w:val="00FE449F"/>
    <w:rsid w:val="00FE4FA3"/>
    <w:rsid w:val="00FE612C"/>
    <w:rsid w:val="00FE7965"/>
    <w:rsid w:val="00FF0DF0"/>
    <w:rsid w:val="00FF11D8"/>
    <w:rsid w:val="00FF18D4"/>
    <w:rsid w:val="00FF496B"/>
    <w:rsid w:val="00FF5178"/>
    <w:rsid w:val="00FF5260"/>
    <w:rsid w:val="00FF55E1"/>
    <w:rsid w:val="00FF562C"/>
    <w:rsid w:val="00FF6C74"/>
    <w:rsid w:val="00FF7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ules v:ext="edit">
        <o:r id="V:Rule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1">
    <w:name w:val="Normal"/>
    <w:qFormat/>
    <w:rsid w:val="001E086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ing 1"/>
    <w:basedOn w:val="a1"/>
    <w:next w:val="a1"/>
    <w:qFormat/>
    <w:rsid w:val="002D4FBB"/>
    <w:pPr>
      <w:keepNext/>
      <w:keepLines/>
      <w:numPr>
        <w:numId w:val="1"/>
      </w:numPr>
      <w:spacing w:before="240" w:line="360" w:lineRule="auto"/>
      <w:outlineLvl w:val="0"/>
    </w:pPr>
    <w:rPr>
      <w:rFonts w:ascii="Arial" w:eastAsia="黑体" w:hAnsi="Arial"/>
      <w:b/>
      <w:bCs/>
      <w:kern w:val="44"/>
      <w:sz w:val="28"/>
    </w:rPr>
  </w:style>
  <w:style w:type="paragraph" w:styleId="2">
    <w:name w:val="heading 2"/>
    <w:aliases w:val="heading 2"/>
    <w:basedOn w:val="a1"/>
    <w:next w:val="a1"/>
    <w:qFormat/>
    <w:rsid w:val="006D7264"/>
    <w:pPr>
      <w:keepNext/>
      <w:numPr>
        <w:ilvl w:val="1"/>
        <w:numId w:val="1"/>
      </w:numPr>
      <w:tabs>
        <w:tab w:val="left" w:pos="525"/>
      </w:tabs>
      <w:spacing w:line="360" w:lineRule="auto"/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heading 3"/>
    <w:basedOn w:val="a1"/>
    <w:next w:val="a1"/>
    <w:qFormat/>
    <w:rsid w:val="006D7264"/>
    <w:pPr>
      <w:keepNext/>
      <w:numPr>
        <w:ilvl w:val="2"/>
        <w:numId w:val="1"/>
      </w:numPr>
      <w:spacing w:line="360" w:lineRule="auto"/>
      <w:outlineLvl w:val="2"/>
    </w:pPr>
    <w:rPr>
      <w:rFonts w:cs="Arial"/>
      <w:b/>
    </w:rPr>
  </w:style>
  <w:style w:type="paragraph" w:styleId="4">
    <w:name w:val="heading 4"/>
    <w:aliases w:val="heading 4"/>
    <w:basedOn w:val="a1"/>
    <w:next w:val="a1"/>
    <w:qFormat/>
    <w:rsid w:val="006D7264"/>
    <w:pPr>
      <w:keepNext/>
      <w:numPr>
        <w:ilvl w:val="3"/>
        <w:numId w:val="1"/>
      </w:numPr>
      <w:spacing w:line="360" w:lineRule="auto"/>
      <w:outlineLvl w:val="3"/>
    </w:pPr>
    <w:rPr>
      <w:rFonts w:ascii="Arial" w:eastAsia="黑体" w:hAnsi="Arial" w:cs="Arial"/>
      <w:bCs/>
    </w:rPr>
  </w:style>
  <w:style w:type="paragraph" w:styleId="5">
    <w:name w:val="heading 5"/>
    <w:aliases w:val="heading 5"/>
    <w:basedOn w:val="a1"/>
    <w:next w:val="a1"/>
    <w:qFormat/>
    <w:rsid w:val="006D726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eading 6"/>
    <w:basedOn w:val="a1"/>
    <w:next w:val="a1"/>
    <w:qFormat/>
    <w:rsid w:val="006D726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heading 7"/>
    <w:basedOn w:val="a1"/>
    <w:next w:val="a1"/>
    <w:qFormat/>
    <w:rsid w:val="006D726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heading 8"/>
    <w:basedOn w:val="a1"/>
    <w:next w:val="a1"/>
    <w:qFormat/>
    <w:rsid w:val="006D726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1"/>
    <w:next w:val="a1"/>
    <w:qFormat/>
    <w:rsid w:val="006D726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1E0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rsid w:val="001E0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  <w:rsid w:val="001E086F"/>
  </w:style>
  <w:style w:type="paragraph" w:customStyle="1" w:styleId="Text">
    <w:name w:val="Text"/>
    <w:basedOn w:val="a1"/>
    <w:rsid w:val="001E086F"/>
    <w:pPr>
      <w:widowControl/>
      <w:autoSpaceDE w:val="0"/>
      <w:autoSpaceDN w:val="0"/>
      <w:adjustRightInd w:val="0"/>
      <w:spacing w:before="60" w:after="40"/>
      <w:jc w:val="left"/>
    </w:pPr>
    <w:rPr>
      <w:rFonts w:ascii="宋体"/>
      <w:kern w:val="0"/>
      <w:sz w:val="20"/>
      <w:szCs w:val="20"/>
    </w:rPr>
  </w:style>
  <w:style w:type="paragraph" w:customStyle="1" w:styleId="ReleaseInformation">
    <w:name w:val="Release Information"/>
    <w:basedOn w:val="a1"/>
    <w:rsid w:val="001E086F"/>
    <w:pPr>
      <w:widowControl/>
      <w:autoSpaceDE w:val="0"/>
      <w:autoSpaceDN w:val="0"/>
      <w:adjustRightInd w:val="0"/>
      <w:spacing w:before="60" w:after="60"/>
      <w:ind w:left="2549" w:hanging="1411"/>
      <w:jc w:val="left"/>
    </w:pPr>
    <w:rPr>
      <w:rFonts w:ascii="宋体"/>
      <w:kern w:val="0"/>
      <w:sz w:val="24"/>
    </w:rPr>
  </w:style>
  <w:style w:type="paragraph" w:styleId="a8">
    <w:name w:val="Balloon Text"/>
    <w:basedOn w:val="a1"/>
    <w:semiHidden/>
    <w:rsid w:val="001E086F"/>
    <w:rPr>
      <w:sz w:val="18"/>
      <w:szCs w:val="18"/>
    </w:rPr>
  </w:style>
  <w:style w:type="table" w:styleId="a9">
    <w:name w:val="Table Grid"/>
    <w:basedOn w:val="a3"/>
    <w:rsid w:val="001061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uiPriority w:val="99"/>
    <w:rsid w:val="006D631A"/>
    <w:rPr>
      <w:color w:val="0000FF"/>
      <w:u w:val="single"/>
    </w:rPr>
  </w:style>
  <w:style w:type="paragraph" w:customStyle="1" w:styleId="ab">
    <w:name w:val="È±Ê¡ÎÄ±¾"/>
    <w:basedOn w:val="a1"/>
    <w:rsid w:val="00422357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noProof/>
      <w:kern w:val="0"/>
      <w:sz w:val="24"/>
      <w:szCs w:val="20"/>
    </w:rPr>
  </w:style>
  <w:style w:type="paragraph" w:styleId="10">
    <w:name w:val="toc 1"/>
    <w:basedOn w:val="a1"/>
    <w:next w:val="a1"/>
    <w:autoRedefine/>
    <w:uiPriority w:val="39"/>
    <w:rsid w:val="00957304"/>
    <w:pPr>
      <w:tabs>
        <w:tab w:val="left" w:pos="420"/>
        <w:tab w:val="right" w:leader="dot" w:pos="8789"/>
      </w:tabs>
      <w:spacing w:line="360" w:lineRule="auto"/>
    </w:pPr>
    <w:rPr>
      <w:b/>
    </w:rPr>
  </w:style>
  <w:style w:type="paragraph" w:styleId="20">
    <w:name w:val="toc 2"/>
    <w:basedOn w:val="a1"/>
    <w:next w:val="a1"/>
    <w:autoRedefine/>
    <w:uiPriority w:val="39"/>
    <w:rsid w:val="00957304"/>
    <w:pPr>
      <w:tabs>
        <w:tab w:val="left" w:pos="1260"/>
        <w:tab w:val="right" w:leader="dot" w:pos="8789"/>
      </w:tabs>
      <w:spacing w:line="360" w:lineRule="auto"/>
      <w:ind w:leftChars="200" w:left="420"/>
    </w:pPr>
  </w:style>
  <w:style w:type="paragraph" w:styleId="30">
    <w:name w:val="toc 3"/>
    <w:basedOn w:val="a1"/>
    <w:next w:val="a1"/>
    <w:autoRedefine/>
    <w:uiPriority w:val="39"/>
    <w:rsid w:val="006D7264"/>
    <w:pPr>
      <w:tabs>
        <w:tab w:val="left" w:pos="2100"/>
        <w:tab w:val="right" w:leader="dot" w:pos="9061"/>
      </w:tabs>
      <w:spacing w:line="360" w:lineRule="auto"/>
      <w:ind w:leftChars="400" w:left="840"/>
    </w:pPr>
    <w:rPr>
      <w:noProof/>
    </w:rPr>
  </w:style>
  <w:style w:type="paragraph" w:styleId="40">
    <w:name w:val="toc 4"/>
    <w:basedOn w:val="a1"/>
    <w:next w:val="a1"/>
    <w:autoRedefine/>
    <w:uiPriority w:val="39"/>
    <w:rsid w:val="006D7264"/>
    <w:pPr>
      <w:spacing w:line="360" w:lineRule="auto"/>
      <w:ind w:leftChars="600" w:left="1260"/>
    </w:pPr>
  </w:style>
  <w:style w:type="paragraph" w:styleId="50">
    <w:name w:val="toc 5"/>
    <w:basedOn w:val="a1"/>
    <w:next w:val="a1"/>
    <w:autoRedefine/>
    <w:uiPriority w:val="39"/>
    <w:rsid w:val="006D7264"/>
    <w:pPr>
      <w:spacing w:line="360" w:lineRule="auto"/>
      <w:ind w:leftChars="800" w:left="1680"/>
    </w:pPr>
  </w:style>
  <w:style w:type="paragraph" w:styleId="60">
    <w:name w:val="toc 6"/>
    <w:basedOn w:val="a1"/>
    <w:next w:val="a1"/>
    <w:autoRedefine/>
    <w:uiPriority w:val="39"/>
    <w:rsid w:val="006D7264"/>
    <w:pPr>
      <w:spacing w:line="360" w:lineRule="auto"/>
      <w:ind w:leftChars="1000" w:left="2100"/>
    </w:pPr>
  </w:style>
  <w:style w:type="paragraph" w:styleId="70">
    <w:name w:val="toc 7"/>
    <w:basedOn w:val="a1"/>
    <w:next w:val="a1"/>
    <w:autoRedefine/>
    <w:uiPriority w:val="39"/>
    <w:rsid w:val="006D7264"/>
    <w:pPr>
      <w:spacing w:line="360" w:lineRule="auto"/>
      <w:ind w:leftChars="1200" w:left="2520"/>
    </w:pPr>
  </w:style>
  <w:style w:type="paragraph" w:styleId="80">
    <w:name w:val="toc 8"/>
    <w:basedOn w:val="a1"/>
    <w:next w:val="a1"/>
    <w:autoRedefine/>
    <w:uiPriority w:val="39"/>
    <w:rsid w:val="006D7264"/>
    <w:pPr>
      <w:spacing w:line="360" w:lineRule="auto"/>
      <w:ind w:leftChars="1400" w:left="2940"/>
    </w:pPr>
  </w:style>
  <w:style w:type="paragraph" w:styleId="90">
    <w:name w:val="toc 9"/>
    <w:basedOn w:val="a1"/>
    <w:next w:val="a1"/>
    <w:autoRedefine/>
    <w:uiPriority w:val="39"/>
    <w:rsid w:val="006D7264"/>
    <w:pPr>
      <w:spacing w:line="360" w:lineRule="auto"/>
      <w:ind w:leftChars="1600" w:left="3360"/>
    </w:pPr>
  </w:style>
  <w:style w:type="character" w:customStyle="1" w:styleId="11">
    <w:name w:val="已访问的超链接1"/>
    <w:rsid w:val="006D7264"/>
    <w:rPr>
      <w:color w:val="800080"/>
      <w:u w:val="single"/>
    </w:rPr>
  </w:style>
  <w:style w:type="paragraph" w:styleId="ac">
    <w:name w:val="Body Text"/>
    <w:basedOn w:val="a1"/>
    <w:rsid w:val="006D7264"/>
    <w:pPr>
      <w:spacing w:after="120" w:line="360" w:lineRule="auto"/>
    </w:pPr>
  </w:style>
  <w:style w:type="paragraph" w:customStyle="1" w:styleId="annotation">
    <w:name w:val="annotation"/>
    <w:basedOn w:val="a1"/>
    <w:autoRedefine/>
    <w:rsid w:val="006D7264"/>
    <w:pPr>
      <w:keepLines/>
      <w:widowControl/>
      <w:numPr>
        <w:ilvl w:val="12"/>
      </w:numPr>
      <w:autoSpaceDE w:val="0"/>
      <w:autoSpaceDN w:val="0"/>
      <w:adjustRightInd w:val="0"/>
      <w:spacing w:line="360" w:lineRule="auto"/>
      <w:ind w:left="1134"/>
    </w:pPr>
    <w:rPr>
      <w:kern w:val="0"/>
      <w:szCs w:val="20"/>
    </w:rPr>
  </w:style>
  <w:style w:type="paragraph" w:customStyle="1" w:styleId="chaptertitle">
    <w:name w:val="chapter title"/>
    <w:basedOn w:val="a1"/>
    <w:autoRedefine/>
    <w:rsid w:val="006D7264"/>
    <w:pPr>
      <w:widowControl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  <w:szCs w:val="20"/>
    </w:rPr>
  </w:style>
  <w:style w:type="paragraph" w:customStyle="1" w:styleId="tabledescriptionwithoutautonumbering">
    <w:name w:val="table description without auto numbering"/>
    <w:basedOn w:val="a1"/>
    <w:autoRedefine/>
    <w:rsid w:val="006D7264"/>
    <w:pPr>
      <w:keepLines/>
      <w:widowControl/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Cs w:val="20"/>
    </w:rPr>
  </w:style>
  <w:style w:type="paragraph" w:customStyle="1" w:styleId="tableheading">
    <w:name w:val="table heading"/>
    <w:basedOn w:val="a1"/>
    <w:autoRedefine/>
    <w:rsid w:val="006D7264"/>
    <w:pPr>
      <w:widowControl/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customStyle="1" w:styleId="catalogoffigureandtable">
    <w:name w:val="catalog of figure and table"/>
    <w:basedOn w:val="a1"/>
    <w:autoRedefine/>
    <w:rsid w:val="006D7264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HuaweiTechnologiesoncover">
    <w:name w:val="Huawei Technologies on cover"/>
    <w:basedOn w:val="a1"/>
    <w:rsid w:val="006D7264"/>
    <w:pPr>
      <w:widowControl/>
      <w:numPr>
        <w:numId w:val="2"/>
      </w:num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kern w:val="0"/>
      <w:sz w:val="32"/>
      <w:szCs w:val="20"/>
    </w:rPr>
  </w:style>
  <w:style w:type="paragraph" w:customStyle="1" w:styleId="footnotes">
    <w:name w:val="footnotes"/>
    <w:basedOn w:val="a1"/>
    <w:autoRedefine/>
    <w:rsid w:val="006D7264"/>
    <w:pPr>
      <w:widowControl/>
      <w:tabs>
        <w:tab w:val="num" w:pos="1200"/>
      </w:tabs>
      <w:autoSpaceDE w:val="0"/>
      <w:autoSpaceDN w:val="0"/>
      <w:adjustRightInd w:val="0"/>
      <w:spacing w:after="90"/>
      <w:ind w:left="1200" w:hanging="420"/>
      <w:jc w:val="left"/>
    </w:pPr>
    <w:rPr>
      <w:kern w:val="0"/>
      <w:sz w:val="18"/>
      <w:szCs w:val="20"/>
    </w:rPr>
  </w:style>
  <w:style w:type="paragraph" w:customStyle="1" w:styleId="code">
    <w:name w:val="code"/>
    <w:basedOn w:val="a1"/>
    <w:autoRedefine/>
    <w:rsid w:val="006D7264"/>
    <w:pPr>
      <w:widowControl/>
      <w:autoSpaceDE w:val="0"/>
      <w:autoSpaceDN w:val="0"/>
      <w:adjustRightInd w:val="0"/>
      <w:spacing w:line="360" w:lineRule="auto"/>
      <w:ind w:left="1134"/>
    </w:pPr>
    <w:rPr>
      <w:rFonts w:ascii="Courier New" w:hAnsi="Courier New"/>
      <w:kern w:val="0"/>
      <w:sz w:val="18"/>
      <w:szCs w:val="20"/>
    </w:rPr>
  </w:style>
  <w:style w:type="paragraph" w:customStyle="1" w:styleId="confidentialitylevelonheader">
    <w:name w:val="confidentiality level on header"/>
    <w:basedOn w:val="a1"/>
    <w:autoRedefine/>
    <w:rsid w:val="006D7264"/>
    <w:pPr>
      <w:widowControl/>
      <w:numPr>
        <w:numId w:val="3"/>
      </w:numPr>
      <w:autoSpaceDE w:val="0"/>
      <w:autoSpaceDN w:val="0"/>
      <w:adjustRightInd w:val="0"/>
      <w:ind w:left="0" w:firstLine="0"/>
      <w:jc w:val="right"/>
    </w:pPr>
    <w:rPr>
      <w:kern w:val="0"/>
      <w:sz w:val="18"/>
      <w:szCs w:val="20"/>
    </w:rPr>
  </w:style>
  <w:style w:type="paragraph" w:customStyle="1" w:styleId="referance">
    <w:name w:val="referance"/>
    <w:basedOn w:val="a1"/>
    <w:autoRedefine/>
    <w:rsid w:val="006D7264"/>
    <w:pPr>
      <w:widowControl/>
      <w:tabs>
        <w:tab w:val="num" w:pos="855"/>
      </w:tabs>
      <w:autoSpaceDE w:val="0"/>
      <w:autoSpaceDN w:val="0"/>
      <w:adjustRightInd w:val="0"/>
      <w:spacing w:line="360" w:lineRule="auto"/>
      <w:ind w:left="855" w:hanging="435"/>
    </w:pPr>
    <w:rPr>
      <w:rFonts w:ascii="宋体"/>
      <w:kern w:val="0"/>
      <w:szCs w:val="20"/>
    </w:rPr>
  </w:style>
  <w:style w:type="paragraph" w:customStyle="1" w:styleId="compilingadvice">
    <w:name w:val="compiling advice"/>
    <w:basedOn w:val="a1"/>
    <w:autoRedefine/>
    <w:rsid w:val="006D7264"/>
    <w:pPr>
      <w:widowControl/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paragraph" w:customStyle="1" w:styleId="tabletextoncover">
    <w:name w:val="table text on cover"/>
    <w:basedOn w:val="a1"/>
    <w:autoRedefine/>
    <w:rsid w:val="006D7264"/>
    <w:pPr>
      <w:widowControl/>
      <w:autoSpaceDE w:val="0"/>
      <w:autoSpaceDN w:val="0"/>
      <w:adjustRightInd w:val="0"/>
      <w:jc w:val="center"/>
    </w:pPr>
    <w:rPr>
      <w:b/>
      <w:kern w:val="0"/>
      <w:sz w:val="24"/>
      <w:szCs w:val="20"/>
    </w:rPr>
  </w:style>
  <w:style w:type="paragraph" w:customStyle="1" w:styleId="documenttitleoncover">
    <w:name w:val="document title on cover"/>
    <w:basedOn w:val="a1"/>
    <w:autoRedefine/>
    <w:rsid w:val="006D7264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  <w:szCs w:val="20"/>
    </w:rPr>
  </w:style>
  <w:style w:type="paragraph" w:customStyle="1" w:styleId="catalog1">
    <w:name w:val="catalog 1"/>
    <w:basedOn w:val="a1"/>
    <w:autoRedefine/>
    <w:rsid w:val="006D7264"/>
    <w:pPr>
      <w:widowControl/>
      <w:autoSpaceDE w:val="0"/>
      <w:autoSpaceDN w:val="0"/>
      <w:adjustRightInd w:val="0"/>
      <w:ind w:left="198" w:hanging="113"/>
      <w:jc w:val="left"/>
    </w:pPr>
    <w:rPr>
      <w:kern w:val="0"/>
      <w:szCs w:val="20"/>
    </w:rPr>
  </w:style>
  <w:style w:type="paragraph" w:customStyle="1" w:styleId="catalog2">
    <w:name w:val="catalog 2"/>
    <w:basedOn w:val="a1"/>
    <w:rsid w:val="006D7264"/>
    <w:pPr>
      <w:autoSpaceDE w:val="0"/>
      <w:autoSpaceDN w:val="0"/>
      <w:adjustRightInd w:val="0"/>
      <w:ind w:left="453" w:hanging="283"/>
      <w:jc w:val="left"/>
    </w:pPr>
    <w:rPr>
      <w:kern w:val="0"/>
      <w:szCs w:val="20"/>
    </w:rPr>
  </w:style>
  <w:style w:type="paragraph" w:customStyle="1" w:styleId="catalog3">
    <w:name w:val="catalog 3"/>
    <w:basedOn w:val="a1"/>
    <w:autoRedefine/>
    <w:rsid w:val="006D7264"/>
    <w:pPr>
      <w:widowControl/>
      <w:autoSpaceDE w:val="0"/>
      <w:autoSpaceDN w:val="0"/>
      <w:adjustRightInd w:val="0"/>
      <w:ind w:left="794" w:hanging="454"/>
      <w:jc w:val="left"/>
    </w:pPr>
    <w:rPr>
      <w:kern w:val="0"/>
      <w:szCs w:val="20"/>
    </w:rPr>
  </w:style>
  <w:style w:type="paragraph" w:customStyle="1" w:styleId="catalog4">
    <w:name w:val="catalog 4"/>
    <w:basedOn w:val="a1"/>
    <w:autoRedefine/>
    <w:rsid w:val="006D7264"/>
    <w:pPr>
      <w:widowControl/>
      <w:autoSpaceDE w:val="0"/>
      <w:autoSpaceDN w:val="0"/>
      <w:adjustRightInd w:val="0"/>
      <w:ind w:left="1134" w:hanging="567"/>
      <w:jc w:val="left"/>
    </w:pPr>
    <w:rPr>
      <w:kern w:val="0"/>
      <w:szCs w:val="20"/>
    </w:rPr>
  </w:style>
  <w:style w:type="paragraph" w:customStyle="1" w:styleId="catalog5">
    <w:name w:val="catalog 5"/>
    <w:basedOn w:val="a1"/>
    <w:rsid w:val="006D7264"/>
    <w:pPr>
      <w:autoSpaceDE w:val="0"/>
      <w:autoSpaceDN w:val="0"/>
      <w:adjustRightInd w:val="0"/>
      <w:ind w:left="680"/>
      <w:jc w:val="left"/>
    </w:pPr>
    <w:rPr>
      <w:kern w:val="0"/>
      <w:szCs w:val="20"/>
    </w:rPr>
  </w:style>
  <w:style w:type="paragraph" w:customStyle="1" w:styleId="catalog6">
    <w:name w:val="catalog 6"/>
    <w:basedOn w:val="a1"/>
    <w:autoRedefine/>
    <w:rsid w:val="006D7264"/>
    <w:pPr>
      <w:widowControl/>
      <w:autoSpaceDE w:val="0"/>
      <w:autoSpaceDN w:val="0"/>
      <w:adjustRightInd w:val="0"/>
      <w:ind w:left="1757" w:hanging="907"/>
      <w:jc w:val="left"/>
    </w:pPr>
    <w:rPr>
      <w:kern w:val="0"/>
      <w:szCs w:val="20"/>
    </w:rPr>
  </w:style>
  <w:style w:type="paragraph" w:customStyle="1" w:styleId="catalog7">
    <w:name w:val="catalog 7"/>
    <w:basedOn w:val="a1"/>
    <w:autoRedefine/>
    <w:rsid w:val="006D7264"/>
    <w:pPr>
      <w:widowControl/>
      <w:autoSpaceDE w:val="0"/>
      <w:autoSpaceDN w:val="0"/>
      <w:adjustRightInd w:val="0"/>
      <w:ind w:left="2041" w:hanging="1077"/>
      <w:jc w:val="left"/>
    </w:pPr>
    <w:rPr>
      <w:rFonts w:ascii="宋体"/>
      <w:kern w:val="0"/>
      <w:szCs w:val="20"/>
    </w:rPr>
  </w:style>
  <w:style w:type="paragraph" w:customStyle="1" w:styleId="catalog8">
    <w:name w:val="catalog 8"/>
    <w:basedOn w:val="a1"/>
    <w:autoRedefine/>
    <w:rsid w:val="006D7264"/>
    <w:pPr>
      <w:widowControl/>
      <w:autoSpaceDE w:val="0"/>
      <w:autoSpaceDN w:val="0"/>
      <w:adjustRightInd w:val="0"/>
      <w:ind w:left="113"/>
      <w:jc w:val="left"/>
    </w:pPr>
    <w:rPr>
      <w:kern w:val="0"/>
      <w:szCs w:val="20"/>
    </w:rPr>
  </w:style>
  <w:style w:type="paragraph" w:customStyle="1" w:styleId="catalog9">
    <w:name w:val="catalog 9"/>
    <w:basedOn w:val="a1"/>
    <w:autoRedefine/>
    <w:rsid w:val="006D7264"/>
    <w:pPr>
      <w:widowControl/>
      <w:autoSpaceDE w:val="0"/>
      <w:autoSpaceDN w:val="0"/>
      <w:adjustRightInd w:val="0"/>
      <w:ind w:left="113"/>
      <w:jc w:val="left"/>
    </w:pPr>
    <w:rPr>
      <w:kern w:val="0"/>
      <w:szCs w:val="20"/>
    </w:rPr>
  </w:style>
  <w:style w:type="paragraph" w:customStyle="1" w:styleId="figuredescriptionwithoutautonumbering">
    <w:name w:val="figure description without auto numbering"/>
    <w:basedOn w:val="a1"/>
    <w:autoRedefine/>
    <w:rsid w:val="006D7264"/>
    <w:pPr>
      <w:widowControl/>
      <w:numPr>
        <w:numId w:val="6"/>
      </w:numPr>
      <w:tabs>
        <w:tab w:val="clear" w:pos="425"/>
      </w:tabs>
      <w:autoSpaceDE w:val="0"/>
      <w:autoSpaceDN w:val="0"/>
      <w:adjustRightInd w:val="0"/>
      <w:spacing w:before="105" w:line="360" w:lineRule="auto"/>
      <w:ind w:left="0" w:firstLine="425"/>
      <w:jc w:val="center"/>
    </w:pPr>
    <w:rPr>
      <w:kern w:val="0"/>
      <w:szCs w:val="20"/>
    </w:rPr>
  </w:style>
  <w:style w:type="paragraph" w:customStyle="1" w:styleId="itemlist">
    <w:name w:val="item list"/>
    <w:basedOn w:val="ad"/>
    <w:autoRedefine/>
    <w:rsid w:val="006D7264"/>
    <w:pPr>
      <w:widowControl/>
      <w:numPr>
        <w:numId w:val="5"/>
      </w:numPr>
      <w:tabs>
        <w:tab w:val="clear" w:pos="360"/>
        <w:tab w:val="num" w:pos="1559"/>
      </w:tabs>
      <w:spacing w:line="360" w:lineRule="auto"/>
      <w:ind w:left="1559" w:hanging="425"/>
    </w:pPr>
    <w:rPr>
      <w:rFonts w:ascii="宋体" w:hAnsi="Wingdings"/>
      <w:sz w:val="21"/>
    </w:rPr>
  </w:style>
  <w:style w:type="paragraph" w:styleId="ad">
    <w:name w:val="List Bullet"/>
    <w:basedOn w:val="a1"/>
    <w:autoRedefine/>
    <w:rsid w:val="006D7264"/>
    <w:pPr>
      <w:tabs>
        <w:tab w:val="num" w:pos="780"/>
      </w:tabs>
      <w:autoSpaceDE w:val="0"/>
      <w:autoSpaceDN w:val="0"/>
      <w:adjustRightInd w:val="0"/>
      <w:ind w:left="780" w:hanging="360"/>
      <w:jc w:val="left"/>
    </w:pPr>
    <w:rPr>
      <w:kern w:val="0"/>
      <w:sz w:val="20"/>
      <w:szCs w:val="20"/>
    </w:rPr>
  </w:style>
  <w:style w:type="paragraph" w:customStyle="1" w:styleId="documenttitleonheader">
    <w:name w:val="document title on header"/>
    <w:basedOn w:val="a1"/>
    <w:autoRedefine/>
    <w:rsid w:val="006D7264"/>
    <w:pPr>
      <w:widowControl/>
      <w:autoSpaceDE w:val="0"/>
      <w:autoSpaceDN w:val="0"/>
      <w:adjustRightInd w:val="0"/>
      <w:jc w:val="left"/>
    </w:pPr>
    <w:rPr>
      <w:kern w:val="0"/>
      <w:sz w:val="18"/>
      <w:szCs w:val="20"/>
    </w:rPr>
  </w:style>
  <w:style w:type="paragraph" w:customStyle="1" w:styleId="textindentation">
    <w:name w:val="text indentation"/>
    <w:basedOn w:val="a1"/>
    <w:autoRedefine/>
    <w:rsid w:val="006D7264"/>
    <w:pPr>
      <w:widowControl/>
      <w:numPr>
        <w:numId w:val="4"/>
      </w:numPr>
      <w:autoSpaceDE w:val="0"/>
      <w:autoSpaceDN w:val="0"/>
      <w:adjustRightInd w:val="0"/>
      <w:spacing w:line="360" w:lineRule="auto"/>
      <w:ind w:left="1134" w:firstLine="0"/>
    </w:pPr>
    <w:rPr>
      <w:kern w:val="0"/>
      <w:szCs w:val="20"/>
    </w:rPr>
  </w:style>
  <w:style w:type="paragraph" w:customStyle="1" w:styleId="tabledescription">
    <w:name w:val="table description"/>
    <w:basedOn w:val="a1"/>
    <w:autoRedefine/>
    <w:rsid w:val="006D7264"/>
    <w:pPr>
      <w:keepLines/>
      <w:widowControl/>
      <w:tabs>
        <w:tab w:val="num" w:pos="780"/>
      </w:tabs>
      <w:autoSpaceDE w:val="0"/>
      <w:autoSpaceDN w:val="0"/>
      <w:adjustRightInd w:val="0"/>
      <w:spacing w:line="360" w:lineRule="auto"/>
      <w:ind w:left="780" w:hanging="360"/>
      <w:jc w:val="center"/>
    </w:pPr>
    <w:rPr>
      <w:rFonts w:ascii="宋体"/>
      <w:kern w:val="0"/>
      <w:szCs w:val="20"/>
    </w:rPr>
  </w:style>
  <w:style w:type="paragraph" w:customStyle="1" w:styleId="keywords">
    <w:name w:val="keywords"/>
    <w:basedOn w:val="a1"/>
    <w:autoRedefine/>
    <w:rsid w:val="006D7264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0"/>
    </w:rPr>
  </w:style>
  <w:style w:type="paragraph" w:customStyle="1" w:styleId="revisionrecord">
    <w:name w:val="revision record"/>
    <w:basedOn w:val="a1"/>
    <w:autoRedefine/>
    <w:rsid w:val="006D7264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catalog">
    <w:name w:val="catalog"/>
    <w:basedOn w:val="a1"/>
    <w:autoRedefine/>
    <w:rsid w:val="006D7264"/>
    <w:pPr>
      <w:pageBreakBefore/>
      <w:widowControl/>
      <w:numPr>
        <w:numId w:val="7"/>
      </w:numPr>
      <w:tabs>
        <w:tab w:val="clear" w:pos="1080"/>
      </w:tabs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figuredescription">
    <w:name w:val="figure description"/>
    <w:basedOn w:val="a1"/>
    <w:autoRedefine/>
    <w:rsid w:val="006D7264"/>
    <w:pPr>
      <w:widowControl/>
      <w:tabs>
        <w:tab w:val="num" w:pos="360"/>
      </w:tabs>
      <w:autoSpaceDE w:val="0"/>
      <w:autoSpaceDN w:val="0"/>
      <w:adjustRightInd w:val="0"/>
      <w:spacing w:before="105" w:line="360" w:lineRule="auto"/>
      <w:ind w:left="360" w:hanging="360"/>
      <w:jc w:val="center"/>
    </w:pPr>
    <w:rPr>
      <w:rFonts w:ascii="宋体"/>
      <w:kern w:val="0"/>
      <w:szCs w:val="20"/>
    </w:rPr>
  </w:style>
  <w:style w:type="paragraph" w:customStyle="1" w:styleId="documenttitle">
    <w:name w:val="document title"/>
    <w:basedOn w:val="a1"/>
    <w:autoRedefine/>
    <w:rsid w:val="006D7264"/>
    <w:pPr>
      <w:widowControl/>
      <w:tabs>
        <w:tab w:val="left" w:pos="0"/>
      </w:tabs>
      <w:autoSpaceDE w:val="0"/>
      <w:autoSpaceDN w:val="0"/>
      <w:adjustRightInd w:val="0"/>
      <w:spacing w:before="300" w:after="300"/>
      <w:jc w:val="center"/>
      <w:outlineLvl w:val="0"/>
    </w:pPr>
    <w:rPr>
      <w:rFonts w:ascii="Arial" w:hAnsi="Arial"/>
      <w:kern w:val="0"/>
      <w:sz w:val="30"/>
      <w:szCs w:val="20"/>
    </w:rPr>
  </w:style>
  <w:style w:type="paragraph" w:customStyle="1" w:styleId="abstract">
    <w:name w:val="abstract"/>
    <w:basedOn w:val="a1"/>
    <w:autoRedefine/>
    <w:rsid w:val="006D7264"/>
    <w:pPr>
      <w:widowControl/>
      <w:numPr>
        <w:ilvl w:val="12"/>
      </w:num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0"/>
    </w:rPr>
  </w:style>
  <w:style w:type="paragraph" w:customStyle="1" w:styleId="tabletext">
    <w:name w:val="table text"/>
    <w:basedOn w:val="a1"/>
    <w:autoRedefine/>
    <w:rsid w:val="006D7264"/>
    <w:pPr>
      <w:widowControl/>
      <w:tabs>
        <w:tab w:val="decimal" w:pos="0"/>
      </w:tabs>
      <w:autoSpaceDE w:val="0"/>
      <w:autoSpaceDN w:val="0"/>
      <w:adjustRightInd w:val="0"/>
      <w:jc w:val="left"/>
    </w:pPr>
    <w:rPr>
      <w:kern w:val="0"/>
      <w:szCs w:val="20"/>
    </w:rPr>
  </w:style>
  <w:style w:type="paragraph" w:customStyle="1" w:styleId="defaulttext">
    <w:name w:val="default text"/>
    <w:basedOn w:val="a1"/>
    <w:autoRedefine/>
    <w:rsid w:val="006D7264"/>
    <w:pPr>
      <w:widowControl/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paragraph" w:customStyle="1" w:styleId="ae">
    <w:name w:val="表号"/>
    <w:basedOn w:val="a1"/>
    <w:rsid w:val="006D7264"/>
    <w:pPr>
      <w:keepLines/>
      <w:tabs>
        <w:tab w:val="num" w:pos="778"/>
      </w:tabs>
      <w:autoSpaceDE w:val="0"/>
      <w:autoSpaceDN w:val="0"/>
      <w:adjustRightInd w:val="0"/>
      <w:spacing w:line="360" w:lineRule="auto"/>
      <w:ind w:left="778" w:hanging="360"/>
      <w:jc w:val="center"/>
    </w:pPr>
    <w:rPr>
      <w:rFonts w:ascii="宋体"/>
      <w:kern w:val="0"/>
      <w:szCs w:val="20"/>
    </w:rPr>
  </w:style>
  <w:style w:type="paragraph" w:customStyle="1" w:styleId="a0">
    <w:name w:val="图号"/>
    <w:basedOn w:val="a1"/>
    <w:rsid w:val="006D7264"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rFonts w:ascii="宋体"/>
      <w:kern w:val="0"/>
      <w:szCs w:val="20"/>
    </w:rPr>
  </w:style>
  <w:style w:type="paragraph" w:customStyle="1" w:styleId="a">
    <w:name w:val="封面表格文本"/>
    <w:basedOn w:val="a1"/>
    <w:rsid w:val="006D7264"/>
    <w:pPr>
      <w:numPr>
        <w:numId w:val="9"/>
      </w:numPr>
      <w:tabs>
        <w:tab w:val="clear" w:pos="720"/>
      </w:tabs>
      <w:autoSpaceDE w:val="0"/>
      <w:autoSpaceDN w:val="0"/>
      <w:adjustRightInd w:val="0"/>
      <w:jc w:val="center"/>
    </w:pPr>
    <w:rPr>
      <w:b/>
      <w:kern w:val="0"/>
      <w:sz w:val="24"/>
      <w:szCs w:val="20"/>
    </w:rPr>
  </w:style>
  <w:style w:type="paragraph" w:customStyle="1" w:styleId="af">
    <w:name w:val="封面文档标题"/>
    <w:basedOn w:val="a1"/>
    <w:rsid w:val="006D7264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  <w:szCs w:val="20"/>
    </w:rPr>
  </w:style>
  <w:style w:type="paragraph" w:customStyle="1" w:styleId="af0">
    <w:name w:val="缺省文本"/>
    <w:basedOn w:val="a1"/>
    <w:rsid w:val="006D7264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paragraph" w:customStyle="1" w:styleId="af1">
    <w:name w:val="封面华为技术"/>
    <w:basedOn w:val="a1"/>
    <w:rsid w:val="006D7264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kern w:val="0"/>
      <w:sz w:val="32"/>
      <w:szCs w:val="20"/>
    </w:rPr>
  </w:style>
  <w:style w:type="paragraph" w:customStyle="1" w:styleId="af2">
    <w:name w:val="修订记录"/>
    <w:basedOn w:val="a1"/>
    <w:rsid w:val="006D7264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f3">
    <w:name w:val="表头样式"/>
    <w:basedOn w:val="a1"/>
    <w:rsid w:val="006D7264"/>
    <w:pPr>
      <w:autoSpaceDE w:val="0"/>
      <w:autoSpaceDN w:val="0"/>
      <w:adjustRightInd w:val="0"/>
      <w:jc w:val="center"/>
    </w:pPr>
    <w:rPr>
      <w:b/>
      <w:kern w:val="0"/>
      <w:szCs w:val="20"/>
    </w:rPr>
  </w:style>
  <w:style w:type="paragraph" w:customStyle="1" w:styleId="af4">
    <w:name w:val="表格文本"/>
    <w:basedOn w:val="a1"/>
    <w:rsid w:val="006D7264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0"/>
    </w:rPr>
  </w:style>
  <w:style w:type="paragraph" w:customStyle="1" w:styleId="af5">
    <w:name w:val="目录"/>
    <w:basedOn w:val="a1"/>
    <w:rsid w:val="006D7264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f6">
    <w:name w:val="文档标题"/>
    <w:basedOn w:val="a1"/>
    <w:rsid w:val="006D7264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  <w:szCs w:val="20"/>
    </w:rPr>
  </w:style>
  <w:style w:type="paragraph" w:customStyle="1" w:styleId="af7">
    <w:name w:val="摘要"/>
    <w:basedOn w:val="a1"/>
    <w:rsid w:val="006D7264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0"/>
    </w:rPr>
  </w:style>
  <w:style w:type="paragraph" w:styleId="af8">
    <w:name w:val="Body Text First Indent"/>
    <w:basedOn w:val="a1"/>
    <w:rsid w:val="006D7264"/>
    <w:pPr>
      <w:autoSpaceDE w:val="0"/>
      <w:autoSpaceDN w:val="0"/>
      <w:adjustRightInd w:val="0"/>
      <w:spacing w:line="360" w:lineRule="auto"/>
      <w:ind w:left="1134"/>
    </w:pPr>
    <w:rPr>
      <w:kern w:val="0"/>
      <w:szCs w:val="20"/>
    </w:rPr>
  </w:style>
  <w:style w:type="paragraph" w:customStyle="1" w:styleId="af9">
    <w:name w:val="参考资料清单"/>
    <w:basedOn w:val="a1"/>
    <w:rsid w:val="006D7264"/>
    <w:pPr>
      <w:autoSpaceDE w:val="0"/>
      <w:autoSpaceDN w:val="0"/>
      <w:adjustRightInd w:val="0"/>
      <w:spacing w:line="360" w:lineRule="auto"/>
      <w:ind w:left="360" w:hanging="360"/>
    </w:pPr>
    <w:rPr>
      <w:rFonts w:ascii="宋体"/>
      <w:kern w:val="0"/>
      <w:szCs w:val="20"/>
    </w:rPr>
  </w:style>
  <w:style w:type="paragraph" w:customStyle="1" w:styleId="afa">
    <w:name w:val="编写建议"/>
    <w:basedOn w:val="a1"/>
    <w:rsid w:val="006D7264"/>
    <w:pPr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paragraph" w:customStyle="1" w:styleId="TableHeading0">
    <w:name w:val="Table Heading"/>
    <w:basedOn w:val="a1"/>
    <w:rsid w:val="006D7264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w1">
    <w:name w:val=":w1"/>
    <w:basedOn w:val="a1"/>
    <w:rsid w:val="006D7264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DefaultText1">
    <w:name w:val="Default Text:1"/>
    <w:basedOn w:val="a1"/>
    <w:rsid w:val="006D7264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21">
    <w:name w:val="缺省文本:2"/>
    <w:basedOn w:val="a1"/>
    <w:rsid w:val="006D7264"/>
    <w:pPr>
      <w:autoSpaceDE w:val="0"/>
      <w:autoSpaceDN w:val="0"/>
      <w:adjustRightInd w:val="0"/>
      <w:spacing w:line="360" w:lineRule="auto"/>
      <w:jc w:val="left"/>
    </w:pPr>
    <w:rPr>
      <w:rFonts w:ascii="宋体" w:cs="宋体"/>
      <w:kern w:val="0"/>
      <w:szCs w:val="21"/>
    </w:rPr>
  </w:style>
  <w:style w:type="paragraph" w:customStyle="1" w:styleId="DefaultText0">
    <w:name w:val="Default Text"/>
    <w:basedOn w:val="a1"/>
    <w:rsid w:val="006D7264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fb">
    <w:name w:val="项目符号"/>
    <w:basedOn w:val="a1"/>
    <w:rsid w:val="006D7264"/>
    <w:pPr>
      <w:autoSpaceDE w:val="0"/>
      <w:autoSpaceDN w:val="0"/>
      <w:adjustRightInd w:val="0"/>
      <w:spacing w:line="360" w:lineRule="auto"/>
      <w:ind w:left="1446" w:hanging="312"/>
      <w:jc w:val="left"/>
    </w:pPr>
    <w:rPr>
      <w:kern w:val="0"/>
      <w:sz w:val="22"/>
      <w:szCs w:val="22"/>
    </w:rPr>
  </w:style>
  <w:style w:type="paragraph" w:customStyle="1" w:styleId="afc">
    <w:name w:val="关键词"/>
    <w:basedOn w:val="a1"/>
    <w:rsid w:val="006D7264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character" w:customStyle="1" w:styleId="Char">
    <w:name w:val="正文首行缩进 Char"/>
    <w:rsid w:val="006D7264"/>
    <w:rPr>
      <w:rFonts w:eastAsia="宋体"/>
      <w:sz w:val="21"/>
      <w:lang w:val="en-US" w:eastAsia="zh-CN" w:bidi="ar-SA"/>
    </w:rPr>
  </w:style>
  <w:style w:type="character" w:customStyle="1" w:styleId="CharChar">
    <w:name w:val="正文首行缩进 Char Char"/>
    <w:rsid w:val="006D7264"/>
    <w:rPr>
      <w:rFonts w:eastAsia="宋体"/>
      <w:sz w:val="21"/>
      <w:lang w:val="en-US" w:eastAsia="zh-CN" w:bidi="ar-SA"/>
    </w:rPr>
  </w:style>
  <w:style w:type="paragraph" w:styleId="afd">
    <w:name w:val="Normal Indent"/>
    <w:basedOn w:val="a1"/>
    <w:rsid w:val="006D7264"/>
    <w:pPr>
      <w:spacing w:line="360" w:lineRule="auto"/>
      <w:ind w:firstLineChars="200" w:firstLine="420"/>
    </w:pPr>
  </w:style>
  <w:style w:type="paragraph" w:styleId="afe">
    <w:name w:val="Document Map"/>
    <w:basedOn w:val="a1"/>
    <w:semiHidden/>
    <w:rsid w:val="006D7264"/>
    <w:pPr>
      <w:shd w:val="clear" w:color="auto" w:fill="000080"/>
      <w:spacing w:line="360" w:lineRule="auto"/>
    </w:pPr>
  </w:style>
  <w:style w:type="paragraph" w:styleId="aff">
    <w:name w:val="Title"/>
    <w:basedOn w:val="a1"/>
    <w:qFormat/>
    <w:rsid w:val="006D7264"/>
    <w:pPr>
      <w:spacing w:before="240" w:after="60" w:line="36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0">
    <w:name w:val="line number"/>
    <w:basedOn w:val="a2"/>
    <w:rsid w:val="0088337B"/>
  </w:style>
  <w:style w:type="table" w:styleId="22">
    <w:name w:val="Table Colorful 2"/>
    <w:basedOn w:val="a3"/>
    <w:rsid w:val="0081701A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Dark List Accent 3"/>
    <w:basedOn w:val="a3"/>
    <w:uiPriority w:val="70"/>
    <w:rsid w:val="00FB027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3">
    <w:name w:val="Table Simple 2"/>
    <w:basedOn w:val="a3"/>
    <w:rsid w:val="00FB027B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3"/>
    <w:rsid w:val="00FB027B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3"/>
    <w:rsid w:val="00FB027B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Dark List Accent 6"/>
    <w:basedOn w:val="a3"/>
    <w:uiPriority w:val="70"/>
    <w:rsid w:val="00FB027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210">
    <w:name w:val="中等深浅列表 21"/>
    <w:basedOn w:val="a3"/>
    <w:uiPriority w:val="66"/>
    <w:rsid w:val="00FB027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4">
    <w:name w:val="彩色网格1"/>
    <w:basedOn w:val="a3"/>
    <w:uiPriority w:val="73"/>
    <w:rsid w:val="00FB027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-4">
    <w:name w:val="Medium List 2 Accent 4"/>
    <w:basedOn w:val="a3"/>
    <w:uiPriority w:val="66"/>
    <w:rsid w:val="004B14C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31">
    <w:name w:val="Table 3D effects 3"/>
    <w:basedOn w:val="a3"/>
    <w:rsid w:val="004B14CF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-3">
    <w:name w:val="Medium List 2 Accent 3"/>
    <w:basedOn w:val="a3"/>
    <w:uiPriority w:val="66"/>
    <w:rsid w:val="004B14C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3"/>
    <w:uiPriority w:val="66"/>
    <w:rsid w:val="004B14C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aff1">
    <w:name w:val="代码"/>
    <w:basedOn w:val="a1"/>
    <w:qFormat/>
    <w:rsid w:val="00F5613A"/>
    <w:rPr>
      <w:rFonts w:ascii="Calibri" w:hAnsi="Calibri"/>
      <w:sz w:val="20"/>
    </w:rPr>
  </w:style>
  <w:style w:type="paragraph" w:styleId="TOC">
    <w:name w:val="TOC Heading"/>
    <w:basedOn w:val="1"/>
    <w:next w:val="a1"/>
    <w:uiPriority w:val="39"/>
    <w:qFormat/>
    <w:rsid w:val="00230098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customStyle="1" w:styleId="enum">
    <w:name w:val="enum"/>
    <w:basedOn w:val="aff1"/>
    <w:qFormat/>
    <w:rsid w:val="00483F3B"/>
    <w:rPr>
      <w:color w:val="215868"/>
      <w:szCs w:val="20"/>
    </w:rPr>
  </w:style>
  <w:style w:type="paragraph" w:customStyle="1" w:styleId="aff2">
    <w:name w:val="我的表格"/>
    <w:basedOn w:val="a1"/>
    <w:qFormat/>
    <w:rsid w:val="00C66863"/>
    <w:rPr>
      <w:rFonts w:ascii="Calibri" w:hAnsi="Calibri"/>
      <w:color w:val="000000"/>
    </w:rPr>
  </w:style>
  <w:style w:type="paragraph" w:styleId="aff3">
    <w:name w:val="List Paragraph"/>
    <w:basedOn w:val="a1"/>
    <w:uiPriority w:val="34"/>
    <w:qFormat/>
    <w:rsid w:val="00FF496B"/>
    <w:pPr>
      <w:ind w:firstLineChars="200" w:firstLine="420"/>
    </w:pPr>
    <w:rPr>
      <w:rFonts w:ascii="Calibri" w:hAnsi="Calibri"/>
      <w:szCs w:val="22"/>
    </w:rPr>
  </w:style>
  <w:style w:type="paragraph" w:styleId="aff4">
    <w:name w:val="Normal (Web)"/>
    <w:basedOn w:val="a1"/>
    <w:uiPriority w:val="99"/>
    <w:unhideWhenUsed/>
    <w:rsid w:val="004D20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f5">
    <w:name w:val="FollowedHyperlink"/>
    <w:basedOn w:val="a2"/>
    <w:rsid w:val="00C154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901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95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6586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503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83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99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083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582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468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802">
          <w:marLeft w:val="6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044">
          <w:marLeft w:val="6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957">
          <w:marLeft w:val="6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Office_Word_97_-_2003___1.doc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elfy\Documents\VTRON&#25991;&#26723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EA8E6-1AA7-40AC-8234-4C24FF2B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VTRON文档模版.dotx</Template>
  <TotalTime>7707</TotalTime>
  <Pages>8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ljt</dc:creator>
  <cp:lastModifiedBy>huangxiping</cp:lastModifiedBy>
  <cp:revision>186</cp:revision>
  <cp:lastPrinted>2007-08-24T02:39:00Z</cp:lastPrinted>
  <dcterms:created xsi:type="dcterms:W3CDTF">2013-08-20T02:40:00Z</dcterms:created>
  <dcterms:modified xsi:type="dcterms:W3CDTF">2014-10-21T03:20:00Z</dcterms:modified>
</cp:coreProperties>
</file>